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4374A" w:rsidRDefault="00681CAC" w:rsidP="00BF35FA">
      <w:pPr>
        <w:pStyle w:val="1"/>
        <w:spacing w:before="480" w:after="360"/>
        <w:ind w:left="431" w:hanging="431"/>
        <w:rPr>
          <w:rFonts w:ascii="宋体" w:eastAsia="宋体" w:hAnsi="宋体"/>
        </w:rPr>
      </w:pPr>
      <w:bookmarkStart w:id="0" w:name="_Toc373869747"/>
      <w:bookmarkStart w:id="1" w:name="_Toc373953838"/>
      <w:r>
        <w:rPr>
          <w:rFonts w:ascii="宋体" w:eastAsia="宋体" w:hAnsi="宋体" w:hint="eastAsia"/>
        </w:rPr>
        <w:t>基于</w:t>
      </w:r>
      <w:r w:rsidR="00EE3116">
        <w:rPr>
          <w:rFonts w:ascii="宋体" w:eastAsia="宋体" w:hAnsi="宋体" w:hint="eastAsia"/>
        </w:rPr>
        <w:t>CAD</w:t>
      </w:r>
      <w:r>
        <w:rPr>
          <w:rFonts w:ascii="宋体" w:eastAsia="宋体" w:hAnsi="宋体" w:hint="eastAsia"/>
        </w:rPr>
        <w:t>的</w:t>
      </w:r>
      <w:r w:rsidR="00EE3116">
        <w:rPr>
          <w:rFonts w:ascii="宋体" w:eastAsia="宋体" w:hAnsi="宋体" w:hint="eastAsia"/>
        </w:rPr>
        <w:t>室内地图</w:t>
      </w:r>
      <w:bookmarkEnd w:id="0"/>
      <w:bookmarkEnd w:id="1"/>
      <w:r w:rsidR="00EE3116">
        <w:rPr>
          <w:rFonts w:ascii="宋体" w:eastAsia="宋体" w:hAnsi="宋体" w:hint="eastAsia"/>
        </w:rPr>
        <w:t>构建</w:t>
      </w:r>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Pr>
          <w:rFonts w:hint="eastAsia"/>
        </w:rPr>
        <w:t>LBS</w:t>
      </w:r>
      <w:r>
        <w:rPr>
          <w:rFonts w:hint="eastAsia"/>
        </w:rPr>
        <w:t>的发展</w:t>
      </w:r>
      <w:r w:rsidR="00CB08F6">
        <w:rPr>
          <w:rFonts w:hint="eastAsia"/>
        </w:rPr>
        <w:t>。现有的</w:t>
      </w:r>
      <w:r w:rsidR="00CB08F6">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1</w:t>
      </w:r>
      <w:r w:rsidR="00B60D62">
        <w:fldChar w:fldCharType="end"/>
      </w:r>
      <w:r w:rsidR="00CB08F6">
        <w:rPr>
          <w:rFonts w:hint="eastAsia"/>
        </w:rPr>
        <w:t>所示。</w:t>
      </w:r>
    </w:p>
    <w:p w:rsidR="00424E8B" w:rsidRDefault="00424E8B" w:rsidP="00424E8B">
      <w:pPr>
        <w:pStyle w:val="a1"/>
        <w:keepNext/>
        <w:spacing w:line="360" w:lineRule="auto"/>
        <w:ind w:firstLineChars="0" w:firstLine="0"/>
        <w:jc w:val="center"/>
      </w:pPr>
      <w:r>
        <w:object w:dxaOrig="8531" w:dyaOrig="47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9.25pt;height:234.75pt" o:ole="">
            <v:imagedata r:id="rId9" o:title=""/>
          </v:shape>
          <o:OLEObject Type="Embed" ProgID="Visio.Drawing.11" ShapeID="_x0000_i1025" DrawAspect="Content" ObjectID="_1449170572" r:id="rId10"/>
        </w:object>
      </w:r>
    </w:p>
    <w:p w:rsidR="00424E8B" w:rsidRDefault="00424E8B" w:rsidP="00424E8B">
      <w:pPr>
        <w:pStyle w:val="af0"/>
      </w:pPr>
      <w:bookmarkStart w:id="2" w:name="_Ref374881151"/>
      <w:bookmarkStart w:id="3" w:name="_Toc375313905"/>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1</w:t>
      </w:r>
      <w:r w:rsidR="000C1D69">
        <w:fldChar w:fldCharType="end"/>
      </w:r>
      <w:bookmarkEnd w:id="2"/>
      <w:r>
        <w:rPr>
          <w:rFonts w:hint="eastAsia"/>
        </w:rPr>
        <w:t xml:space="preserve"> LBS</w:t>
      </w:r>
      <w:r>
        <w:rPr>
          <w:rFonts w:hint="eastAsia"/>
        </w:rPr>
        <w:t>系统架构</w:t>
      </w:r>
      <w:r w:rsidR="00BB1719">
        <w:rPr>
          <w:rFonts w:hint="eastAsia"/>
        </w:rPr>
        <w:t>图</w:t>
      </w:r>
      <w:bookmarkEnd w:id="3"/>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1</w:t>
      </w:r>
      <w:r w:rsidR="00B60D62">
        <w:fldChar w:fldCharType="end"/>
      </w:r>
      <w:r>
        <w:rPr>
          <w:rFonts w:hint="eastAsia"/>
        </w:rPr>
        <w:t>可以看出，电子地图是</w:t>
      </w:r>
      <w:r w:rsidR="00501473">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472311">
        <w:rPr>
          <w:rFonts w:hint="eastAsia"/>
        </w:rPr>
        <w:instrText xml:space="preserve"> ADDIN EN.CITE &lt;EndNote&gt;&lt;Cite&gt;&lt;Author&gt;</w:instrText>
      </w:r>
      <w:r w:rsidR="00472311">
        <w:rPr>
          <w:rFonts w:hint="eastAsia"/>
        </w:rPr>
        <w:instrText>齐晓飞</w:instrText>
      </w:r>
      <w:r w:rsidR="00472311">
        <w:rPr>
          <w:rFonts w:hint="eastAsia"/>
        </w:rPr>
        <w:instrText>&lt;/Author&gt;&lt;Year&gt;2013&lt;/Year&gt;&lt;RecNum&gt;30&lt;/RecNum&gt;&lt;DisplayText&gt;&lt;style face="superscript"&gt;[1]&lt;/style&gt;&lt;/DisplayText&gt;&lt;record&gt;&lt;rec-number&gt;30&lt;/rec-number&gt;&lt;foreign-keys&gt;&lt;key app="EN" db-id="29ftpxdwb9v99ne0seaxvv9eft0fe5a9w2ft"&gt;30&lt;/key&gt;&lt;/foreign-keys&gt;&lt;ref-type name="Journal Article"&gt;17&lt;/ref-type&gt;&lt;contributors&gt;&lt;authors&gt;&lt;author&gt;</w:instrText>
      </w:r>
      <w:r w:rsidR="00472311">
        <w:rPr>
          <w:rFonts w:hint="eastAsia"/>
        </w:rPr>
        <w:instrText>齐晓飞</w:instrText>
      </w:r>
      <w:r w:rsidR="00472311">
        <w:rPr>
          <w:rFonts w:hint="eastAsia"/>
        </w:rPr>
        <w:instrText>&lt;/author&gt;&lt;author&gt;</w:instrText>
      </w:r>
      <w:r w:rsidR="00472311">
        <w:rPr>
          <w:rFonts w:hint="eastAsia"/>
        </w:rPr>
        <w:instrText>崔秀飞</w:instrText>
      </w:r>
      <w:r w:rsidR="00472311">
        <w:rPr>
          <w:rFonts w:hint="eastAsia"/>
        </w:rPr>
        <w:instrText>&lt;/author&gt;&lt;author&gt;</w:instrText>
      </w:r>
      <w:r w:rsidR="00472311">
        <w:rPr>
          <w:rFonts w:hint="eastAsia"/>
        </w:rPr>
        <w:instrText>李怀树</w:instrText>
      </w:r>
      <w:r w:rsidR="00472311">
        <w:rPr>
          <w:rFonts w:hint="eastAsia"/>
        </w:rPr>
        <w:instrText>&lt;/author&gt;&lt;/authors&gt;&lt;/contributors&gt;&lt;titles&gt;&lt;title&gt;</w:instrText>
      </w:r>
      <w:r w:rsidR="00472311">
        <w:rPr>
          <w:rFonts w:hint="eastAsia"/>
        </w:rPr>
        <w:instrText>室内地图设计现状分析</w:instrText>
      </w:r>
      <w:r w:rsidR="00472311">
        <w:rPr>
          <w:rFonts w:hint="eastAsia"/>
        </w:rPr>
        <w:instrText>&lt;/title&gt;&lt;secondary-title&gt;</w:instrText>
      </w:r>
      <w:r w:rsidR="00472311">
        <w:rPr>
          <w:rFonts w:hint="eastAsia"/>
        </w:rPr>
        <w:instrText>测绘与空间地理信息</w:instrText>
      </w:r>
      <w:r w:rsidR="00472311">
        <w:rPr>
          <w:rFonts w:hint="eastAsia"/>
        </w:rPr>
        <w:instrText>&lt;/secondary-title&gt;&lt;/titles&gt;&lt;periodical&gt;&lt;full-title&gt;</w:instrText>
      </w:r>
      <w:r w:rsidR="00472311">
        <w:rPr>
          <w:rFonts w:hint="eastAsia"/>
        </w:rPr>
        <w:instrText>测绘与空间地理信息</w:instrText>
      </w:r>
      <w:r w:rsidR="00472311">
        <w:rPr>
          <w:rFonts w:hint="eastAsia"/>
        </w:rPr>
        <w:instrText>&lt;/full-title&gt;&lt;/periodical&gt;&lt;volume&gt;36&lt;/volume&gt;&lt;number&gt;2&lt;/number&gt;&lt;dates&gt;&lt;year&gt;2013&lt;/year&gt;&lt;/dates&gt;&lt;urls&gt;&lt;/urls&gt;&lt;/record&gt;&lt;/Cite&gt;&lt;/EndNote&gt;</w:instrText>
      </w:r>
      <w:r w:rsidR="00A36D33">
        <w:fldChar w:fldCharType="separate"/>
      </w:r>
      <w:r w:rsidR="00472311" w:rsidRPr="00472311">
        <w:rPr>
          <w:noProof/>
          <w:vertAlign w:val="superscript"/>
        </w:rPr>
        <w:t>[</w:t>
      </w:r>
      <w:hyperlink w:anchor="_ENREF_1" w:tooltip="齐晓飞, 2013 #30" w:history="1">
        <w:r w:rsidR="00472311" w:rsidRPr="00472311">
          <w:rPr>
            <w:noProof/>
            <w:vertAlign w:val="superscript"/>
          </w:rPr>
          <w:t>1</w:t>
        </w:r>
      </w:hyperlink>
      <w:r w:rsidR="00472311" w:rsidRPr="00472311">
        <w:rPr>
          <w:noProof/>
          <w:vertAlign w:val="superscript"/>
        </w:rPr>
        <w:t>]</w:t>
      </w:r>
      <w:r w:rsidR="00A36D33">
        <w:fldChar w:fldCharType="end"/>
      </w:r>
      <w:r w:rsidR="003437F2">
        <w:rPr>
          <w:rFonts w:hint="eastAsia"/>
        </w:rPr>
        <w:t>：</w:t>
      </w:r>
      <w:r w:rsidR="003437F2">
        <w:rPr>
          <w:rFonts w:hint="eastAsia"/>
        </w:rPr>
        <w:t>1</w:t>
      </w:r>
      <w:r w:rsidR="003437F2">
        <w:rPr>
          <w:rFonts w:hint="eastAsia"/>
        </w:rPr>
        <w:t>）一般的网络电子地图多是二维的，而室内地图则多是三维的；</w:t>
      </w:r>
      <w:r w:rsidR="003437F2">
        <w:rPr>
          <w:rFonts w:hint="eastAsia"/>
        </w:rPr>
        <w:t>2</w:t>
      </w:r>
      <w:r w:rsidR="003437F2">
        <w:rPr>
          <w:rFonts w:hint="eastAsia"/>
        </w:rPr>
        <w:t>）室内地图描述的对象是有边界的，并且比例尺的意义并不明显；</w:t>
      </w:r>
      <w:r w:rsidR="003437F2">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472311">
        <w:instrText xml:space="preserve"> ADDIN EN.CITE &lt;EndNote&gt;&lt;Cite&gt;&lt;Author&gt;Lisle&lt;/Author&gt;&lt;RecNum&gt;29&lt;/RecNum&gt;&lt;DisplayText&gt;&lt;style face="superscript"&gt;[2]&lt;/style&gt;&lt;/DisplayText&gt;&lt;record&gt;&lt;rec-number&gt;29&lt;/rec-number&gt;&lt;foreign-keys&gt;&lt;key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472311" w:rsidRPr="00472311">
        <w:rPr>
          <w:noProof/>
          <w:vertAlign w:val="superscript"/>
        </w:rPr>
        <w:t>[</w:t>
      </w:r>
      <w:hyperlink w:anchor="_ENREF_2" w:tooltip="Lisle,  #29" w:history="1">
        <w:r w:rsidR="00472311" w:rsidRPr="00472311">
          <w:rPr>
            <w:noProof/>
            <w:vertAlign w:val="superscript"/>
          </w:rPr>
          <w:t>2</w:t>
        </w:r>
      </w:hyperlink>
      <w:r w:rsidR="00472311" w:rsidRPr="00472311">
        <w:rPr>
          <w:noProof/>
          <w:vertAlign w:val="superscript"/>
        </w:rPr>
        <w:t>]</w:t>
      </w:r>
      <w:r w:rsidR="00B41020">
        <w:fldChar w:fldCharType="end"/>
      </w:r>
      <w:r>
        <w:rPr>
          <w:rFonts w:hint="eastAsia"/>
        </w:rPr>
        <w:t>，单在美国就有约</w:t>
      </w:r>
      <w:r>
        <w:rPr>
          <w:rFonts w:hint="eastAsia"/>
        </w:rPr>
        <w:t>2</w:t>
      </w:r>
      <w:r w:rsidR="0019262B">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Pr>
          <w:rFonts w:hint="eastAsia"/>
        </w:rPr>
        <w:t>CAD</w:t>
      </w:r>
      <w:r w:rsidR="002367B5">
        <w:rPr>
          <w:rFonts w:hint="eastAsia"/>
        </w:rPr>
        <w:t>格式的图纸。使用这些场所的成千上万的各种组织都投入大量的时间和金钱来维护</w:t>
      </w:r>
      <w:r w:rsidR="002367B5">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Pr>
          <w:rFonts w:hint="eastAsia"/>
        </w:rPr>
        <w:t>CAD</w:t>
      </w:r>
      <w:r w:rsidR="00137FC0">
        <w:rPr>
          <w:rFonts w:hint="eastAsia"/>
        </w:rPr>
        <w:t>图纸为室内空间地图提供了很好的基础。</w:t>
      </w:r>
    </w:p>
    <w:p w:rsidR="00B173BF" w:rsidRDefault="004C07D0" w:rsidP="004C07D0">
      <w:pPr>
        <w:pStyle w:val="a1"/>
        <w:spacing w:line="360" w:lineRule="auto"/>
        <w:ind w:firstLine="480"/>
        <w:rPr>
          <w:rFonts w:ascii="宋体" w:hAnsi="宋体"/>
        </w:rPr>
      </w:pPr>
      <w:r>
        <w:rPr>
          <w:rFonts w:ascii="宋体" w:hAnsi="宋体"/>
        </w:rPr>
        <w:t>CAD文件包含了很多对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经过去除冗余信息的过程，剩余的CAD数据仍需经过如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，从CAD模型转化为节点/链接模型。</w:t>
      </w:r>
    </w:p>
    <w:p w:rsidR="00B173BF" w:rsidRDefault="00B173BF" w:rsidP="00B173BF">
      <w:pPr>
        <w:pStyle w:val="a1"/>
        <w:keepNext/>
        <w:spacing w:line="360" w:lineRule="auto"/>
        <w:ind w:firstLineChars="0" w:firstLine="0"/>
        <w:jc w:val="center"/>
      </w:pPr>
      <w:r>
        <w:rPr>
          <w:rFonts w:ascii="宋体" w:hAnsi="宋体"/>
          <w:noProof/>
        </w:rPr>
        <w:drawing>
          <wp:inline distT="0" distB="0" distL="0" distR="0" wp14:anchorId="7EDF427E" wp14:editId="5606CB0A">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4" w:name="_Ref375331956"/>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2</w:t>
      </w:r>
      <w:r w:rsidR="000C1D69">
        <w:fldChar w:fldCharType="end"/>
      </w:r>
      <w:bookmarkEnd w:id="4"/>
      <w:r>
        <w:rPr>
          <w:rFonts w:hint="eastAsia"/>
        </w:rPr>
        <w:t xml:space="preserve"> CAD</w:t>
      </w:r>
      <w:r>
        <w:rPr>
          <w:rFonts w:hint="eastAsia"/>
        </w:rPr>
        <w:t>模型到节点</w:t>
      </w:r>
      <w:r>
        <w:rPr>
          <w:rFonts w:hint="eastAsia"/>
        </w:rPr>
        <w:t>/</w:t>
      </w:r>
      <w:r>
        <w:rPr>
          <w:rFonts w:hint="eastAsia"/>
        </w:rPr>
        <w:t>链接模型的转换</w:t>
      </w:r>
    </w:p>
    <w:p w:rsidR="004C07D0" w:rsidRP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Pr>
          <w:rFonts w:ascii="宋体" w:hAnsi="宋体"/>
        </w:rPr>
        <w:t>CAD文件涉及的相关对象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本文将仅对CAD文件中的门、房间、楼梯和电梯进行提取，并将检测到的门、房间、楼梯和电梯作为上述节点/链接模型中的节点。考虑到</w:t>
      </w:r>
      <w:r w:rsidR="004C07D0">
        <w:rPr>
          <w:rFonts w:ascii="宋体" w:hAnsi="宋体" w:hint="eastAsia"/>
        </w:rPr>
        <w:t>CAD</w:t>
      </w:r>
      <w:r w:rsidR="009749F7">
        <w:rPr>
          <w:rFonts w:ascii="宋体" w:hAnsi="宋体" w:hint="eastAsia"/>
        </w:rPr>
        <w:t>数据库中的所有元素通常都含有一个属性的列表，且房间对应的属性列表中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p>
    <w:p w:rsidR="004C07D0" w:rsidRDefault="00837ECC" w:rsidP="002C3AFB">
      <w:pPr>
        <w:pStyle w:val="a1"/>
        <w:spacing w:line="360" w:lineRule="auto"/>
        <w:ind w:firstLine="480"/>
      </w:pPr>
      <w:r>
        <w:rPr>
          <w:rFonts w:hint="eastAsia"/>
        </w:rPr>
        <w:t>本章</w:t>
      </w:r>
      <w:r w:rsidR="00C178EE">
        <w:rPr>
          <w:rFonts w:hint="eastAsia"/>
        </w:rPr>
        <w:t>通过大型建筑的</w:t>
      </w:r>
      <w:r w:rsidR="00C178EE">
        <w:rPr>
          <w:rFonts w:hint="eastAsia"/>
        </w:rPr>
        <w:t>CAD</w:t>
      </w:r>
      <w:r>
        <w:rPr>
          <w:rFonts w:hint="eastAsia"/>
        </w:rPr>
        <w:t>设计图提取建筑物内部的主要空间元素，</w:t>
      </w:r>
      <w:r w:rsidR="00C97F70">
        <w:rPr>
          <w:rFonts w:hint="eastAsia"/>
        </w:rPr>
        <w:t>并对</w:t>
      </w:r>
      <w:r>
        <w:rPr>
          <w:rFonts w:hint="eastAsia"/>
        </w:rPr>
        <w:t>视力残疾人出行习惯和偏好</w:t>
      </w:r>
      <w:r w:rsidR="00C97F70">
        <w:rPr>
          <w:rFonts w:hint="eastAsia"/>
        </w:rPr>
        <w:t>进行深入分析</w:t>
      </w:r>
      <w:r w:rsidR="00DC7342">
        <w:rPr>
          <w:rFonts w:hint="eastAsia"/>
        </w:rPr>
        <w:t>。在此基础上，架设</w:t>
      </w:r>
      <w:r w:rsidR="00DC7342">
        <w:rPr>
          <w:rFonts w:hint="eastAsia"/>
        </w:rPr>
        <w:t>NFC</w:t>
      </w:r>
      <w:r w:rsidR="00DC7342">
        <w:rPr>
          <w:rFonts w:hint="eastAsia"/>
        </w:rPr>
        <w:t>标签导航网络，从而得到面向视力残疾人的室内导航地图。</w:t>
      </w:r>
    </w:p>
    <w:p w:rsidR="00D4374A" w:rsidRPr="007C6B41" w:rsidRDefault="00F51FE0" w:rsidP="00BF35FA">
      <w:pPr>
        <w:pStyle w:val="2"/>
        <w:spacing w:before="240"/>
        <w:ind w:left="578" w:hanging="578"/>
        <w:rPr>
          <w:rFonts w:ascii="宋体" w:eastAsia="宋体" w:hAnsi="宋体"/>
        </w:rPr>
      </w:pPr>
      <w:bookmarkStart w:id="5" w:name="_Toc373869748"/>
      <w:bookmarkStart w:id="6" w:name="_Toc373953839"/>
      <w:r>
        <w:rPr>
          <w:rFonts w:ascii="宋体" w:eastAsia="宋体" w:hAnsi="宋体" w:hint="eastAsia"/>
        </w:rPr>
        <w:lastRenderedPageBreak/>
        <w:t>C</w:t>
      </w:r>
      <w:bookmarkEnd w:id="5"/>
      <w:bookmarkEnd w:id="6"/>
      <w:r w:rsidR="00BF3479">
        <w:rPr>
          <w:rFonts w:ascii="宋体" w:eastAsia="宋体" w:hAnsi="宋体" w:hint="eastAsia"/>
        </w:rPr>
        <w:t>AD框架提取</w:t>
      </w:r>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我们不是通过人工采集的方式获取室内空间数据而是通过开发一套工具的方式从CAD绘图中自动提取数据</w:t>
      </w:r>
      <w:r>
        <w:rPr>
          <w:rFonts w:ascii="宋体" w:hAnsi="宋体" w:hint="eastAsia"/>
        </w:rPr>
        <w:t>。</w:t>
      </w:r>
      <w:r>
        <w:rPr>
          <w:rFonts w:ascii="宋体" w:hAnsi="宋体"/>
        </w:rPr>
        <w:t>原始的CAD绘图中可能包含线段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511F78" w:rsidRPr="00E519B1" w:rsidRDefault="00511F78" w:rsidP="00E519B1">
      <w:pPr>
        <w:pStyle w:val="3"/>
        <w:spacing w:before="240" w:after="120"/>
        <w:rPr>
          <w:rFonts w:ascii="宋体" w:eastAsia="宋体" w:hAnsi="宋体"/>
        </w:rPr>
      </w:pPr>
      <w:r w:rsidRPr="00E519B1">
        <w:rPr>
          <w:rFonts w:ascii="宋体" w:eastAsia="宋体" w:hAnsi="宋体" w:hint="eastAsia"/>
        </w:rPr>
        <w:t>DXF格式</w:t>
      </w:r>
    </w:p>
    <w:p w:rsidR="00511F78" w:rsidRDefault="00511F78" w:rsidP="005B6DAA">
      <w:pPr>
        <w:pStyle w:val="a1"/>
        <w:spacing w:line="360" w:lineRule="auto"/>
        <w:ind w:firstLine="480"/>
        <w:rPr>
          <w:rFonts w:ascii="宋体" w:hAnsi="宋体"/>
        </w:rPr>
      </w:pPr>
      <w:r>
        <w:rPr>
          <w:rFonts w:ascii="宋体" w:hAnsi="宋体" w:hint="eastAsia"/>
        </w:rPr>
        <w:t>本文针对</w:t>
      </w:r>
      <w:proofErr w:type="spellStart"/>
      <w:r>
        <w:rPr>
          <w:rFonts w:ascii="宋体" w:hAnsi="宋体" w:hint="eastAsia"/>
        </w:rPr>
        <w:t>AutoDesk</w:t>
      </w:r>
      <w:proofErr w:type="spellEnd"/>
      <w:r>
        <w:rPr>
          <w:rFonts w:ascii="宋体" w:hAnsi="宋体" w:hint="eastAsia"/>
        </w:rPr>
        <w:t>公司以DXF（Drawing Interchange</w:t>
      </w:r>
      <w:r w:rsidR="001818FE">
        <w:rPr>
          <w:rFonts w:ascii="宋体" w:hAnsi="宋体" w:hint="eastAsia"/>
        </w:rPr>
        <w:t xml:space="preserve"> </w:t>
      </w:r>
      <w:r>
        <w:rPr>
          <w:rFonts w:ascii="宋体" w:hAnsi="宋体" w:hint="eastAsia"/>
        </w:rPr>
        <w:t>Format）格式发布的CAD文件作分析。</w:t>
      </w:r>
      <w:r w:rsidR="00DC6018">
        <w:rPr>
          <w:rFonts w:ascii="宋体" w:hAnsi="宋体" w:hint="eastAsia"/>
        </w:rPr>
        <w:t>DXF是一项开放标准，专门设计用来提供一种商业CAD工具可解析的私人CAD文件交换方式。</w:t>
      </w:r>
      <w:r w:rsidR="00711F66">
        <w:rPr>
          <w:rFonts w:ascii="宋体" w:hAnsi="宋体" w:hint="eastAsia"/>
        </w:rPr>
        <w:t>既然几乎所有的CAD文件都可以转换成DXF格式的文件，所有希望装配室内导航系统的权威组织或部门都可以使用CAD文件生成导航需要地图数据。</w:t>
      </w:r>
    </w:p>
    <w:p w:rsidR="00D64D70" w:rsidRDefault="00D64D70" w:rsidP="005B6DAA">
      <w:pPr>
        <w:pStyle w:val="a1"/>
        <w:spacing w:line="360" w:lineRule="auto"/>
        <w:ind w:firstLine="480"/>
        <w:rPr>
          <w:rFonts w:ascii="宋体" w:hAnsi="宋体"/>
        </w:rPr>
      </w:pPr>
      <w:r>
        <w:rPr>
          <w:rFonts w:ascii="宋体" w:hAnsi="宋体" w:hint="eastAsia"/>
        </w:rPr>
        <w:t>以DXF格式组织的CAD数据由不相连的线、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w:t>
      </w:r>
      <w:r w:rsidR="00472F58">
        <w:rPr>
          <w:rFonts w:ascii="宋体" w:hAnsi="宋体" w:hint="eastAsia"/>
        </w:rPr>
        <w:t>组织</w:t>
      </w:r>
      <w:r>
        <w:rPr>
          <w:rFonts w:ascii="宋体" w:hAnsi="宋体" w:hint="eastAsia"/>
        </w:rPr>
        <w:t>在一起，</w:t>
      </w:r>
      <w:r w:rsidR="00472F58">
        <w:rPr>
          <w:rFonts w:ascii="宋体" w:hAnsi="宋体" w:hint="eastAsia"/>
        </w:rPr>
        <w:t>通常带有</w:t>
      </w:r>
      <w:r>
        <w:rPr>
          <w:rFonts w:ascii="宋体" w:hAnsi="宋体" w:hint="eastAsia"/>
        </w:rPr>
        <w:t>标签、支柱</w:t>
      </w:r>
      <w:r w:rsidR="00472F58">
        <w:rPr>
          <w:rFonts w:ascii="宋体" w:hAnsi="宋体" w:hint="eastAsia"/>
        </w:rPr>
        <w:t>及其他相关线的信息</w:t>
      </w:r>
      <w:r w:rsidR="00034131">
        <w:rPr>
          <w:rFonts w:ascii="宋体" w:hAnsi="宋体" w:hint="eastAsia"/>
        </w:rPr>
        <w:t>，这些信息可能跨越几个图层。</w:t>
      </w:r>
      <w:r w:rsidR="00595DDF">
        <w:rPr>
          <w:rFonts w:ascii="宋体" w:hAnsi="宋体" w:hint="eastAsia"/>
        </w:rPr>
        <w:t>另外，我们导航所需要的实体信息可能没有被区分开来，用于划定房间轮廓的线上通常会叠加有关楼层基底、天花板、附加标签等信息。</w:t>
      </w:r>
      <w:r w:rsidR="00892431">
        <w:rPr>
          <w:rFonts w:ascii="宋体" w:hAnsi="宋体" w:hint="eastAsia"/>
        </w:rPr>
        <w:t>为简单起见，本文</w:t>
      </w:r>
      <w:r w:rsidR="005A0307">
        <w:rPr>
          <w:rFonts w:ascii="宋体" w:hAnsi="宋体" w:hint="eastAsia"/>
        </w:rPr>
        <w:t>假设CAD数据被组织成一个文件代表一层楼信息的形式。</w:t>
      </w:r>
      <w:r w:rsidR="00255910">
        <w:rPr>
          <w:rFonts w:ascii="宋体" w:hAnsi="宋体" w:hint="eastAsia"/>
        </w:rPr>
        <w:t>本节所讲述的CAD</w:t>
      </w:r>
      <w:proofErr w:type="gramStart"/>
      <w:r w:rsidR="00255910">
        <w:rPr>
          <w:rFonts w:ascii="宋体" w:hAnsi="宋体" w:hint="eastAsia"/>
        </w:rPr>
        <w:t>解析器只</w:t>
      </w:r>
      <w:proofErr w:type="gramEnd"/>
      <w:r w:rsidR="00255910">
        <w:rPr>
          <w:rFonts w:ascii="宋体" w:hAnsi="宋体" w:hint="eastAsia"/>
        </w:rPr>
        <w:t>提取门、房间的二维结构以及楼梯的二维投影。</w:t>
      </w:r>
    </w:p>
    <w:p w:rsidR="007E21F0" w:rsidRDefault="007E21F0" w:rsidP="007E21F0">
      <w:pPr>
        <w:pStyle w:val="3"/>
        <w:spacing w:before="240" w:after="120"/>
        <w:rPr>
          <w:rFonts w:ascii="宋体" w:eastAsia="宋体" w:hAnsi="宋体"/>
        </w:rPr>
      </w:pPr>
      <w:r w:rsidRPr="007E21F0">
        <w:rPr>
          <w:rFonts w:ascii="宋体" w:eastAsia="宋体" w:hAnsi="宋体" w:hint="eastAsia"/>
        </w:rPr>
        <w:t>坐标</w:t>
      </w:r>
      <w:r w:rsidR="003F179C">
        <w:rPr>
          <w:rFonts w:ascii="宋体" w:eastAsia="宋体" w:hAnsi="宋体" w:hint="eastAsia"/>
        </w:rPr>
        <w:t>系</w:t>
      </w:r>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w:t>
      </w:r>
      <w:r w:rsidR="002A4D15">
        <w:rPr>
          <w:rFonts w:ascii="宋体" w:hAnsi="宋体" w:hint="eastAsia"/>
        </w:rPr>
        <w:lastRenderedPageBreak/>
        <w:t>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比如，绝大多数应用程序编写者都能很容易地知道坐标分别是（1m,1m）和（1m,2m）的两个物体之间的距离为1m，但是在使用经纬度坐标系的情况下就没那么容易了（除非你是专业的制图师）。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t>基于以上分析，本文决定使用笛卡尔坐标系。</w:t>
      </w:r>
    </w:p>
    <w:p w:rsidR="00B553A5" w:rsidRPr="005E7030" w:rsidRDefault="00B553A5" w:rsidP="005E7030">
      <w:pPr>
        <w:pStyle w:val="3"/>
        <w:spacing w:before="240" w:after="120"/>
        <w:rPr>
          <w:rFonts w:ascii="宋体" w:eastAsia="宋体" w:hAnsi="宋体"/>
        </w:rPr>
      </w:pPr>
      <w:r w:rsidRPr="005E7030">
        <w:rPr>
          <w:rFonts w:ascii="宋体" w:eastAsia="宋体" w:hAnsi="宋体" w:hint="eastAsia"/>
        </w:rPr>
        <w:t>数据预处理</w:t>
      </w:r>
    </w:p>
    <w:p w:rsidR="00B553A5" w:rsidRDefault="00B553A5" w:rsidP="005B6DAA">
      <w:pPr>
        <w:pStyle w:val="a1"/>
        <w:spacing w:line="360" w:lineRule="auto"/>
        <w:ind w:firstLine="480"/>
        <w:rPr>
          <w:rFonts w:ascii="宋体" w:hAnsi="宋体"/>
        </w:rPr>
      </w:pPr>
      <w:r>
        <w:rPr>
          <w:rFonts w:ascii="宋体" w:hAnsi="宋体" w:hint="eastAsia"/>
        </w:rPr>
        <w:t>在解析CAD数据之前，用户必须</w:t>
      </w:r>
      <w:r w:rsidR="00851F06">
        <w:rPr>
          <w:rFonts w:ascii="宋体" w:hAnsi="宋体" w:hint="eastAsia"/>
        </w:rPr>
        <w:t>指明被打开文件所对应楼层的基底信息以及最容易辨析的可视化图层。CAD的设计不可能完全没有错误，此外，从私人CAD文件格式到DXF文件格式的转换过程也可能引入错误，比如数字的不精确或者逻辑错误。考虑到这些，本文使用的提取算法</w:t>
      </w:r>
      <w:r w:rsidR="00851F06">
        <w:rPr>
          <w:rFonts w:ascii="宋体" w:hAnsi="宋体"/>
        </w:rPr>
        <w:fldChar w:fldCharType="begin"/>
      </w:r>
      <w:r w:rsidR="00472311">
        <w:rPr>
          <w:rFonts w:ascii="宋体" w:hAnsi="宋体"/>
        </w:rPr>
        <w:instrText xml:space="preserve"> ADDIN EN.CITE &lt;EndNote&gt;&lt;Cite&gt;&lt;Author&gt;Schafer&lt;/Author&gt;&lt;Year&gt;2011&lt;/Year&gt;&lt;RecNum&gt;31&lt;/RecNum&gt;&lt;DisplayText&gt;&lt;style face="superscript"&gt;[3]&lt;/style&gt;&lt;/DisplayText&gt;&lt;record&gt;&lt;rec-number&gt;31&lt;/rec-number&gt;&lt;foreign-keys&gt;&lt;key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472311" w:rsidRPr="00472311">
        <w:rPr>
          <w:rFonts w:ascii="宋体" w:hAnsi="宋体"/>
          <w:noProof/>
          <w:vertAlign w:val="superscript"/>
        </w:rPr>
        <w:t>[</w:t>
      </w:r>
      <w:hyperlink w:anchor="_ENREF_3" w:tooltip="Schafer, 2011 #31" w:history="1">
        <w:r w:rsidR="00472311" w:rsidRPr="00472311">
          <w:rPr>
            <w:rFonts w:ascii="宋体" w:hAnsi="宋体"/>
            <w:noProof/>
            <w:vertAlign w:val="superscript"/>
          </w:rPr>
          <w:t>3</w:t>
        </w:r>
      </w:hyperlink>
      <w:r w:rsidR="00472311" w:rsidRPr="00472311">
        <w:rPr>
          <w:rFonts w:ascii="宋体" w:hAnsi="宋体"/>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Pr>
          <w:rFonts w:ascii="宋体" w:hAnsi="宋体" w:hint="eastAsia"/>
        </w:rPr>
        <w:t>1）近似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9D065A">
        <w:rPr>
          <w:rFonts w:hint="eastAsia"/>
        </w:rPr>
        <w:t>公式</w:t>
      </w:r>
      <w:r w:rsidR="009D065A" w:rsidRPr="00DE5188">
        <w:rPr>
          <w:rFonts w:hint="eastAsia"/>
        </w:rPr>
        <w:t>（</w:t>
      </w:r>
      <w:r w:rsidR="009D065A">
        <w:rPr>
          <w:noProof/>
        </w:rPr>
        <w:t>1</w:t>
      </w:r>
      <w:r w:rsidR="009D065A" w:rsidRPr="00DE5188">
        <w:t>.</w:t>
      </w:r>
      <w:r w:rsidR="009D065A">
        <w:rPr>
          <w:noProof/>
        </w:rPr>
        <w:t>1</w:t>
      </w:r>
      <w:r w:rsidR="009D065A"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7" w:name="_Ref375136728"/>
            <w:bookmarkStart w:id="8"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D065A">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D065A">
              <w:rPr>
                <w:noProof/>
              </w:rPr>
              <w:t>1</w:t>
            </w:r>
            <w:r w:rsidRPr="00DE5188">
              <w:fldChar w:fldCharType="end"/>
            </w:r>
            <w:bookmarkEnd w:id="7"/>
            <w:r w:rsidRPr="00DE5188">
              <w:rPr>
                <w:rFonts w:hint="eastAsia"/>
              </w:rPr>
              <w:t>）</w:t>
            </w:r>
            <w:bookmarkEnd w:id="8"/>
          </w:p>
        </w:tc>
      </w:tr>
    </w:tbl>
    <w:p w:rsidR="00544808" w:rsidRDefault="00AD6190" w:rsidP="00267FA6">
      <w:pPr>
        <w:pStyle w:val="a1"/>
        <w:spacing w:line="360" w:lineRule="auto"/>
        <w:ind w:firstLineChars="0" w:firstLine="0"/>
        <w:rPr>
          <w:rFonts w:ascii="宋体" w:hAnsi="宋体"/>
        </w:rPr>
      </w:pPr>
      <w:r>
        <w:rPr>
          <w:rFonts w:ascii="宋体" w:hAnsi="宋体" w:hint="eastAsia"/>
        </w:rPr>
        <w:tab/>
        <w:t>2）近似相等的线：两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9D065A">
        <w:rPr>
          <w:rFonts w:hint="eastAsia"/>
        </w:rPr>
        <w:t>公式</w:t>
      </w:r>
      <w:r w:rsidR="009D065A" w:rsidRPr="00DE5188">
        <w:rPr>
          <w:rFonts w:hint="eastAsia"/>
        </w:rPr>
        <w:t>（</w:t>
      </w:r>
      <w:r w:rsidR="009D065A">
        <w:rPr>
          <w:noProof/>
        </w:rPr>
        <w:t>1</w:t>
      </w:r>
      <w:r w:rsidR="009D065A" w:rsidRPr="00DE5188">
        <w:t>.</w:t>
      </w:r>
      <w:r w:rsidR="009D065A">
        <w:rPr>
          <w:noProof/>
        </w:rPr>
        <w:t>2</w:t>
      </w:r>
      <w:r w:rsidR="009D065A"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9"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D065A">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D065A">
              <w:rPr>
                <w:noProof/>
              </w:rPr>
              <w:t>2</w:t>
            </w:r>
            <w:r w:rsidRPr="00DE5188">
              <w:fldChar w:fldCharType="end"/>
            </w:r>
            <w:r w:rsidRPr="00DE5188">
              <w:rPr>
                <w:rFonts w:hint="eastAsia"/>
              </w:rPr>
              <w:t>）</w:t>
            </w:r>
            <w:bookmarkEnd w:id="9"/>
          </w:p>
        </w:tc>
      </w:tr>
    </w:tbl>
    <w:p w:rsidR="00EC7F26" w:rsidRDefault="000751D3" w:rsidP="00267FA6">
      <w:pPr>
        <w:pStyle w:val="a1"/>
        <w:spacing w:line="360" w:lineRule="auto"/>
        <w:ind w:firstLineChars="0" w:firstLine="0"/>
        <w:rPr>
          <w:rFonts w:ascii="宋体" w:hAnsi="宋体"/>
        </w:rPr>
      </w:pPr>
      <w:r>
        <w:rPr>
          <w:rFonts w:ascii="宋体" w:hAnsi="宋体" w:hint="eastAsia"/>
        </w:rPr>
        <w:tab/>
        <w:t>3）点与线相邻：点p与线L相邻当且仅当L上一个点q近似等于p，即如所</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9D065A">
        <w:rPr>
          <w:rFonts w:hint="eastAsia"/>
        </w:rPr>
        <w:t>公式</w:t>
      </w:r>
      <w:r w:rsidR="009D065A" w:rsidRPr="00DE5188">
        <w:rPr>
          <w:rFonts w:hint="eastAsia"/>
        </w:rPr>
        <w:t>（</w:t>
      </w:r>
      <w:r w:rsidR="009D065A">
        <w:rPr>
          <w:noProof/>
        </w:rPr>
        <w:t>1</w:t>
      </w:r>
      <w:r w:rsidR="009D065A" w:rsidRPr="00DE5188">
        <w:t>.</w:t>
      </w:r>
      <w:r w:rsidR="009D065A">
        <w:rPr>
          <w:noProof/>
        </w:rPr>
        <w:t>3</w:t>
      </w:r>
      <w:r w:rsidR="009D065A"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w:lastRenderedPageBreak/>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D065A">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D065A">
              <w:rPr>
                <w:noProof/>
              </w:rPr>
              <w:t>3</w:t>
            </w:r>
            <w:r w:rsidRPr="00DE5188">
              <w:fldChar w:fldCharType="end"/>
            </w:r>
            <w:r w:rsidRPr="00DE5188">
              <w:rPr>
                <w:rFonts w:hint="eastAsia"/>
              </w:rPr>
              <w:t>）</w:t>
            </w:r>
            <w:bookmarkEnd w:id="10"/>
          </w:p>
        </w:tc>
      </w:tr>
    </w:tbl>
    <w:p w:rsidR="007540A3" w:rsidRDefault="00FF005B" w:rsidP="00267FA6">
      <w:pPr>
        <w:pStyle w:val="a1"/>
        <w:spacing w:line="360" w:lineRule="auto"/>
        <w:ind w:firstLineChars="0" w:firstLine="0"/>
        <w:rPr>
          <w:rFonts w:ascii="宋体" w:hAnsi="宋体"/>
        </w:rPr>
      </w:pPr>
      <w:r>
        <w:rPr>
          <w:rFonts w:ascii="宋体" w:hAnsi="宋体" w:hint="eastAsia"/>
        </w:rPr>
        <w:tab/>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9D065A">
        <w:rPr>
          <w:rFonts w:hint="eastAsia"/>
        </w:rPr>
        <w:t>公式</w:t>
      </w:r>
      <w:r w:rsidR="009D065A" w:rsidRPr="00DE5188">
        <w:rPr>
          <w:rFonts w:hint="eastAsia"/>
        </w:rPr>
        <w:t>（</w:t>
      </w:r>
      <w:r w:rsidR="009D065A">
        <w:rPr>
          <w:noProof/>
        </w:rPr>
        <w:t>1</w:t>
      </w:r>
      <w:r w:rsidR="009D065A" w:rsidRPr="00DE5188">
        <w:t>.</w:t>
      </w:r>
      <w:r w:rsidR="009D065A">
        <w:rPr>
          <w:noProof/>
        </w:rPr>
        <w:t>4</w:t>
      </w:r>
      <w:r w:rsidR="009D065A"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1"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D065A">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D065A">
              <w:rPr>
                <w:noProof/>
              </w:rPr>
              <w:t>4</w:t>
            </w:r>
            <w:r w:rsidRPr="00DE5188">
              <w:fldChar w:fldCharType="end"/>
            </w:r>
            <w:r w:rsidRPr="00DE5188">
              <w:rPr>
                <w:rFonts w:hint="eastAsia"/>
              </w:rPr>
              <w:t>）</w:t>
            </w:r>
            <w:bookmarkEnd w:id="11"/>
          </w:p>
        </w:tc>
      </w:tr>
    </w:tbl>
    <w:p w:rsidR="00FF005B" w:rsidRDefault="0003753E" w:rsidP="00267FA6">
      <w:pPr>
        <w:pStyle w:val="a1"/>
        <w:spacing w:line="360" w:lineRule="auto"/>
        <w:ind w:firstLineChars="0" w:firstLine="0"/>
        <w:rPr>
          <w:rFonts w:ascii="宋体" w:hAnsi="宋体"/>
        </w:rPr>
      </w:pPr>
      <w:r>
        <w:rPr>
          <w:rFonts w:ascii="宋体" w:hAnsi="宋体" w:hint="eastAsia"/>
        </w:rPr>
        <w:tab/>
        <w:t>5)两条线平行：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9D065A">
        <w:rPr>
          <w:rFonts w:hint="eastAsia"/>
        </w:rPr>
        <w:t>公式</w:t>
      </w:r>
      <w:r w:rsidR="009D065A" w:rsidRPr="00DE5188">
        <w:rPr>
          <w:rFonts w:hint="eastAsia"/>
        </w:rPr>
        <w:t>（</w:t>
      </w:r>
      <w:r w:rsidR="009D065A">
        <w:rPr>
          <w:noProof/>
        </w:rPr>
        <w:t>1</w:t>
      </w:r>
      <w:r w:rsidR="009D065A" w:rsidRPr="00DE5188">
        <w:t>.</w:t>
      </w:r>
      <w:r w:rsidR="009D065A">
        <w:rPr>
          <w:noProof/>
        </w:rPr>
        <w:t>5</w:t>
      </w:r>
      <w:r w:rsidR="009D065A"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343284"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2"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D065A">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D065A">
              <w:rPr>
                <w:noProof/>
              </w:rPr>
              <w:t>5</w:t>
            </w:r>
            <w:r w:rsidRPr="00DE5188">
              <w:fldChar w:fldCharType="end"/>
            </w:r>
            <w:r w:rsidRPr="00DE5188">
              <w:rPr>
                <w:rFonts w:hint="eastAsia"/>
              </w:rPr>
              <w:t>）</w:t>
            </w:r>
            <w:bookmarkEnd w:id="12"/>
          </w:p>
        </w:tc>
      </w:tr>
    </w:tbl>
    <w:p w:rsidR="003E1ABC" w:rsidRDefault="00B0534B" w:rsidP="00267FA6">
      <w:pPr>
        <w:pStyle w:val="a1"/>
        <w:spacing w:line="360" w:lineRule="auto"/>
        <w:ind w:firstLineChars="0" w:firstLine="0"/>
        <w:rPr>
          <w:rFonts w:ascii="宋体" w:hAnsi="宋体"/>
        </w:rPr>
      </w:pPr>
      <w:r>
        <w:rPr>
          <w:rFonts w:ascii="宋体" w:hAnsi="宋体" w:hint="eastAsia"/>
        </w:rPr>
        <w:tab/>
        <w:t>6）两条线正交：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Pr>
          <w:rFonts w:ascii="宋体" w:hAnsi="宋体"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9D065A">
        <w:rPr>
          <w:rFonts w:hint="eastAsia"/>
        </w:rPr>
        <w:t>公式</w:t>
      </w:r>
      <w:r w:rsidR="009D065A" w:rsidRPr="00DE5188">
        <w:rPr>
          <w:rFonts w:hint="eastAsia"/>
        </w:rPr>
        <w:t>（</w:t>
      </w:r>
      <w:r w:rsidR="009D065A">
        <w:rPr>
          <w:noProof/>
        </w:rPr>
        <w:t>1</w:t>
      </w:r>
      <w:r w:rsidR="009D065A" w:rsidRPr="00DE5188">
        <w:t>.</w:t>
      </w:r>
      <w:r w:rsidR="009D065A">
        <w:rPr>
          <w:noProof/>
        </w:rPr>
        <w:t>6</w:t>
      </w:r>
      <w:r w:rsidR="009D065A"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343284"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3"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D065A">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D065A">
              <w:rPr>
                <w:noProof/>
              </w:rPr>
              <w:t>6</w:t>
            </w:r>
            <w:r w:rsidRPr="00DE5188">
              <w:fldChar w:fldCharType="end"/>
            </w:r>
            <w:r w:rsidRPr="00DE5188">
              <w:rPr>
                <w:rFonts w:hint="eastAsia"/>
              </w:rPr>
              <w:t>）</w:t>
            </w:r>
            <w:bookmarkEnd w:id="13"/>
          </w:p>
        </w:tc>
      </w:tr>
    </w:tbl>
    <w:p w:rsidR="00C533A6" w:rsidRDefault="00734A92" w:rsidP="00267FA6">
      <w:pPr>
        <w:pStyle w:val="a1"/>
        <w:spacing w:line="360" w:lineRule="auto"/>
        <w:ind w:firstLineChars="0" w:firstLine="0"/>
        <w:rPr>
          <w:rFonts w:ascii="宋体" w:hAnsi="宋体"/>
        </w:rPr>
      </w:pPr>
      <w:r>
        <w:rPr>
          <w:rFonts w:ascii="宋体" w:hAnsi="宋体" w:hint="eastAsia"/>
        </w:rPr>
        <w:tab/>
        <w:t>7)</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9D065A">
        <w:rPr>
          <w:rFonts w:hint="eastAsia"/>
        </w:rPr>
        <w:t>公式</w:t>
      </w:r>
      <w:r w:rsidR="009D065A" w:rsidRPr="00DE5188">
        <w:rPr>
          <w:rFonts w:hint="eastAsia"/>
        </w:rPr>
        <w:t>（</w:t>
      </w:r>
      <w:r w:rsidR="009D065A">
        <w:rPr>
          <w:noProof/>
        </w:rPr>
        <w:t>1</w:t>
      </w:r>
      <w:r w:rsidR="009D065A" w:rsidRPr="00DE5188">
        <w:t>.</w:t>
      </w:r>
      <w:r w:rsidR="009D065A">
        <w:rPr>
          <w:noProof/>
        </w:rPr>
        <w:t>7</w:t>
      </w:r>
      <w:r w:rsidR="009D065A"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4"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D065A">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D065A">
              <w:rPr>
                <w:noProof/>
              </w:rPr>
              <w:t>7</w:t>
            </w:r>
            <w:r w:rsidRPr="00DE5188">
              <w:fldChar w:fldCharType="end"/>
            </w:r>
            <w:r w:rsidRPr="00DE5188">
              <w:rPr>
                <w:rFonts w:hint="eastAsia"/>
              </w:rPr>
              <w:t>）</w:t>
            </w:r>
            <w:bookmarkEnd w:id="14"/>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Pr>
          <w:rFonts w:ascii="宋体" w:hAnsi="宋体" w:hint="eastAsia"/>
        </w:rPr>
        <w:t>1）如果若干个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Pr>
          <w:rFonts w:ascii="宋体" w:hAnsi="宋体" w:hint="eastAsia"/>
        </w:rPr>
        <w:lastRenderedPageBreak/>
        <w:t>2)近似相等的两条线，其中一条将被从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Pr>
          <w:rFonts w:ascii="宋体" w:hAnsi="宋体" w:hint="eastAsia"/>
        </w:rPr>
        <w:t>3）若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Pr>
          <w:rFonts w:ascii="宋体" w:hAnsi="宋体" w:hint="eastAsia"/>
        </w:rPr>
        <w:t>4）相邻且平行的两条线，若没有其他相邻的线（即可以在不丢失信息的情况下看成一条线），将被拼接起来合成一条线，即如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9D065A">
        <w:rPr>
          <w:rFonts w:hint="eastAsia"/>
        </w:rPr>
        <w:t>公式</w:t>
      </w:r>
      <w:r w:rsidR="009D065A" w:rsidRPr="00DE5188">
        <w:rPr>
          <w:rFonts w:hint="eastAsia"/>
        </w:rPr>
        <w:t>（</w:t>
      </w:r>
      <w:r w:rsidR="009D065A">
        <w:rPr>
          <w:noProof/>
        </w:rPr>
        <w:t>1</w:t>
      </w:r>
      <w:r w:rsidR="009D065A" w:rsidRPr="00DE5188">
        <w:t>.</w:t>
      </w:r>
      <w:r w:rsidR="009D065A">
        <w:rPr>
          <w:noProof/>
        </w:rPr>
        <w:t>8</w:t>
      </w:r>
      <w:r w:rsidR="009D065A"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343284"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343284"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5"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D065A">
              <w:rPr>
                <w:noProof/>
              </w:rPr>
              <w:t>1</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D065A">
              <w:rPr>
                <w:noProof/>
              </w:rPr>
              <w:t>8</w:t>
            </w:r>
            <w:r w:rsidRPr="00DE5188">
              <w:fldChar w:fldCharType="end"/>
            </w:r>
            <w:r w:rsidRPr="00DE5188">
              <w:rPr>
                <w:rFonts w:hint="eastAsia"/>
              </w:rPr>
              <w:t>）</w:t>
            </w:r>
            <w:bookmarkEnd w:id="15"/>
          </w:p>
        </w:tc>
      </w:tr>
    </w:tbl>
    <w:p w:rsidR="005C48C0" w:rsidRPr="00D063C2" w:rsidRDefault="00303CE8" w:rsidP="00D063C2">
      <w:pPr>
        <w:pStyle w:val="3"/>
        <w:spacing w:before="240" w:after="120"/>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在格式良好的CAD平面图中，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9D065A" w:rsidRPr="009D065A">
        <w:rPr>
          <w:rFonts w:ascii="宋体" w:hAnsi="宋体" w:hint="eastAsia"/>
        </w:rPr>
        <w:t xml:space="preserve">图 </w:t>
      </w:r>
      <w:r w:rsidR="009D065A" w:rsidRPr="009D065A">
        <w:rPr>
          <w:rFonts w:ascii="宋体" w:hAnsi="宋体"/>
        </w:rPr>
        <w:t>1.4</w:t>
      </w:r>
      <w:r w:rsidR="009E7E3F">
        <w:rPr>
          <w:rFonts w:ascii="宋体" w:hAnsi="宋体"/>
        </w:rPr>
        <w:fldChar w:fldCharType="end"/>
      </w:r>
      <w:r w:rsidR="009E7E3F">
        <w:rPr>
          <w:rFonts w:ascii="宋体" w:hAnsi="宋体" w:hint="eastAsia"/>
        </w:rPr>
        <w:t>给出了来自CAD数据实际表示。</w:t>
      </w:r>
    </w:p>
    <w:p w:rsidR="009C1478" w:rsidRDefault="0017569F" w:rsidP="009C1478">
      <w:pPr>
        <w:pStyle w:val="a1"/>
        <w:keepNext/>
        <w:spacing w:line="360" w:lineRule="auto"/>
        <w:ind w:firstLineChars="0" w:firstLine="0"/>
        <w:jc w:val="center"/>
      </w:pPr>
      <w:r>
        <w:object w:dxaOrig="2880" w:dyaOrig="2228">
          <v:shape id="_x0000_i1026" type="#_x0000_t75" style="width:2in;height:111.75pt" o:ole="">
            <v:imagedata r:id="rId12" o:title=""/>
          </v:shape>
          <o:OLEObject Type="Embed" ProgID="Visio.Drawing.11" ShapeID="_x0000_i1026" DrawAspect="Content" ObjectID="_1449170573" r:id="rId13"/>
        </w:object>
      </w:r>
    </w:p>
    <w:p w:rsidR="003C5FEF" w:rsidRDefault="009C1478" w:rsidP="009C1478">
      <w:pPr>
        <w:pStyle w:val="af0"/>
      </w:pPr>
      <w:bookmarkStart w:id="16" w:name="_Ref375148963"/>
      <w:bookmarkStart w:id="17" w:name="_Toc375313906"/>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3</w:t>
      </w:r>
      <w:r w:rsidR="000C1D69">
        <w:fldChar w:fldCharType="end"/>
      </w:r>
      <w:bookmarkEnd w:id="16"/>
      <w:r w:rsidR="00DF6D86">
        <w:rPr>
          <w:rFonts w:hint="eastAsia"/>
        </w:rPr>
        <w:t xml:space="preserve"> CAD</w:t>
      </w:r>
      <w:r w:rsidR="00DF6D86">
        <w:rPr>
          <w:rFonts w:hint="eastAsia"/>
        </w:rPr>
        <w:t>中门的表示</w:t>
      </w:r>
      <w:bookmarkEnd w:id="17"/>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9D065A" w:rsidRPr="009D065A">
        <w:rPr>
          <w:rFonts w:ascii="宋体" w:hAnsi="宋体" w:hint="eastAsia"/>
        </w:rPr>
        <w:t xml:space="preserve">图 </w:t>
      </w:r>
      <w:r w:rsidR="009D065A" w:rsidRPr="009D065A">
        <w:rPr>
          <w:rFonts w:ascii="宋体" w:hAnsi="宋体"/>
        </w:rPr>
        <w:t>1.4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27" type="#_x0000_t75" style="width:257.25pt;height:263.25pt" o:ole="">
            <v:imagedata r:id="rId14" o:title=""/>
          </v:shape>
          <o:OLEObject Type="Embed" ProgID="Visio.Drawing.11" ShapeID="_x0000_i1027" DrawAspect="Content" ObjectID="_1449170574" r:id="rId15"/>
        </w:object>
      </w:r>
    </w:p>
    <w:p w:rsidR="00255A19" w:rsidRDefault="00255A19" w:rsidP="00255A19">
      <w:pPr>
        <w:pStyle w:val="af0"/>
      </w:pPr>
      <w:bookmarkStart w:id="18" w:name="_Ref375155259"/>
      <w:bookmarkStart w:id="19" w:name="_Toc375313907"/>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4</w:t>
      </w:r>
      <w:r w:rsidR="000C1D69">
        <w:fldChar w:fldCharType="end"/>
      </w:r>
      <w:bookmarkEnd w:id="18"/>
      <w:r>
        <w:rPr>
          <w:rFonts w:hint="eastAsia"/>
        </w:rPr>
        <w:t xml:space="preserve"> CAD</w:t>
      </w:r>
      <w:r>
        <w:rPr>
          <w:rFonts w:hint="eastAsia"/>
        </w:rPr>
        <w:t>中门的更为实际的表示</w:t>
      </w:r>
      <w:bookmarkEnd w:id="19"/>
    </w:p>
    <w:p w:rsidR="00DA2FDF" w:rsidRDefault="00C068D5" w:rsidP="00C068D5">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DA2FDF" w:rsidRPr="00DA2FDF" w:rsidRDefault="00DA2FDF" w:rsidP="00DA2FDF">
      <w:pPr>
        <w:pStyle w:val="4"/>
        <w:spacing w:before="240" w:after="120" w:line="360" w:lineRule="auto"/>
        <w:ind w:left="862" w:hanging="862"/>
        <w:rPr>
          <w:rFonts w:ascii="宋体" w:eastAsia="宋体" w:hAnsi="宋体"/>
        </w:rPr>
      </w:pPr>
      <w:r w:rsidRPr="00DA2FDF">
        <w:rPr>
          <w:rFonts w:ascii="宋体" w:eastAsia="宋体" w:hAnsi="宋体" w:hint="eastAsia"/>
        </w:rPr>
        <w:t>门的提取过程</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Pr>
          <w:rFonts w:ascii="宋体" w:hAnsi="宋体" w:hint="eastAsia"/>
        </w:rPr>
        <w:t>1）查找连续的若干条线，这些线近似构成以门阶为半径的1/4圆；</w:t>
      </w:r>
    </w:p>
    <w:p w:rsidR="00C068D5" w:rsidRDefault="00C068D5" w:rsidP="00C068D5">
      <w:pPr>
        <w:pStyle w:val="a1"/>
        <w:spacing w:line="360" w:lineRule="auto"/>
        <w:ind w:firstLineChars="0" w:firstLine="420"/>
        <w:rPr>
          <w:rFonts w:ascii="宋体" w:hAnsi="宋体"/>
        </w:rPr>
      </w:pPr>
      <w:r>
        <w:rPr>
          <w:rFonts w:ascii="宋体" w:hAnsi="宋体" w:hint="eastAsia"/>
        </w:rPr>
        <w:t>2）将这些线转化为圆弧，圆弧由它对应的原点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Pr>
          <w:rFonts w:ascii="宋体" w:hAnsi="宋体" w:hint="eastAsia"/>
        </w:rPr>
        <w:t>3）查找近似以门阶为半径的1/4圆的圆弧；</w:t>
      </w:r>
    </w:p>
    <w:p w:rsidR="00C068D5" w:rsidRPr="00283EAE" w:rsidRDefault="00C068D5" w:rsidP="00C068D5">
      <w:pPr>
        <w:pStyle w:val="a1"/>
        <w:spacing w:line="360" w:lineRule="auto"/>
        <w:ind w:firstLineChars="0" w:firstLine="420"/>
        <w:rPr>
          <w:rFonts w:ascii="宋体" w:hAnsi="宋体"/>
        </w:rPr>
      </w:pPr>
      <w:r>
        <w:rPr>
          <w:rFonts w:ascii="宋体" w:hAnsi="宋体" w:hint="eastAsia"/>
        </w:rPr>
        <w:t>4）对上述过程查找到每个1/4圆的圆弧，搜索与圆弧原点相邻且与圆弧某一个端点相邻的线，每发现一条就将其保存为候选门槛。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782611">
        <w:rPr>
          <w:rFonts w:ascii="宋体" w:hAnsi="宋体" w:hint="eastAsia"/>
        </w:rPr>
        <w:t>5）考虑存在多个候选门槛的情况：对每一个候选门槛L，</w:t>
      </w:r>
      <w:r w:rsidR="00782611" w:rsidRPr="00782611">
        <w:rPr>
          <w:rFonts w:ascii="宋体" w:hAnsi="宋体" w:hint="eastAsia"/>
        </w:rPr>
        <w:t>尝试查找一条表示</w:t>
      </w:r>
      <w:r w:rsidR="00782611" w:rsidRPr="00782611">
        <w:rPr>
          <w:rFonts w:ascii="宋体" w:hAnsi="宋体" w:hint="eastAsia"/>
        </w:rPr>
        <w:lastRenderedPageBreak/>
        <w:t>墙的</w:t>
      </w:r>
      <w:r w:rsidR="00DE73C8">
        <w:rPr>
          <w:rFonts w:ascii="宋体" w:hAnsi="宋体" w:hint="eastAsia"/>
        </w:rPr>
        <w:t>包含L的</w:t>
      </w:r>
      <w:r w:rsidR="00782611" w:rsidRPr="00782611">
        <w:rPr>
          <w:rFonts w:ascii="宋体" w:hAnsi="宋体" w:hint="eastAsia"/>
        </w:rPr>
        <w:t>线</w:t>
      </w:r>
      <w:r w:rsidR="00DE73C8">
        <w:rPr>
          <w:rFonts w:ascii="宋体" w:hAnsi="宋体" w:hint="eastAsia"/>
        </w:rPr>
        <w:t>，若查找成功，则将L标记为有效的候选门槛。若经过该操作没有有效的候选门槛或者有效候选门槛多余一个，则需要人为地进行标注。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7163E7">
              <w:rPr>
                <w:b/>
              </w:rPr>
              <w:t xml:space="preserve">Algorithm </w:t>
            </w:r>
            <w:r w:rsidRPr="007163E7">
              <w:rPr>
                <w:b/>
              </w:rPr>
              <w:fldChar w:fldCharType="begin"/>
            </w:r>
            <w:r w:rsidRPr="007163E7">
              <w:rPr>
                <w:b/>
              </w:rPr>
              <w:instrText xml:space="preserve"> STYLEREF 1 \s </w:instrText>
            </w:r>
            <w:r w:rsidRPr="007163E7">
              <w:rPr>
                <w:b/>
              </w:rPr>
              <w:fldChar w:fldCharType="separate"/>
            </w:r>
            <w:r w:rsidR="009D065A">
              <w:rPr>
                <w:b/>
                <w:noProof/>
              </w:rPr>
              <w:t>1</w:t>
            </w:r>
            <w:r w:rsidRPr="007163E7">
              <w:rPr>
                <w:b/>
              </w:rPr>
              <w:fldChar w:fldCharType="end"/>
            </w:r>
            <w:r w:rsidRPr="007163E7">
              <w:rPr>
                <w:b/>
              </w:rPr>
              <w:t>.</w:t>
            </w:r>
            <w:r w:rsidRPr="007163E7">
              <w:rPr>
                <w:b/>
              </w:rPr>
              <w:fldChar w:fldCharType="begin"/>
            </w:r>
            <w:r w:rsidRPr="007163E7">
              <w:rPr>
                <w:b/>
              </w:rPr>
              <w:instrText xml:space="preserve"> SEQ Algorithm \* ARABIC \s 1 </w:instrText>
            </w:r>
            <w:r w:rsidRPr="007163E7">
              <w:rPr>
                <w:b/>
              </w:rPr>
              <w:fldChar w:fldCharType="separate"/>
            </w:r>
            <w:r w:rsidR="009D065A">
              <w:rPr>
                <w:b/>
                <w:noProof/>
              </w:rPr>
              <w:t>1</w:t>
            </w:r>
            <w:r w:rsidRPr="007163E7">
              <w:rPr>
                <w:b/>
              </w:rPr>
              <w:fldChar w:fldCharType="end"/>
            </w:r>
            <w:r w:rsidRPr="007163E7">
              <w:rPr>
                <w:rFonts w:hint="eastAsia"/>
                <w:b/>
              </w:rPr>
              <w:t xml:space="preserve"> </w:t>
            </w:r>
            <w:r>
              <w:rPr>
                <w:rFonts w:hint="eastAsia"/>
              </w:rPr>
              <w:t>Door-Extraction</w:t>
            </w:r>
          </w:p>
          <w:p w:rsidR="002D151F" w:rsidRDefault="002D151F" w:rsidP="00BF18AF">
            <w:pPr>
              <w:rPr>
                <w:b/>
                <w:sz w:val="21"/>
                <w:szCs w:val="21"/>
              </w:rPr>
            </w:pPr>
            <w:r w:rsidRPr="00ED1406">
              <w:rPr>
                <w:rFonts w:hint="eastAsia"/>
                <w:b/>
                <w:sz w:val="21"/>
                <w:szCs w:val="21"/>
              </w:rPr>
              <w:t>for</w:t>
            </w:r>
            <w:r>
              <w:rPr>
                <w:rFonts w:hint="eastAsia"/>
                <w:sz w:val="21"/>
                <w:szCs w:val="21"/>
              </w:rPr>
              <w:t xml:space="preserve"> all </w:t>
            </w:r>
            <m:oMath>
              <m:r>
                <w:rPr>
                  <w:rFonts w:ascii="Cambria Math" w:hAnsi="Cambria Math"/>
                  <w:sz w:val="21"/>
                  <w:szCs w:val="21"/>
                </w:rPr>
                <m:t>arc∈rawArcs</m:t>
              </m:r>
            </m:oMath>
            <w:r>
              <w:rPr>
                <w:rFonts w:hint="eastAsia"/>
                <w:sz w:val="21"/>
                <w:szCs w:val="21"/>
              </w:rPr>
              <w:t xml:space="preserve"> </w:t>
            </w:r>
            <w:r w:rsidRPr="00ED1406">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Pr>
                <w:rFonts w:hint="eastAsia"/>
                <w:sz w:val="21"/>
                <w:szCs w:val="21"/>
              </w:rPr>
              <w:t>skip the arcs that not fit</w:t>
            </w:r>
          </w:p>
          <w:p w:rsidR="00111C7E" w:rsidRPr="00111C7E" w:rsidRDefault="00E67891" w:rsidP="00BF18AF">
            <w:pPr>
              <w:rPr>
                <w:sz w:val="21"/>
                <w:szCs w:val="21"/>
              </w:rPr>
            </w:pPr>
            <w:r>
              <w:rPr>
                <w:b/>
                <w:sz w:val="21"/>
                <w:szCs w:val="21"/>
              </w:rPr>
              <w:tab/>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E67891">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E67891">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Pr>
                <w:rFonts w:hint="eastAsia"/>
                <w:b/>
                <w:sz w:val="21"/>
                <w:szCs w:val="21"/>
              </w:rPr>
              <w:t>end if</w:t>
            </w:r>
          </w:p>
          <w:p w:rsidR="000B452F" w:rsidRDefault="000B452F" w:rsidP="000B452F">
            <w:pPr>
              <w:rPr>
                <w:sz w:val="21"/>
                <w:szCs w:val="21"/>
              </w:rPr>
            </w:pPr>
          </w:p>
          <w:p w:rsidR="000B452F" w:rsidRDefault="000B452F" w:rsidP="000B452F">
            <w:pPr>
              <w:rPr>
                <w:sz w:val="21"/>
                <w:szCs w:val="21"/>
              </w:rPr>
            </w:pPr>
            <w:r>
              <w:rPr>
                <w:sz w:val="21"/>
                <w:szCs w:val="21"/>
              </w:rPr>
              <w:tab/>
            </w:r>
            <w:r w:rsidRPr="00F345D0">
              <w:rPr>
                <w:rFonts w:hint="eastAsia"/>
                <w:b/>
                <w:sz w:val="21"/>
                <w:szCs w:val="21"/>
              </w:rPr>
              <w:t>for</w:t>
            </w:r>
            <w:r>
              <w:rPr>
                <w:rFonts w:hint="eastAsia"/>
                <w:sz w:val="21"/>
                <w:szCs w:val="21"/>
              </w:rPr>
              <w:t xml:space="preserve"> all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944706">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Pr>
                <w:rFonts w:hint="eastAsia"/>
                <w:sz w:val="21"/>
                <w:szCs w:val="21"/>
              </w:rPr>
              <w:t>skip the line that not fit</w:t>
            </w:r>
          </w:p>
          <w:p w:rsidR="003B2142" w:rsidRPr="003B2142" w:rsidRDefault="000B452F" w:rsidP="000B452F">
            <w:pPr>
              <w:rPr>
                <w:sz w:val="21"/>
                <w:szCs w:val="21"/>
              </w:rPr>
            </w:pPr>
            <w:r>
              <w:rPr>
                <w:sz w:val="21"/>
                <w:szCs w:val="21"/>
              </w:rPr>
              <w:tab/>
            </w:r>
            <w:r>
              <w:rPr>
                <w:rFonts w:hint="eastAsia"/>
                <w:sz w:val="21"/>
                <w:szCs w:val="21"/>
              </w:rPr>
              <w:tab/>
            </w:r>
            <w:r w:rsidRPr="00944706">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F22FD2">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F22FD2">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F22FD2">
              <w:rPr>
                <w:rFonts w:hint="eastAsia"/>
                <w:b/>
                <w:sz w:val="21"/>
                <w:szCs w:val="21"/>
              </w:rPr>
              <w:t>end 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C15FE0">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C15FE0">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m:t>
              </m:r>
              <m:r>
                <w:rPr>
                  <w:rFonts w:ascii="Cambria Math" w:hAnsi="Cambria Math" w:hint="eastAsia"/>
                  <w:sz w:val="21"/>
                  <w:szCs w:val="21"/>
                </w:rPr>
                <m:t>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645FE2">
              <w:rPr>
                <w:rFonts w:hint="eastAsia"/>
                <w:b/>
                <w:sz w:val="21"/>
                <w:szCs w:val="21"/>
              </w:rPr>
              <w:t>else 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645FE2">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CC501F">
              <w:rPr>
                <w:rFonts w:hint="eastAsia"/>
                <w:b/>
                <w:sz w:val="21"/>
                <w:szCs w:val="21"/>
              </w:rPr>
              <w:t>end if</w:t>
            </w:r>
          </w:p>
          <w:p w:rsidR="000B452F" w:rsidRPr="00CC501F" w:rsidRDefault="000B452F" w:rsidP="000B452F">
            <w:pPr>
              <w:rPr>
                <w:b/>
                <w:sz w:val="21"/>
                <w:szCs w:val="21"/>
              </w:rPr>
            </w:pPr>
            <w:r>
              <w:rPr>
                <w:sz w:val="21"/>
                <w:szCs w:val="21"/>
              </w:rPr>
              <w:tab/>
            </w:r>
            <w:r w:rsidRPr="00CC501F">
              <w:rPr>
                <w:rFonts w:hint="eastAsia"/>
                <w:b/>
                <w:sz w:val="21"/>
                <w:szCs w:val="21"/>
              </w:rPr>
              <w:t>end for</w:t>
            </w:r>
          </w:p>
          <w:p w:rsidR="00BF18AF" w:rsidRDefault="00BF18AF" w:rsidP="000B452F">
            <w:pPr>
              <w:rPr>
                <w:sz w:val="21"/>
                <w:szCs w:val="21"/>
              </w:rPr>
            </w:pPr>
            <w:r>
              <w:rPr>
                <w:rFonts w:hint="eastAsia"/>
                <w:sz w:val="21"/>
                <w:szCs w:val="21"/>
              </w:rPr>
              <w:tab/>
            </w:r>
            <w:r w:rsidRPr="00CC501F">
              <w:rPr>
                <w:rFonts w:hint="eastAsia"/>
                <w:b/>
                <w:sz w:val="21"/>
                <w:szCs w:val="21"/>
              </w:rPr>
              <w:t>if</w:t>
            </w:r>
            <w:r>
              <w:rPr>
                <w:rFonts w:hint="eastAsia"/>
                <w:sz w:val="21"/>
                <w:szCs w:val="21"/>
              </w:rPr>
              <w:t xml:space="preserve"> </w:t>
            </w:r>
            <m:oMath>
              <m:r>
                <w:rPr>
                  <w:rFonts w:ascii="Cambria Math" w:hAnsi="Cambria Math" w:hint="eastAsia"/>
                  <w:sz w:val="21"/>
                  <w:szCs w:val="21"/>
                </w:rPr>
                <m:t>doorCandidates.size() == 1</m:t>
              </m:r>
            </m:oMath>
            <w:r>
              <w:rPr>
                <w:rFonts w:hint="eastAsia"/>
                <w:sz w:val="21"/>
                <w:szCs w:val="21"/>
              </w:rPr>
              <w:t xml:space="preserve"> </w:t>
            </w:r>
            <w:r w:rsidRPr="00CC501F">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CC501F">
              <w:rPr>
                <w:rFonts w:hint="eastAsia"/>
                <w:b/>
                <w:sz w:val="21"/>
                <w:szCs w:val="21"/>
              </w:rPr>
              <w:t>else 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CC501F">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5671B1">
              <w:rPr>
                <w:rFonts w:hint="eastAsia"/>
                <w:b/>
                <w:sz w:val="21"/>
                <w:szCs w:val="21"/>
              </w:rPr>
              <w:t>for</w:t>
            </w:r>
            <w:r>
              <w:rPr>
                <w:rFonts w:hint="eastAsia"/>
                <w:sz w:val="21"/>
                <w:szCs w:val="21"/>
              </w:rPr>
              <w:t xml:space="preserve"> 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proofErr w:type="spellStart"/>
            <w:r>
              <w:rPr>
                <w:rFonts w:hint="eastAsia"/>
                <w:sz w:val="21"/>
                <w:szCs w:val="21"/>
              </w:rPr>
              <w:t>cand.setInvalid</w:t>
            </w:r>
            <w:proofErr w:type="spellEnd"/>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for</w:t>
            </w:r>
            <w:r>
              <w:rPr>
                <w:rFonts w:hint="eastAsia"/>
                <w:sz w:val="21"/>
                <w:szCs w:val="21"/>
              </w:rPr>
              <w:t xml:space="preserve"> all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5671B1">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proofErr w:type="spellStart"/>
            <w:r>
              <w:rPr>
                <w:rFonts w:hint="eastAsia"/>
                <w:sz w:val="21"/>
                <w:szCs w:val="21"/>
              </w:rPr>
              <w:t>cand.setValid</w:t>
            </w:r>
            <w:proofErr w:type="spellEnd"/>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5671B1">
              <w:rPr>
                <w:rFonts w:hint="eastAsia"/>
                <w:b/>
                <w:sz w:val="21"/>
                <w:szCs w:val="21"/>
              </w:rPr>
              <w:t>break;</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5671B1">
              <w:rPr>
                <w:rFonts w:hint="eastAsia"/>
                <w:b/>
                <w:sz w:val="21"/>
                <w:szCs w:val="21"/>
              </w:rPr>
              <w:t>end 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if</w:t>
            </w:r>
            <w:r>
              <w:rPr>
                <w:rFonts w:hint="eastAsia"/>
                <w:sz w:val="21"/>
                <w:szCs w:val="21"/>
              </w:rPr>
              <w:t xml:space="preserve"> !</w:t>
            </w:r>
            <w:proofErr w:type="spellStart"/>
            <w:r>
              <w:rPr>
                <w:rFonts w:hint="eastAsia"/>
                <w:sz w:val="21"/>
                <w:szCs w:val="21"/>
              </w:rPr>
              <w:t>cand.isVaild</w:t>
            </w:r>
            <w:proofErr w:type="spellEnd"/>
            <w:r>
              <w:rPr>
                <w:rFonts w:hint="eastAsia"/>
                <w:sz w:val="21"/>
                <w:szCs w:val="21"/>
              </w:rPr>
              <w:t xml:space="preserve">() </w:t>
            </w:r>
            <w:r w:rsidRPr="005671B1">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proofErr w:type="spellStart"/>
            <w:r>
              <w:rPr>
                <w:rFonts w:hint="eastAsia"/>
                <w:sz w:val="21"/>
                <w:szCs w:val="21"/>
              </w:rPr>
              <w:t>doorCandidates.remove</w:t>
            </w:r>
            <w:proofErr w:type="spellEnd"/>
            <w:r>
              <w:rPr>
                <w:rFonts w:hint="eastAsia"/>
                <w:sz w:val="21"/>
                <w:szCs w:val="21"/>
              </w:rPr>
              <w:t>(</w:t>
            </w:r>
            <w:proofErr w:type="spellStart"/>
            <w:r>
              <w:rPr>
                <w:rFonts w:hint="eastAsia"/>
                <w:sz w:val="21"/>
                <w:szCs w:val="21"/>
              </w:rPr>
              <w:t>cand</w:t>
            </w:r>
            <w:proofErr w:type="spellEnd"/>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sidR="005671B1">
              <w:rPr>
                <w:rFonts w:hint="eastAsia"/>
                <w:b/>
                <w:sz w:val="21"/>
                <w:szCs w:val="21"/>
              </w:rPr>
              <w:t>end</w:t>
            </w:r>
            <w:r w:rsidRPr="005671B1">
              <w:rPr>
                <w:rFonts w:hint="eastAsia"/>
                <w:b/>
                <w:sz w:val="21"/>
                <w:szCs w:val="21"/>
              </w:rPr>
              <w:t xml:space="preserve"> for</w:t>
            </w:r>
          </w:p>
          <w:p w:rsidR="005E1869" w:rsidRDefault="005E1869" w:rsidP="000B452F">
            <w:pPr>
              <w:rPr>
                <w:sz w:val="21"/>
                <w:szCs w:val="21"/>
              </w:rPr>
            </w:pPr>
            <w:r>
              <w:rPr>
                <w:sz w:val="21"/>
                <w:szCs w:val="21"/>
              </w:rPr>
              <w:tab/>
            </w:r>
            <w:r>
              <w:rPr>
                <w:rFonts w:hint="eastAsia"/>
                <w:sz w:val="21"/>
                <w:szCs w:val="21"/>
              </w:rPr>
              <w:tab/>
            </w:r>
            <w:r w:rsidRPr="005671B1">
              <w:rPr>
                <w:rFonts w:hint="eastAsia"/>
                <w:b/>
                <w:sz w:val="21"/>
                <w:szCs w:val="21"/>
              </w:rPr>
              <w:t xml:space="preserve">if </w:t>
            </w:r>
            <m:oMath>
              <m:r>
                <w:rPr>
                  <w:rFonts w:ascii="Cambria Math" w:hAnsi="Cambria Math" w:hint="eastAsia"/>
                  <w:sz w:val="21"/>
                  <w:szCs w:val="21"/>
                </w:rPr>
                <m:t>doorCandidates.size() &gt; 1</m:t>
              </m:r>
            </m:oMath>
            <w:r>
              <w:rPr>
                <w:rFonts w:hint="eastAsia"/>
                <w:sz w:val="21"/>
                <w:szCs w:val="21"/>
              </w:rPr>
              <w:t xml:space="preserve"> </w:t>
            </w:r>
            <w:r w:rsidRPr="009F0E45">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9F0E45">
              <w:rPr>
                <w:rFonts w:hint="eastAsia"/>
                <w:b/>
                <w:sz w:val="21"/>
                <w:szCs w:val="21"/>
              </w:rPr>
              <w:t>end if</w:t>
            </w:r>
          </w:p>
          <w:p w:rsidR="00BF18AF" w:rsidRPr="009F0E45" w:rsidRDefault="00BF18AF" w:rsidP="000B452F">
            <w:pPr>
              <w:rPr>
                <w:b/>
                <w:sz w:val="21"/>
                <w:szCs w:val="21"/>
              </w:rPr>
            </w:pPr>
            <w:r>
              <w:rPr>
                <w:sz w:val="21"/>
                <w:szCs w:val="21"/>
              </w:rPr>
              <w:tab/>
            </w:r>
            <w:r w:rsidRPr="009F0E45">
              <w:rPr>
                <w:rFonts w:hint="eastAsia"/>
                <w:b/>
                <w:sz w:val="21"/>
                <w:szCs w:val="21"/>
              </w:rPr>
              <w:t>end if</w:t>
            </w:r>
          </w:p>
          <w:p w:rsidR="002D151F" w:rsidRDefault="002D151F" w:rsidP="00BF18AF">
            <w:pPr>
              <w:rPr>
                <w:b/>
                <w:sz w:val="21"/>
                <w:szCs w:val="21"/>
              </w:rPr>
            </w:pPr>
            <w:r w:rsidRPr="00A25A27">
              <w:rPr>
                <w:rFonts w:hint="eastAsia"/>
                <w:b/>
                <w:sz w:val="21"/>
                <w:szCs w:val="21"/>
              </w:rPr>
              <w:t>end for</w:t>
            </w:r>
          </w:p>
          <w:p w:rsidR="002D151F" w:rsidRPr="00D26A4E" w:rsidRDefault="00453467" w:rsidP="00BF18AF">
            <w:pPr>
              <w:rPr>
                <w:sz w:val="21"/>
                <w:szCs w:val="21"/>
              </w:rPr>
            </w:pPr>
            <w:proofErr w:type="spellStart"/>
            <w:r w:rsidRPr="00D26A4E">
              <w:rPr>
                <w:rFonts w:hint="eastAsia"/>
                <w:sz w:val="21"/>
                <w:szCs w:val="21"/>
              </w:rPr>
              <w:t>treatInteractively</w:t>
            </w:r>
            <w:proofErr w:type="spellEnd"/>
            <w:r w:rsidRPr="00D26A4E">
              <w:rPr>
                <w:rFonts w:hint="eastAsia"/>
                <w:sz w:val="21"/>
                <w:szCs w:val="21"/>
              </w:rPr>
              <w:t>(problems);</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20" w:name="_Ref375161524"/>
      <w:bookmarkStart w:id="21" w:name="_Toc375313908"/>
      <w:r>
        <w:rPr>
          <w:rFonts w:hint="eastAsia"/>
        </w:rPr>
        <w:lastRenderedPageBreak/>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5</w:t>
      </w:r>
      <w:r w:rsidR="000C1D69">
        <w:fldChar w:fldCharType="end"/>
      </w:r>
      <w:bookmarkEnd w:id="20"/>
      <w:r>
        <w:rPr>
          <w:rFonts w:hint="eastAsia"/>
        </w:rPr>
        <w:t xml:space="preserve"> </w:t>
      </w:r>
      <w:r>
        <w:rPr>
          <w:rFonts w:hint="eastAsia"/>
        </w:rPr>
        <w:t>门提取算法伪代码</w:t>
      </w:r>
      <w:bookmarkEnd w:id="21"/>
    </w:p>
    <w:p w:rsidR="00497017" w:rsidRDefault="00497017" w:rsidP="00497017">
      <w:pPr>
        <w:pStyle w:val="4"/>
        <w:spacing w:before="240" w:after="120" w:line="360" w:lineRule="auto"/>
        <w:ind w:left="862" w:hanging="862"/>
        <w:rPr>
          <w:rFonts w:ascii="宋体" w:eastAsia="宋体" w:hAnsi="宋体"/>
        </w:rPr>
      </w:pPr>
      <w:r w:rsidRPr="00497017">
        <w:rPr>
          <w:rFonts w:ascii="宋体" w:eastAsia="宋体" w:hAnsi="宋体" w:hint="eastAsia"/>
        </w:rPr>
        <w:t>门的提取结果及表示</w:t>
      </w:r>
    </w:p>
    <w:p w:rsidR="00614E60" w:rsidRPr="00614E60" w:rsidRDefault="00614E60" w:rsidP="00614E60">
      <w:pPr>
        <w:pStyle w:val="a1"/>
        <w:spacing w:line="360" w:lineRule="auto"/>
        <w:ind w:firstLine="48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6</w:t>
      </w:r>
      <w:r w:rsidR="00E24BA4">
        <w:rPr>
          <w:rFonts w:ascii="宋体" w:hAnsi="宋体"/>
        </w:rPr>
        <w:fldChar w:fldCharType="end"/>
      </w:r>
      <w:r w:rsidRPr="00614E60">
        <w:rPr>
          <w:rFonts w:ascii="宋体" w:hAnsi="宋体" w:hint="eastAsia"/>
        </w:rPr>
        <w:t>所示的CAD图进行门的提取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28" type="#_x0000_t75" style="width:402pt;height:211.5pt" o:ole="">
            <v:imagedata r:id="rId16" o:title=""/>
          </v:shape>
          <o:OLEObject Type="Embed" ProgID="Visio.Drawing.11" ShapeID="_x0000_i1028" DrawAspect="Content" ObjectID="_1449170575" r:id="rId17"/>
        </w:object>
      </w:r>
    </w:p>
    <w:p w:rsidR="00614E60" w:rsidRDefault="005616AF" w:rsidP="005616AF">
      <w:pPr>
        <w:pStyle w:val="af0"/>
      </w:pPr>
      <w:bookmarkStart w:id="22" w:name="_Ref375338966"/>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6</w:t>
      </w:r>
      <w:r w:rsidR="000C1D69">
        <w:fldChar w:fldCharType="end"/>
      </w:r>
      <w:bookmarkEnd w:id="22"/>
      <w:r>
        <w:rPr>
          <w:rFonts w:hint="eastAsia"/>
        </w:rPr>
        <w:t xml:space="preserve"> </w:t>
      </w:r>
      <w:r>
        <w:rPr>
          <w:rFonts w:hint="eastAsia"/>
        </w:rPr>
        <w:t>示例</w:t>
      </w:r>
      <w:r>
        <w:rPr>
          <w:rFonts w:hint="eastAsia"/>
        </w:rPr>
        <w:t>CAD</w:t>
      </w:r>
      <w:r>
        <w:rPr>
          <w:rFonts w:hint="eastAsia"/>
        </w:rPr>
        <w:t>图</w:t>
      </w:r>
    </w:p>
    <w:p w:rsidR="008D621F" w:rsidRDefault="008D621F" w:rsidP="008D621F">
      <w:pPr>
        <w:pStyle w:val="a1"/>
        <w:keepNext/>
        <w:ind w:firstLineChars="0" w:firstLine="0"/>
        <w:jc w:val="center"/>
      </w:pPr>
      <w:r>
        <w:object w:dxaOrig="17847" w:dyaOrig="9683">
          <v:shape id="_x0000_i1029" type="#_x0000_t75" style="width:404.25pt;height:219pt" o:ole="">
            <v:imagedata r:id="rId18" o:title=""/>
          </v:shape>
          <o:OLEObject Type="Embed" ProgID="Visio.Drawing.11" ShapeID="_x0000_i1029" DrawAspect="Content" ObjectID="_1449170576" r:id="rId19"/>
        </w:object>
      </w:r>
    </w:p>
    <w:p w:rsidR="009E545C" w:rsidRDefault="008D621F" w:rsidP="008D621F">
      <w:pPr>
        <w:pStyle w:val="af0"/>
      </w:pPr>
      <w:bookmarkStart w:id="23" w:name="_Ref375382267"/>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7</w:t>
      </w:r>
      <w:r w:rsidR="000C1D69">
        <w:fldChar w:fldCharType="end"/>
      </w:r>
      <w:bookmarkEnd w:id="23"/>
      <w:r>
        <w:rPr>
          <w:rFonts w:hint="eastAsia"/>
        </w:rPr>
        <w:t xml:space="preserve"> </w:t>
      </w:r>
      <w:r>
        <w:rPr>
          <w:rFonts w:hint="eastAsia"/>
        </w:rPr>
        <w:t>示例</w:t>
      </w:r>
      <w:r>
        <w:rPr>
          <w:rFonts w:hint="eastAsia"/>
        </w:rPr>
        <w:t>CAD</w:t>
      </w:r>
      <w:r>
        <w:rPr>
          <w:rFonts w:hint="eastAsia"/>
        </w:rPr>
        <w:t>图的门的提取结果</w:t>
      </w:r>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8</w:t>
      </w:r>
      <w:r w:rsidR="00C11A6E">
        <w:rPr>
          <w:rFonts w:ascii="宋体" w:hAnsi="宋体"/>
        </w:rPr>
        <w:fldChar w:fldCharType="end"/>
      </w:r>
      <w:r w:rsidRPr="00650F3A">
        <w:rPr>
          <w:rFonts w:ascii="宋体" w:hAnsi="宋体" w:hint="eastAsia"/>
        </w:rPr>
        <w:t>所示。</w:t>
      </w:r>
    </w:p>
    <w:p w:rsidR="009812E9" w:rsidRDefault="009812E9" w:rsidP="00650F3A">
      <w:pPr>
        <w:pStyle w:val="a1"/>
        <w:spacing w:line="360" w:lineRule="auto"/>
        <w:ind w:firstLine="480"/>
        <w:rPr>
          <w:rFonts w:ascii="宋体" w:hAnsi="宋体"/>
        </w:rPr>
      </w:pPr>
    </w:p>
    <w:p w:rsidR="009812E9" w:rsidRPr="00650F3A" w:rsidRDefault="009812E9" w:rsidP="00650F3A">
      <w:pPr>
        <w:pStyle w:val="a1"/>
        <w:spacing w:line="360" w:lineRule="auto"/>
        <w:ind w:firstLine="480"/>
        <w:rPr>
          <w:rFonts w:ascii="宋体" w:hAnsi="宋体"/>
        </w:rPr>
      </w:pPr>
    </w:p>
    <w:tbl>
      <w:tblPr>
        <w:tblStyle w:val="a6"/>
        <w:tblW w:w="7066" w:type="dxa"/>
        <w:jc w:val="center"/>
        <w:tblInd w:w="1526" w:type="dxa"/>
        <w:tblLook w:val="04A0" w:firstRow="1" w:lastRow="0" w:firstColumn="1" w:lastColumn="0" w:noHBand="0" w:noVBand="1"/>
      </w:tblPr>
      <w:tblGrid>
        <w:gridCol w:w="1413"/>
        <w:gridCol w:w="1840"/>
        <w:gridCol w:w="3813"/>
      </w:tblGrid>
      <w:tr w:rsidR="000C714E" w:rsidTr="009C60D7">
        <w:trPr>
          <w:cantSplit/>
          <w:trHeight w:val="349"/>
          <w:jc w:val="center"/>
        </w:trPr>
        <w:tc>
          <w:tcPr>
            <w:tcW w:w="1413" w:type="dxa"/>
            <w:tcBorders>
              <w:top w:val="nil"/>
              <w:left w:val="nil"/>
              <w:right w:val="nil"/>
            </w:tcBorders>
            <w:vAlign w:val="center"/>
          </w:tcPr>
          <w:p w:rsidR="00650F3A" w:rsidRPr="009812E9" w:rsidRDefault="009812E9" w:rsidP="009812E9">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59264" behindDoc="0" locked="0" layoutInCell="1" allowOverlap="1" wp14:anchorId="35977456" wp14:editId="0E56CA62">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proofErr w:type="spellStart"/>
            <w:r w:rsidR="00650F3A" w:rsidRPr="009812E9">
              <w:rPr>
                <w:rFonts w:hint="eastAsia"/>
              </w:rPr>
              <w:t>DoorsArray</w:t>
            </w:r>
            <w:proofErr w:type="spellEnd"/>
          </w:p>
        </w:tc>
        <w:tc>
          <w:tcPr>
            <w:tcW w:w="1840" w:type="dxa"/>
            <w:vMerge w:val="restart"/>
            <w:tcBorders>
              <w:top w:val="nil"/>
              <w:left w:val="nil"/>
              <w:bottom w:val="nil"/>
              <w:right w:val="nil"/>
            </w:tcBorders>
            <w:vAlign w:val="center"/>
          </w:tcPr>
          <w:p w:rsidR="00650F3A" w:rsidRDefault="00650F3A" w:rsidP="009812E9">
            <w:pPr>
              <w:pStyle w:val="a1"/>
              <w:ind w:firstLineChars="0" w:firstLine="0"/>
            </w:pPr>
          </w:p>
        </w:tc>
        <w:tc>
          <w:tcPr>
            <w:tcW w:w="3813" w:type="dxa"/>
            <w:tcBorders>
              <w:top w:val="nil"/>
              <w:left w:val="nil"/>
              <w:bottom w:val="single" w:sz="4" w:space="0" w:color="auto"/>
              <w:right w:val="nil"/>
            </w:tcBorders>
            <w:vAlign w:val="center"/>
          </w:tcPr>
          <w:p w:rsidR="00650F3A" w:rsidRDefault="00650F3A" w:rsidP="009812E9">
            <w:pPr>
              <w:pStyle w:val="a1"/>
              <w:ind w:firstLineChars="0" w:firstLine="0"/>
            </w:pPr>
            <w:r>
              <w:rPr>
                <w:rFonts w:hint="eastAsia"/>
              </w:rPr>
              <w:t>Door[0]</w:t>
            </w:r>
          </w:p>
        </w:tc>
      </w:tr>
      <w:tr w:rsidR="00650F3A" w:rsidTr="009C60D7">
        <w:trPr>
          <w:cantSplit/>
          <w:trHeight w:val="368"/>
          <w:jc w:val="center"/>
        </w:trPr>
        <w:tc>
          <w:tcPr>
            <w:tcW w:w="1413" w:type="dxa"/>
            <w:vAlign w:val="center"/>
          </w:tcPr>
          <w:p w:rsidR="00650F3A" w:rsidRDefault="00650F3A" w:rsidP="009812E9">
            <w:pPr>
              <w:pStyle w:val="a1"/>
              <w:ind w:firstLineChars="0" w:firstLine="0"/>
            </w:pPr>
            <w:r>
              <w:rPr>
                <w:rFonts w:hint="eastAsia"/>
              </w:rPr>
              <w:t>Door[0]</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r>
              <w:rPr>
                <w:rFonts w:hint="eastAsia"/>
              </w:rPr>
              <w:t>ID: 0</w:t>
            </w:r>
          </w:p>
        </w:tc>
      </w:tr>
      <w:tr w:rsidR="00650F3A" w:rsidTr="009C60D7">
        <w:trPr>
          <w:cantSplit/>
          <w:trHeight w:val="349"/>
          <w:jc w:val="center"/>
        </w:trPr>
        <w:tc>
          <w:tcPr>
            <w:tcW w:w="1413" w:type="dxa"/>
            <w:vAlign w:val="center"/>
          </w:tcPr>
          <w:p w:rsidR="00650F3A" w:rsidRDefault="00650F3A" w:rsidP="009812E9">
            <w:pPr>
              <w:pStyle w:val="a1"/>
              <w:ind w:firstLineChars="0" w:firstLine="0"/>
            </w:pPr>
            <w:r>
              <w:rPr>
                <w:rFonts w:hint="eastAsia"/>
              </w:rPr>
              <w:t>Door[1]</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proofErr w:type="spellStart"/>
            <w:r>
              <w:rPr>
                <w:rFonts w:hint="eastAsia"/>
              </w:rPr>
              <w:t>Coord</w:t>
            </w:r>
            <w:proofErr w:type="spellEnd"/>
            <w:r>
              <w:rPr>
                <w:rFonts w:hint="eastAsia"/>
              </w:rPr>
              <w:t>:(40, 0)</w:t>
            </w:r>
          </w:p>
        </w:tc>
      </w:tr>
      <w:tr w:rsidR="00650F3A" w:rsidTr="009C60D7">
        <w:trPr>
          <w:cantSplit/>
          <w:trHeight w:val="388"/>
          <w:jc w:val="center"/>
        </w:trPr>
        <w:tc>
          <w:tcPr>
            <w:tcW w:w="1413" w:type="dxa"/>
            <w:vAlign w:val="center"/>
          </w:tcPr>
          <w:p w:rsidR="00650F3A" w:rsidRDefault="00650F3A" w:rsidP="009812E9">
            <w:pPr>
              <w:pStyle w:val="a1"/>
              <w:ind w:firstLineChars="0" w:firstLine="0"/>
            </w:pPr>
            <w:r>
              <w:rPr>
                <w:rFonts w:hint="eastAsia"/>
              </w:rPr>
              <w:t>…</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r>
              <w:rPr>
                <w:rFonts w:hint="eastAsia"/>
              </w:rPr>
              <w:t>Contained in wall:{(30, 0), (50, 0)}</w:t>
            </w:r>
          </w:p>
        </w:tc>
      </w:tr>
      <w:tr w:rsidR="00650F3A" w:rsidTr="009C60D7">
        <w:trPr>
          <w:cantSplit/>
          <w:trHeight w:val="368"/>
          <w:jc w:val="center"/>
        </w:trPr>
        <w:tc>
          <w:tcPr>
            <w:tcW w:w="1413" w:type="dxa"/>
            <w:vAlign w:val="center"/>
          </w:tcPr>
          <w:p w:rsidR="00650F3A" w:rsidRDefault="00650F3A" w:rsidP="009812E9">
            <w:pPr>
              <w:pStyle w:val="a1"/>
              <w:ind w:firstLineChars="0" w:firstLine="0"/>
            </w:pPr>
            <w:r>
              <w:rPr>
                <w:rFonts w:hint="eastAsia"/>
              </w:rPr>
              <w:t>Door[9]</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DE1B1A">
            <w:pPr>
              <w:pStyle w:val="a1"/>
              <w:keepNext/>
              <w:ind w:firstLineChars="0" w:firstLine="0"/>
            </w:pPr>
            <w:proofErr w:type="spellStart"/>
            <w:r>
              <w:rPr>
                <w:rFonts w:hint="eastAsia"/>
              </w:rPr>
              <w:t>RoomID</w:t>
            </w:r>
            <w:proofErr w:type="spellEnd"/>
            <w:r>
              <w:rPr>
                <w:rFonts w:hint="eastAsia"/>
              </w:rPr>
              <w:t>:</w:t>
            </w:r>
          </w:p>
        </w:tc>
      </w:tr>
    </w:tbl>
    <w:p w:rsidR="00505A1B" w:rsidRPr="00F54641" w:rsidRDefault="00DE1B1A" w:rsidP="00DE1B1A">
      <w:pPr>
        <w:pStyle w:val="af0"/>
      </w:pPr>
      <w:bookmarkStart w:id="24" w:name="_Ref375384585"/>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8</w:t>
      </w:r>
      <w:r w:rsidR="000C1D69">
        <w:fldChar w:fldCharType="end"/>
      </w:r>
      <w:bookmarkEnd w:id="24"/>
      <w:r>
        <w:rPr>
          <w:rFonts w:hint="eastAsia"/>
        </w:rPr>
        <w:t xml:space="preserve"> </w:t>
      </w:r>
      <w:r>
        <w:rPr>
          <w:rFonts w:hint="eastAsia"/>
        </w:rPr>
        <w:t>门的数据结构</w:t>
      </w:r>
    </w:p>
    <w:p w:rsidR="009F5299" w:rsidRDefault="009F5299" w:rsidP="00CC2013">
      <w:pPr>
        <w:pStyle w:val="3"/>
        <w:spacing w:before="240" w:after="120"/>
        <w:rPr>
          <w:rFonts w:ascii="宋体" w:eastAsia="宋体" w:hAnsi="宋体"/>
        </w:rPr>
      </w:pPr>
      <w:r w:rsidRPr="00CC2013">
        <w:rPr>
          <w:rFonts w:ascii="宋体" w:eastAsia="宋体" w:hAnsi="宋体" w:hint="eastAsia"/>
        </w:rPr>
        <w:t>房间的提取</w:t>
      </w:r>
    </w:p>
    <w:p w:rsidR="00B57128" w:rsidRPr="00B57128" w:rsidRDefault="00B57128" w:rsidP="00B57128">
      <w:pPr>
        <w:pStyle w:val="a1"/>
        <w:spacing w:line="360" w:lineRule="auto"/>
        <w:ind w:firstLine="480"/>
        <w:rPr>
          <w:rFonts w:ascii="宋体" w:hAnsi="宋体"/>
        </w:rPr>
      </w:pPr>
      <w:r>
        <w:rPr>
          <w:rFonts w:ascii="宋体" w:hAnsi="宋体" w:hint="eastAsia"/>
        </w:rPr>
        <w:t>相比门的提取过程来说，房间的提取过程则显得更为复杂，原因在于门在CAD文件的表示变种很多，可能是四边形、五边形甚至是更多条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CA615F" w:rsidRPr="00CA615F" w:rsidRDefault="00CA615F" w:rsidP="00CA615F">
      <w:pPr>
        <w:pStyle w:val="4"/>
        <w:spacing w:before="240" w:after="120" w:line="360" w:lineRule="auto"/>
        <w:ind w:left="862" w:hanging="862"/>
        <w:rPr>
          <w:rFonts w:ascii="宋体" w:eastAsia="宋体" w:hAnsi="宋体"/>
        </w:rPr>
      </w:pPr>
      <w:r w:rsidRPr="00CA615F">
        <w:rPr>
          <w:rFonts w:ascii="宋体" w:eastAsia="宋体" w:hAnsi="宋体" w:hint="eastAsia"/>
        </w:rPr>
        <w:t>房间的提取过程</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9</w:t>
      </w:r>
      <w:r w:rsidR="00A24924">
        <w:rPr>
          <w:rFonts w:ascii="宋体" w:hAnsi="宋体"/>
        </w:rPr>
        <w:fldChar w:fldCharType="end"/>
      </w:r>
      <w:r w:rsidR="00475E23">
        <w:rPr>
          <w:rFonts w:ascii="宋体" w:hAnsi="宋体" w:hint="eastAsia"/>
        </w:rPr>
        <w:t>所示。</w:t>
      </w:r>
    </w:p>
    <w:p w:rsidR="00433EF2" w:rsidRDefault="00C62DD4" w:rsidP="00433EF2">
      <w:pPr>
        <w:pStyle w:val="a1"/>
        <w:keepNext/>
        <w:spacing w:line="360" w:lineRule="auto"/>
        <w:ind w:firstLineChars="0" w:firstLine="0"/>
        <w:jc w:val="center"/>
      </w:pPr>
      <w:r>
        <w:object w:dxaOrig="9850" w:dyaOrig="9977">
          <v:shape id="_x0000_i1030" type="#_x0000_t75" style="width:419.25pt;height:424.5pt" o:ole="">
            <v:imagedata r:id="rId20" o:title=""/>
          </v:shape>
          <o:OLEObject Type="Embed" ProgID="Visio.Drawing.11" ShapeID="_x0000_i1030" DrawAspect="Content" ObjectID="_1449170577" r:id="rId21"/>
        </w:object>
      </w:r>
    </w:p>
    <w:p w:rsidR="00DF2EB0" w:rsidRDefault="00433EF2" w:rsidP="00433EF2">
      <w:pPr>
        <w:pStyle w:val="af0"/>
        <w:rPr>
          <w:rFonts w:ascii="宋体" w:hAnsi="宋体"/>
        </w:rPr>
      </w:pPr>
      <w:bookmarkStart w:id="25" w:name="_Ref375384211"/>
      <w:bookmarkStart w:id="26" w:name="_Toc375313909"/>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9</w:t>
      </w:r>
      <w:r w:rsidR="000C1D69">
        <w:fldChar w:fldCharType="end"/>
      </w:r>
      <w:bookmarkEnd w:id="25"/>
      <w:r>
        <w:rPr>
          <w:rFonts w:hint="eastAsia"/>
        </w:rPr>
        <w:t xml:space="preserve"> </w:t>
      </w:r>
      <w:r>
        <w:rPr>
          <w:rFonts w:hint="eastAsia"/>
        </w:rPr>
        <w:t>房间提取算法流程图</w:t>
      </w:r>
      <w:bookmarkEnd w:id="26"/>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proofErr w:type="spellStart"/>
      <w:r w:rsidR="00CD7012">
        <w:rPr>
          <w:rFonts w:ascii="宋体" w:hAnsi="宋体" w:hint="eastAsia"/>
        </w:rPr>
        <w:t>CandidateRooms</w:t>
      </w:r>
      <w:proofErr w:type="spellEnd"/>
      <w:r w:rsidR="00CD7012">
        <w:rPr>
          <w:rFonts w:ascii="宋体" w:hAnsi="宋体" w:hint="eastAsia"/>
        </w:rPr>
        <w:t>的</w:t>
      </w:r>
      <w:r w:rsidR="007E6C1F">
        <w:rPr>
          <w:rFonts w:ascii="宋体" w:hAnsi="宋体" w:hint="eastAsia"/>
        </w:rPr>
        <w:t>算法运行过程。</w:t>
      </w:r>
    </w:p>
    <w:p w:rsidR="00C453E8" w:rsidRDefault="00CD7012" w:rsidP="00C453E8">
      <w:pPr>
        <w:pStyle w:val="a1"/>
        <w:keepNext/>
        <w:spacing w:line="360" w:lineRule="auto"/>
        <w:ind w:firstLineChars="0" w:firstLine="0"/>
        <w:jc w:val="center"/>
      </w:pPr>
      <w:r>
        <w:object w:dxaOrig="12336" w:dyaOrig="9447">
          <v:shape id="_x0000_i1031" type="#_x0000_t75" style="width:419.25pt;height:321pt" o:ole="">
            <v:imagedata r:id="rId22" o:title=""/>
          </v:shape>
          <o:OLEObject Type="Embed" ProgID="Visio.Drawing.11" ShapeID="_x0000_i1031" DrawAspect="Content" ObjectID="_1449170578" r:id="rId23"/>
        </w:object>
      </w:r>
    </w:p>
    <w:p w:rsidR="007A25DD" w:rsidRPr="007A25DD" w:rsidRDefault="00C453E8" w:rsidP="00952EA9">
      <w:pPr>
        <w:pStyle w:val="af0"/>
      </w:pPr>
      <w:bookmarkStart w:id="27" w:name="_Ref375211786"/>
      <w:bookmarkStart w:id="28" w:name="_Toc375313910"/>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10</w:t>
      </w:r>
      <w:r w:rsidR="000C1D69">
        <w:fldChar w:fldCharType="end"/>
      </w:r>
      <w:bookmarkEnd w:id="27"/>
      <w:r>
        <w:rPr>
          <w:rFonts w:hint="eastAsia"/>
        </w:rPr>
        <w:t xml:space="preserve"> </w:t>
      </w:r>
      <w:r>
        <w:rPr>
          <w:rFonts w:hint="eastAsia"/>
        </w:rPr>
        <w:t>房间提取算法得出</w:t>
      </w:r>
      <w:proofErr w:type="spellStart"/>
      <w:r>
        <w:rPr>
          <w:rFonts w:hint="eastAsia"/>
        </w:rPr>
        <w:t>CandidateRooms</w:t>
      </w:r>
      <w:proofErr w:type="spellEnd"/>
      <w:r>
        <w:rPr>
          <w:rFonts w:hint="eastAsia"/>
        </w:rPr>
        <w:t>的过程示例</w:t>
      </w:r>
      <w:bookmarkEnd w:id="28"/>
    </w:p>
    <w:p w:rsidR="004F4F03" w:rsidRDefault="00952EA9" w:rsidP="005B6DAA">
      <w:pPr>
        <w:pStyle w:val="a1"/>
        <w:spacing w:line="360" w:lineRule="auto"/>
        <w:ind w:firstLine="480"/>
        <w:rPr>
          <w:rFonts w:ascii="宋体" w:hAnsi="宋体"/>
        </w:rPr>
      </w:pPr>
      <w:r>
        <w:rPr>
          <w:rFonts w:ascii="宋体" w:hAnsi="宋体" w:hint="eastAsia"/>
        </w:rPr>
        <w:t>值得注意的是，得出</w:t>
      </w:r>
      <w:proofErr w:type="spellStart"/>
      <w:r>
        <w:rPr>
          <w:rFonts w:ascii="宋体" w:hAnsi="宋体" w:hint="eastAsia"/>
        </w:rPr>
        <w:t>CandidateRooms</w:t>
      </w:r>
      <w:proofErr w:type="spellEnd"/>
      <w:r>
        <w:rPr>
          <w:rFonts w:ascii="宋体" w:hAnsi="宋体" w:hint="eastAsia"/>
        </w:rPr>
        <w:t>的过程可能引入一些错误从而导致</w:t>
      </w:r>
      <w:proofErr w:type="spellStart"/>
      <w:r>
        <w:rPr>
          <w:rFonts w:ascii="宋体" w:hAnsi="宋体" w:hint="eastAsia"/>
        </w:rPr>
        <w:t>CandidateRooms</w:t>
      </w:r>
      <w:proofErr w:type="spellEnd"/>
      <w:r>
        <w:rPr>
          <w:rFonts w:ascii="宋体" w:hAnsi="宋体" w:hint="eastAsia"/>
        </w:rPr>
        <w:t>集合中存在无效的房间，比如一个原本表示一根比较大的房屋支柱的多边形可能被检测为房间。因此，我们按照以下规则对</w:t>
      </w:r>
      <w:proofErr w:type="spellStart"/>
      <w:r>
        <w:rPr>
          <w:rFonts w:ascii="宋体" w:hAnsi="宋体" w:hint="eastAsia"/>
        </w:rPr>
        <w:t>CandidateRooms</w:t>
      </w:r>
      <w:proofErr w:type="spellEnd"/>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Pr>
          <w:rFonts w:ascii="宋体" w:hAnsi="宋体" w:hint="eastAsia"/>
        </w:rPr>
        <w:t>1）删除所有面积小于指定值（通常为1至2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Pr>
          <w:rFonts w:ascii="宋体" w:hAnsi="宋体" w:hint="eastAsia"/>
        </w:rPr>
        <w:t>2）删除所有没有</w:t>
      </w:r>
      <w:r w:rsidR="00CF1FF1">
        <w:rPr>
          <w:rFonts w:ascii="宋体" w:hAnsi="宋体" w:hint="eastAsia"/>
        </w:rPr>
        <w:t>包含用于指示门所在边的多边形；</w:t>
      </w:r>
    </w:p>
    <w:p w:rsidR="0085526A" w:rsidRDefault="00CF1FF1" w:rsidP="005B6DAA">
      <w:pPr>
        <w:pStyle w:val="a1"/>
        <w:spacing w:line="360" w:lineRule="auto"/>
        <w:ind w:firstLine="480"/>
        <w:rPr>
          <w:rFonts w:ascii="宋体" w:hAnsi="宋体"/>
        </w:rPr>
      </w:pPr>
      <w:r>
        <w:rPr>
          <w:rFonts w:ascii="宋体" w:hAnsi="宋体" w:hint="eastAsia"/>
        </w:rPr>
        <w:t>3）删除所有包含于其他更大</w:t>
      </w:r>
      <w:proofErr w:type="gramStart"/>
      <w:r>
        <w:rPr>
          <w:rFonts w:ascii="宋体" w:hAnsi="宋体" w:hint="eastAsia"/>
        </w:rPr>
        <w:t>的多边形的多边形</w:t>
      </w:r>
      <w:proofErr w:type="gramEnd"/>
      <w:r w:rsidR="0085526A">
        <w:rPr>
          <w:rFonts w:ascii="宋体" w:hAnsi="宋体" w:hint="eastAsia"/>
        </w:rPr>
        <w:t>。</w:t>
      </w:r>
    </w:p>
    <w:p w:rsidR="00BD402E" w:rsidRPr="00046FA2" w:rsidRDefault="00BD402E" w:rsidP="00046FA2">
      <w:pPr>
        <w:pStyle w:val="4"/>
        <w:spacing w:before="240" w:after="120" w:line="360" w:lineRule="auto"/>
        <w:ind w:left="862" w:hanging="862"/>
        <w:rPr>
          <w:rFonts w:ascii="宋体" w:eastAsia="宋体" w:hAnsi="宋体"/>
        </w:rPr>
      </w:pPr>
      <w:r w:rsidRPr="00046FA2">
        <w:rPr>
          <w:rFonts w:ascii="宋体" w:eastAsia="宋体" w:hAnsi="宋体" w:hint="eastAsia"/>
        </w:rPr>
        <w:t>房间的提取结果及表示</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6</w:t>
      </w:r>
      <w:r>
        <w:rPr>
          <w:rFonts w:ascii="宋体" w:hAnsi="宋体"/>
        </w:rPr>
        <w:fldChar w:fldCharType="end"/>
      </w:r>
      <w:r w:rsidRPr="00614E60">
        <w:rPr>
          <w:rFonts w:ascii="宋体" w:hAnsi="宋体" w:hint="eastAsia"/>
        </w:rPr>
        <w:t>所示的CAD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11</w:t>
      </w:r>
      <w:r w:rsidR="00D11B70">
        <w:rPr>
          <w:rFonts w:ascii="宋体" w:hAnsi="宋体"/>
        </w:rPr>
        <w:fldChar w:fldCharType="end"/>
      </w:r>
      <w:r>
        <w:rPr>
          <w:rFonts w:ascii="宋体" w:hAnsi="宋体" w:hint="eastAsia"/>
        </w:rPr>
        <w:t>所示。</w:t>
      </w:r>
    </w:p>
    <w:p w:rsidR="00707C03" w:rsidRDefault="00926C78" w:rsidP="00707C03">
      <w:pPr>
        <w:pStyle w:val="a1"/>
        <w:keepNext/>
        <w:spacing w:line="360" w:lineRule="auto"/>
        <w:ind w:firstLineChars="0" w:firstLine="0"/>
        <w:jc w:val="center"/>
      </w:pPr>
      <w:r>
        <w:object w:dxaOrig="17734" w:dyaOrig="9344">
          <v:shape id="_x0000_i1032" type="#_x0000_t75" style="width:402pt;height:211.5pt" o:ole="">
            <v:imagedata r:id="rId24" o:title=""/>
          </v:shape>
          <o:OLEObject Type="Embed" ProgID="Visio.Drawing.11" ShapeID="_x0000_i1032" DrawAspect="Content" ObjectID="_1449170579" r:id="rId25"/>
        </w:object>
      </w:r>
    </w:p>
    <w:p w:rsidR="00707C03" w:rsidRDefault="00707C03" w:rsidP="00707C03">
      <w:pPr>
        <w:pStyle w:val="af0"/>
      </w:pPr>
      <w:bookmarkStart w:id="29" w:name="_Ref375385701"/>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11</w:t>
      </w:r>
      <w:r w:rsidR="000C1D69">
        <w:fldChar w:fldCharType="end"/>
      </w:r>
      <w:bookmarkEnd w:id="29"/>
      <w:r>
        <w:rPr>
          <w:rFonts w:hint="eastAsia"/>
        </w:rPr>
        <w:t xml:space="preserve"> </w:t>
      </w:r>
      <w:r>
        <w:rPr>
          <w:rFonts w:hint="eastAsia"/>
        </w:rPr>
        <w:t>示例</w:t>
      </w:r>
      <w:r>
        <w:rPr>
          <w:rFonts w:hint="eastAsia"/>
        </w:rPr>
        <w:t>CAD</w:t>
      </w:r>
      <w:r>
        <w:rPr>
          <w:rFonts w:hint="eastAsia"/>
        </w:rPr>
        <w:t>图的房间的提取结果</w:t>
      </w:r>
    </w:p>
    <w:p w:rsidR="00220DE3" w:rsidRDefault="00A169A0" w:rsidP="00220DE3">
      <w:pPr>
        <w:pStyle w:val="a1"/>
        <w:spacing w:line="360" w:lineRule="auto"/>
        <w:ind w:firstLine="480"/>
        <w:rPr>
          <w:rFonts w:ascii="宋体" w:hAnsi="宋体" w:hint="eastAsia"/>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proofErr w:type="spellStart"/>
                  <w:r>
                    <w:rPr>
                      <w:rFonts w:hint="eastAsia"/>
                    </w:rPr>
                    <w:t>Room</w:t>
                  </w:r>
                  <w:r w:rsidRPr="009812E9">
                    <w:rPr>
                      <w:rFonts w:hint="eastAsia"/>
                    </w:rPr>
                    <w:t>sArray</w:t>
                  </w:r>
                  <w:proofErr w:type="spellEnd"/>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50B5FB65" wp14:editId="707A398A">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Pr>
                      <w:rFonts w:hint="eastAsia"/>
                    </w:rPr>
                    <w:t>Room[0]</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1BFE59E6" wp14:editId="07CB7C4A">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proofErr w:type="spellStart"/>
                  <w:r>
                    <w:rPr>
                      <w:rFonts w:hint="eastAsia"/>
                    </w:rPr>
                    <w:t>wallLineArray</w:t>
                  </w:r>
                  <w:proofErr w:type="spellEnd"/>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Room[0]</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ID: 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all[0]</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Pr>
                      <w:rFonts w:hint="eastAsia"/>
                    </w:rPr>
                    <w:t>Room[1]</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RoomName:Room101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all[1]</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WallLineNum:4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all[2]</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Room[9]</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proofErr w:type="spellStart"/>
                  <w:r>
                    <w:rPr>
                      <w:rFonts w:hint="eastAsia"/>
                    </w:rPr>
                    <w:t>WallLineArray</w:t>
                  </w:r>
                  <w:proofErr w:type="spellEnd"/>
                  <w:r>
                    <w:rPr>
                      <w:rFonts w:hint="eastAsia"/>
                    </w:rPr>
                    <w:t xml:space="preserve">: </w:t>
                  </w:r>
                  <w:proofErr w:type="spellStart"/>
                  <w:r>
                    <w:rPr>
                      <w:rFonts w:hint="eastAsia"/>
                    </w:rPr>
                    <w:t>wallLineArray</w:t>
                  </w:r>
                  <w:proofErr w:type="spellEnd"/>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t>W</w:t>
                  </w:r>
                  <w:r>
                    <w:rPr>
                      <w:rFonts w:hint="eastAsia"/>
                    </w:rPr>
                    <w:t>all[3]</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30" w:name="_Ref375387175"/>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12</w:t>
      </w:r>
      <w:r w:rsidR="000C1D69">
        <w:fldChar w:fldCharType="end"/>
      </w:r>
      <w:bookmarkEnd w:id="30"/>
      <w:r>
        <w:rPr>
          <w:rFonts w:hint="eastAsia"/>
        </w:rPr>
        <w:t xml:space="preserve"> </w:t>
      </w:r>
      <w:r>
        <w:rPr>
          <w:rFonts w:hint="eastAsia"/>
        </w:rPr>
        <w:t>房间的数据结构</w:t>
      </w:r>
    </w:p>
    <w:p w:rsidR="0085526A" w:rsidRDefault="0085526A" w:rsidP="00F2296B">
      <w:pPr>
        <w:pStyle w:val="3"/>
        <w:spacing w:before="240" w:after="120"/>
        <w:rPr>
          <w:rFonts w:ascii="宋体" w:eastAsia="宋体" w:hAnsi="宋体"/>
        </w:rPr>
      </w:pPr>
      <w:r w:rsidRPr="00F2296B">
        <w:rPr>
          <w:rFonts w:ascii="宋体" w:eastAsia="宋体" w:hAnsi="宋体" w:hint="eastAsia"/>
        </w:rPr>
        <w:t>楼梯和电梯的提取</w:t>
      </w:r>
    </w:p>
    <w:p w:rsidR="00F447C7" w:rsidRPr="00F447C7" w:rsidRDefault="00F447C7" w:rsidP="00F447C7">
      <w:pPr>
        <w:pStyle w:val="4"/>
        <w:spacing w:before="240" w:after="120" w:line="360" w:lineRule="auto"/>
        <w:ind w:left="862" w:hanging="862"/>
      </w:pPr>
      <w:r w:rsidRPr="00F447C7">
        <w:rPr>
          <w:rFonts w:ascii="宋体" w:eastAsia="宋体" w:hAnsi="宋体" w:hint="eastAsia"/>
        </w:rPr>
        <w:t>楼梯和电梯的提取过程</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如果在一个楼层的CAD图中检测到电梯或者楼梯，那么在该楼层的相邻两层的对应位置都应有电梯或者楼梯，这些区域应该作为相邻两层楼的出入口。</w:t>
      </w:r>
    </w:p>
    <w:p w:rsidR="00EE17C1" w:rsidRDefault="00EE17C1" w:rsidP="00EE17C1">
      <w:pPr>
        <w:pStyle w:val="a1"/>
        <w:keepNext/>
        <w:spacing w:line="360" w:lineRule="auto"/>
        <w:ind w:firstLineChars="0" w:firstLine="0"/>
        <w:jc w:val="center"/>
      </w:pPr>
      <w:r>
        <w:rPr>
          <w:rFonts w:ascii="宋体" w:hAnsi="宋体" w:hint="eastAsia"/>
          <w:noProof/>
        </w:rPr>
        <w:lastRenderedPageBreak/>
        <w:drawing>
          <wp:inline distT="0" distB="0" distL="0" distR="0" wp14:anchorId="34A337D0" wp14:editId="74A0EB32">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31" w:name="_Ref375215012"/>
      <w:bookmarkStart w:id="32" w:name="_Toc375313911"/>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13</w:t>
      </w:r>
      <w:r w:rsidR="000C1D69">
        <w:fldChar w:fldCharType="end"/>
      </w:r>
      <w:bookmarkEnd w:id="31"/>
      <w:r>
        <w:rPr>
          <w:rFonts w:hint="eastAsia"/>
        </w:rPr>
        <w:t xml:space="preserve"> </w:t>
      </w:r>
      <w:r>
        <w:rPr>
          <w:rFonts w:hint="eastAsia"/>
        </w:rPr>
        <w:t>不同类型的楼梯和电梯</w:t>
      </w:r>
      <w:bookmarkEnd w:id="32"/>
    </w:p>
    <w:p w:rsidR="008062B4" w:rsidRDefault="008062B4" w:rsidP="00F447C7">
      <w:pPr>
        <w:pStyle w:val="4"/>
        <w:spacing w:before="240" w:after="120" w:line="360" w:lineRule="auto"/>
        <w:ind w:left="862" w:hanging="862"/>
      </w:pPr>
      <w:r w:rsidRPr="00F447C7">
        <w:rPr>
          <w:rFonts w:ascii="宋体" w:eastAsia="宋体" w:hAnsi="宋体"/>
        </w:rPr>
        <w:t>楼梯和电梯的提取结果及表示</w:t>
      </w:r>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B74E7E">
        <w:rPr>
          <w:rFonts w:hint="eastAsia"/>
        </w:rPr>
        <w:t>图</w:t>
      </w:r>
      <w:r w:rsidR="00B74E7E">
        <w:rPr>
          <w:rFonts w:hint="eastAsia"/>
        </w:rPr>
        <w:t xml:space="preserve"> </w:t>
      </w:r>
      <w:r w:rsidR="00B74E7E">
        <w:rPr>
          <w:noProof/>
        </w:rPr>
        <w:t>1</w:t>
      </w:r>
      <w:r w:rsidR="00B74E7E">
        <w:t>.</w:t>
      </w:r>
      <w:r w:rsidR="00B74E7E">
        <w:rPr>
          <w:noProof/>
        </w:rPr>
        <w:t>6</w:t>
      </w:r>
      <w:r w:rsidR="00B74E7E">
        <w:rPr>
          <w:rFonts w:ascii="宋体" w:hAnsi="宋体"/>
        </w:rPr>
        <w:fldChar w:fldCharType="end"/>
      </w:r>
      <w:r w:rsidRPr="00614E60">
        <w:rPr>
          <w:rFonts w:ascii="宋体" w:hAnsi="宋体" w:hint="eastAsia"/>
        </w:rPr>
        <w:t>所示的CAD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517EE0">
        <w:rPr>
          <w:rFonts w:ascii="宋体" w:hAnsi="宋体"/>
        </w:rPr>
        <w:fldChar w:fldCharType="begin"/>
      </w:r>
      <w:r w:rsidR="00517EE0">
        <w:rPr>
          <w:rFonts w:ascii="宋体" w:hAnsi="宋体"/>
        </w:rPr>
        <w:instrText xml:space="preserve"> </w:instrText>
      </w:r>
      <w:r w:rsidR="00517EE0">
        <w:rPr>
          <w:rFonts w:ascii="宋体" w:hAnsi="宋体" w:hint="eastAsia"/>
        </w:rPr>
        <w:instrText>REF _Ref375398920 \h</w:instrText>
      </w:r>
      <w:r w:rsidR="00517EE0">
        <w:rPr>
          <w:rFonts w:ascii="宋体" w:hAnsi="宋体"/>
        </w:rPr>
        <w:instrText xml:space="preserve"> </w:instrText>
      </w:r>
      <w:r w:rsidR="00517EE0">
        <w:rPr>
          <w:rFonts w:ascii="宋体" w:hAnsi="宋体"/>
        </w:rPr>
      </w:r>
      <w:r w:rsidR="00517EE0">
        <w:rPr>
          <w:rFonts w:ascii="宋体" w:hAnsi="宋体"/>
        </w:rPr>
        <w:fldChar w:fldCharType="separate"/>
      </w:r>
      <w:r w:rsidR="00517EE0">
        <w:rPr>
          <w:rFonts w:hint="eastAsia"/>
        </w:rPr>
        <w:t>图</w:t>
      </w:r>
      <w:r w:rsidR="00517EE0">
        <w:rPr>
          <w:rFonts w:hint="eastAsia"/>
        </w:rPr>
        <w:t xml:space="preserve"> </w:t>
      </w:r>
      <w:r w:rsidR="00517EE0">
        <w:rPr>
          <w:noProof/>
        </w:rPr>
        <w:t>1</w:t>
      </w:r>
      <w:r w:rsidR="00517EE0">
        <w:t>.</w:t>
      </w:r>
      <w:r w:rsidR="00517EE0">
        <w:rPr>
          <w:noProof/>
        </w:rPr>
        <w:t>14</w:t>
      </w:r>
      <w:r w:rsidR="00517EE0">
        <w:rPr>
          <w:rFonts w:ascii="宋体" w:hAnsi="宋体"/>
        </w:rPr>
        <w:fldChar w:fldCharType="end"/>
      </w:r>
      <w:r>
        <w:rPr>
          <w:rFonts w:ascii="宋体" w:hAnsi="宋体" w:hint="eastAsia"/>
        </w:rPr>
        <w:t>所示。</w:t>
      </w:r>
    </w:p>
    <w:p w:rsidR="0090421D" w:rsidRDefault="00634166" w:rsidP="0090421D">
      <w:pPr>
        <w:pStyle w:val="a1"/>
        <w:keepNext/>
        <w:spacing w:line="360" w:lineRule="auto"/>
        <w:ind w:firstLineChars="0" w:firstLine="0"/>
        <w:jc w:val="center"/>
      </w:pPr>
      <w:r>
        <w:object w:dxaOrig="17745" w:dyaOrig="9230">
          <v:shape id="_x0000_i1033" type="#_x0000_t75" style="width:402pt;height:208.5pt" o:ole="">
            <v:imagedata r:id="rId27" o:title=""/>
          </v:shape>
          <o:OLEObject Type="Embed" ProgID="Visio.Drawing.11" ShapeID="_x0000_i1033" DrawAspect="Content" ObjectID="_1449170580" r:id="rId28"/>
        </w:object>
      </w:r>
    </w:p>
    <w:p w:rsidR="009D3180" w:rsidRDefault="0090421D" w:rsidP="0090421D">
      <w:pPr>
        <w:pStyle w:val="af0"/>
      </w:pPr>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14</w:t>
      </w:r>
      <w:r w:rsidR="000C1D69">
        <w:fldChar w:fldCharType="end"/>
      </w:r>
      <w:r>
        <w:rPr>
          <w:rFonts w:hint="eastAsia"/>
        </w:rPr>
        <w:t>示例</w:t>
      </w:r>
      <w:r>
        <w:rPr>
          <w:rFonts w:hint="eastAsia"/>
        </w:rPr>
        <w:t>CAD</w:t>
      </w:r>
      <w:r>
        <w:rPr>
          <w:rFonts w:hint="eastAsia"/>
        </w:rPr>
        <w:t>图的楼梯和电梯的提取结果</w:t>
      </w:r>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A16CC4">
        <w:rPr>
          <w:rFonts w:hint="eastAsia"/>
        </w:rPr>
        <w:t>图</w:t>
      </w:r>
      <w:r w:rsidR="00A16CC4">
        <w:rPr>
          <w:rFonts w:hint="eastAsia"/>
        </w:rPr>
        <w:t xml:space="preserve"> </w:t>
      </w:r>
      <w:r w:rsidR="00A16CC4">
        <w:rPr>
          <w:noProof/>
        </w:rPr>
        <w:t>1</w:t>
      </w:r>
      <w:r w:rsidR="00A16CC4">
        <w:t>.</w:t>
      </w:r>
      <w:r w:rsidR="00A16CC4">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proofErr w:type="spellStart"/>
                  <w:r>
                    <w:rPr>
                      <w:rFonts w:hint="eastAsia"/>
                    </w:rPr>
                    <w:lastRenderedPageBreak/>
                    <w:t>StairElevator</w:t>
                  </w:r>
                  <w:r w:rsidRPr="009812E9">
                    <w:rPr>
                      <w:rFonts w:hint="eastAsia"/>
                    </w:rPr>
                    <w:t>Array</w:t>
                  </w:r>
                  <w:proofErr w:type="spellEnd"/>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5A9E3791" wp14:editId="02C6AB78">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proofErr w:type="spellStart"/>
                  <w:r>
                    <w:rPr>
                      <w:rFonts w:hint="eastAsia"/>
                    </w:rPr>
                    <w:t>StairElevator</w:t>
                  </w:r>
                  <w:proofErr w:type="spellEnd"/>
                  <w:r>
                    <w:rPr>
                      <w:rFonts w:hint="eastAsia"/>
                    </w:rPr>
                    <w:t xml:space="preserve"> [0]</w:t>
                  </w:r>
                </w:p>
              </w:tc>
            </w:tr>
            <w:tr w:rsidR="006E5B5F" w:rsidTr="0083754D">
              <w:trPr>
                <w:cantSplit/>
                <w:trHeight w:val="368"/>
                <w:jc w:val="center"/>
              </w:trPr>
              <w:tc>
                <w:tcPr>
                  <w:tcW w:w="2042" w:type="dxa"/>
                  <w:vAlign w:val="center"/>
                </w:tcPr>
                <w:p w:rsidR="006E5B5F" w:rsidRDefault="006E5B5F" w:rsidP="0083754D">
                  <w:pPr>
                    <w:pStyle w:val="a1"/>
                    <w:ind w:firstLineChars="0" w:firstLine="0"/>
                  </w:pPr>
                  <w:proofErr w:type="spellStart"/>
                  <w:r>
                    <w:rPr>
                      <w:rFonts w:hint="eastAsia"/>
                    </w:rPr>
                    <w:t>StairElevator</w:t>
                  </w:r>
                  <w:proofErr w:type="spellEnd"/>
                  <w:r>
                    <w:rPr>
                      <w:rFonts w:hint="eastAsia"/>
                    </w:rPr>
                    <w:t>[0]</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ID: 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proofErr w:type="spellStart"/>
                  <w:r>
                    <w:rPr>
                      <w:rFonts w:hint="eastAsia"/>
                    </w:rPr>
                    <w:t>StairElevator</w:t>
                  </w:r>
                  <w:proofErr w:type="spellEnd"/>
                  <w:r>
                    <w:rPr>
                      <w:rFonts w:hint="eastAsia"/>
                    </w:rPr>
                    <w:t>[1]</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proofErr w:type="spellStart"/>
                  <w:r>
                    <w:rPr>
                      <w:rFonts w:hint="eastAsia"/>
                    </w:rPr>
                    <w:t>Coord</w:t>
                  </w:r>
                  <w:proofErr w:type="spellEnd"/>
                  <w:r>
                    <w:rPr>
                      <w:rFonts w:hint="eastAsia"/>
                    </w:rPr>
                    <w:t>：</w:t>
                  </w:r>
                  <w:r>
                    <w:rPr>
                      <w:rFonts w:hint="eastAsia"/>
                    </w:rPr>
                    <w:t>(15, 20)</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t>O</w:t>
                  </w:r>
                  <w:r>
                    <w:rPr>
                      <w:rFonts w:hint="eastAsia"/>
                    </w:rPr>
                    <w:t>utline[0]:{(14, 20),(16 20)}</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utline[1]:{(16 20), (16,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utline[2]:{(16, 23), (14,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utline[3]:{(14, 23), (14, 20)}</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33" w:name="_Ref375400261"/>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15</w:t>
      </w:r>
      <w:r w:rsidR="000C1D69">
        <w:fldChar w:fldCharType="end"/>
      </w:r>
      <w:bookmarkEnd w:id="33"/>
      <w:r>
        <w:rPr>
          <w:rFonts w:hint="eastAsia"/>
        </w:rPr>
        <w:t xml:space="preserve"> </w:t>
      </w:r>
      <w:r>
        <w:rPr>
          <w:rFonts w:hint="eastAsia"/>
        </w:rPr>
        <w:t>楼梯和电梯的数据结构</w:t>
      </w:r>
    </w:p>
    <w:p w:rsidR="00041DCC" w:rsidRDefault="00C81C03" w:rsidP="004C7802">
      <w:pPr>
        <w:pStyle w:val="3"/>
        <w:spacing w:before="240" w:after="120"/>
      </w:pPr>
      <w:r w:rsidRPr="004C7802">
        <w:rPr>
          <w:rFonts w:ascii="宋体" w:eastAsia="宋体" w:hAnsi="宋体" w:hint="eastAsia"/>
        </w:rPr>
        <w:t>总的</w:t>
      </w:r>
      <w:r w:rsidR="00041DCC"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3F0490">
        <w:rPr>
          <w:rFonts w:hint="eastAsia"/>
        </w:rPr>
        <w:t>图</w:t>
      </w:r>
      <w:r w:rsidR="003F0490">
        <w:rPr>
          <w:rFonts w:hint="eastAsia"/>
        </w:rPr>
        <w:t xml:space="preserve"> </w:t>
      </w:r>
      <w:r w:rsidR="003F0490">
        <w:rPr>
          <w:noProof/>
        </w:rPr>
        <w:t>1</w:t>
      </w:r>
      <w:r w:rsidR="003F0490">
        <w:t>.</w:t>
      </w:r>
      <w:r w:rsidR="003F0490">
        <w:rPr>
          <w:noProof/>
        </w:rPr>
        <w:t>6</w:t>
      </w:r>
      <w:r w:rsidR="003F0490">
        <w:rPr>
          <w:rFonts w:ascii="宋体" w:hAnsi="宋体"/>
        </w:rPr>
        <w:fldChar w:fldCharType="end"/>
      </w:r>
      <w:r w:rsidR="003F0490" w:rsidRPr="00614E60">
        <w:rPr>
          <w:rFonts w:ascii="宋体" w:hAnsi="宋体" w:hint="eastAsia"/>
        </w:rPr>
        <w:t>所示的CAD</w:t>
      </w:r>
      <w:r w:rsidR="003F0490">
        <w:rPr>
          <w:rFonts w:ascii="宋体" w:hAnsi="宋体" w:hint="eastAsia"/>
        </w:rPr>
        <w:t>图进行相关元素的提取后，得到如所示总的提取结果。</w:t>
      </w:r>
    </w:p>
    <w:p w:rsidR="004A19B4" w:rsidRDefault="00634166" w:rsidP="004A19B4">
      <w:pPr>
        <w:pStyle w:val="a1"/>
        <w:keepNext/>
        <w:spacing w:line="360" w:lineRule="auto"/>
        <w:ind w:firstLineChars="0" w:firstLine="0"/>
        <w:jc w:val="center"/>
      </w:pPr>
      <w:r>
        <w:object w:dxaOrig="17847" w:dyaOrig="9683">
          <v:shape id="_x0000_i1034" type="#_x0000_t75" style="width:404.25pt;height:219pt" o:ole="">
            <v:imagedata r:id="rId29" o:title=""/>
          </v:shape>
          <o:OLEObject Type="Embed" ProgID="Visio.Drawing.11" ShapeID="_x0000_i1034" DrawAspect="Content" ObjectID="_1449170581" r:id="rId30"/>
        </w:object>
      </w:r>
    </w:p>
    <w:p w:rsidR="00926C78" w:rsidRPr="00041DCC" w:rsidRDefault="004A19B4" w:rsidP="004A19B4">
      <w:pPr>
        <w:pStyle w:val="af0"/>
      </w:pPr>
      <w:bookmarkStart w:id="34" w:name="_Ref375398271"/>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16</w:t>
      </w:r>
      <w:r w:rsidR="000C1D69">
        <w:fldChar w:fldCharType="end"/>
      </w:r>
      <w:bookmarkEnd w:id="34"/>
      <w:r>
        <w:rPr>
          <w:rFonts w:hint="eastAsia"/>
        </w:rPr>
        <w:t xml:space="preserve"> </w:t>
      </w:r>
      <w:r>
        <w:rPr>
          <w:rFonts w:hint="eastAsia"/>
        </w:rPr>
        <w:t>示例</w:t>
      </w:r>
      <w:r>
        <w:rPr>
          <w:rFonts w:hint="eastAsia"/>
        </w:rPr>
        <w:t>CAD</w:t>
      </w:r>
      <w:proofErr w:type="gramStart"/>
      <w:r>
        <w:rPr>
          <w:rFonts w:hint="eastAsia"/>
        </w:rPr>
        <w:t>图总的</w:t>
      </w:r>
      <w:proofErr w:type="gramEnd"/>
      <w:r>
        <w:rPr>
          <w:rFonts w:hint="eastAsia"/>
        </w:rPr>
        <w:t>提取结果</w:t>
      </w:r>
    </w:p>
    <w:p w:rsidR="00CB375D" w:rsidRPr="004E0E34" w:rsidRDefault="00916F01" w:rsidP="004E0E34">
      <w:pPr>
        <w:pStyle w:val="2"/>
        <w:spacing w:before="240"/>
        <w:ind w:left="578" w:hanging="578"/>
        <w:rPr>
          <w:rFonts w:ascii="宋体" w:eastAsia="宋体" w:hAnsi="宋体"/>
        </w:rPr>
      </w:pPr>
      <w:r w:rsidRPr="00916F01">
        <w:rPr>
          <w:rFonts w:ascii="宋体" w:eastAsia="宋体" w:hAnsi="宋体" w:hint="eastAsia"/>
        </w:rPr>
        <w:t>基于网格的室内路径建模</w:t>
      </w:r>
    </w:p>
    <w:p w:rsidR="00845204" w:rsidRPr="006A184C" w:rsidRDefault="00845204" w:rsidP="006A184C">
      <w:pPr>
        <w:pStyle w:val="3"/>
        <w:spacing w:before="240" w:after="120"/>
        <w:rPr>
          <w:rFonts w:ascii="宋体" w:eastAsia="宋体" w:hAnsi="宋体"/>
        </w:rPr>
      </w:pPr>
      <w:r w:rsidRPr="006A184C">
        <w:rPr>
          <w:rFonts w:ascii="宋体" w:eastAsia="宋体" w:hAnsi="宋体" w:hint="eastAsia"/>
        </w:rPr>
        <w:t>盲人的空间认知</w:t>
      </w:r>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472311">
        <w:rPr>
          <w:rFonts w:ascii="宋体" w:hAnsi="宋体"/>
        </w:rPr>
        <w:instrText xml:space="preserve"> ADDIN EN.CITE &lt;EndNote&gt;&lt;Cite ExcludeYear="1"&gt;&lt;Author&gt;张璟&lt;/Author&gt;&lt;RecNum&gt;32&lt;/RecNum&gt;&lt;DisplayText&gt;&lt;style face="superscript"&gt;[4]&lt;/style&gt;&lt;/DisplayText&gt;&lt;record&gt;&lt;rec-number&gt;32&lt;/rec-number&gt;&lt;foreign-keys&gt;&lt;key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472311" w:rsidRPr="00472311">
        <w:rPr>
          <w:rFonts w:ascii="宋体" w:hAnsi="宋体"/>
          <w:noProof/>
          <w:vertAlign w:val="superscript"/>
        </w:rPr>
        <w:t>[</w:t>
      </w:r>
      <w:hyperlink w:anchor="_ENREF_4" w:tooltip="张璟,  #32" w:history="1">
        <w:r w:rsidR="00472311" w:rsidRPr="00472311">
          <w:rPr>
            <w:rFonts w:ascii="宋体" w:hAnsi="宋体"/>
            <w:noProof/>
            <w:vertAlign w:val="superscript"/>
          </w:rPr>
          <w:t>4</w:t>
        </w:r>
      </w:hyperlink>
      <w:r w:rsidR="00472311" w:rsidRPr="00472311">
        <w:rPr>
          <w:rFonts w:ascii="宋体" w:hAnsi="宋体"/>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472311">
        <w:rPr>
          <w:rFonts w:ascii="宋体" w:hAnsi="宋体"/>
        </w:rPr>
        <w:instrText xml:space="preserve"> ADDIN EN.CITE &lt;EndNote&gt;&lt;Cite ExcludeYear="1"&gt;&lt;Author&gt;张璟&lt;/Author&gt;&lt;RecNum&gt;32&lt;/RecNum&gt;&lt;DisplayText&gt;&lt;style face="superscript"&gt;[4]&lt;/style&gt;&lt;/DisplayText&gt;&lt;record&gt;&lt;rec-number&gt;32&lt;/rec-number&gt;&lt;foreign-keys&gt;&lt;key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472311" w:rsidRPr="00472311">
        <w:rPr>
          <w:rFonts w:ascii="宋体" w:hAnsi="宋体"/>
          <w:noProof/>
          <w:vertAlign w:val="superscript"/>
        </w:rPr>
        <w:t>[</w:t>
      </w:r>
      <w:hyperlink w:anchor="_ENREF_4" w:tooltip="张璟,  #32" w:history="1">
        <w:r w:rsidR="00472311" w:rsidRPr="00472311">
          <w:rPr>
            <w:rFonts w:ascii="宋体" w:hAnsi="宋体"/>
            <w:noProof/>
            <w:vertAlign w:val="superscript"/>
          </w:rPr>
          <w:t>4</w:t>
        </w:r>
      </w:hyperlink>
      <w:r w:rsidR="00472311" w:rsidRPr="00472311">
        <w:rPr>
          <w:rFonts w:ascii="宋体" w:hAnsi="宋体"/>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在该实验中，浙江省盲校中学部的三名学生在课余时间绘制了他们学校的平面图。地图的绘制工作是利用平时作业用的约A4大小的牛皮纸盒和打制盲点用的盲字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310EA">
        <w:rPr>
          <w:rFonts w:ascii="宋体" w:hAnsi="宋体"/>
        </w:rPr>
        <w:fldChar w:fldCharType="begin"/>
      </w:r>
      <w:r w:rsidR="004310EA">
        <w:rPr>
          <w:rFonts w:ascii="宋体" w:hAnsi="宋体"/>
        </w:rPr>
        <w:instrText xml:space="preserve"> </w:instrText>
      </w:r>
      <w:r w:rsidR="004310EA">
        <w:rPr>
          <w:rFonts w:ascii="宋体" w:hAnsi="宋体" w:hint="eastAsia"/>
        </w:rPr>
        <w:instrText>REF _Ref375320307 \h</w:instrText>
      </w:r>
      <w:r w:rsidR="004310EA">
        <w:rPr>
          <w:rFonts w:ascii="宋体" w:hAnsi="宋体"/>
        </w:rPr>
        <w:instrText xml:space="preserve"> </w:instrText>
      </w:r>
      <w:r w:rsidR="004310EA">
        <w:rPr>
          <w:rFonts w:ascii="宋体" w:hAnsi="宋体"/>
        </w:rPr>
      </w:r>
      <w:r w:rsidR="004310EA">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14</w:t>
      </w:r>
      <w:r w:rsidR="004310EA">
        <w:rPr>
          <w:rFonts w:ascii="宋体" w:hAnsi="宋体"/>
        </w:rPr>
        <w:fldChar w:fldCharType="end"/>
      </w:r>
      <w:r w:rsidR="004310EA">
        <w:rPr>
          <w:rFonts w:ascii="宋体" w:hAnsi="宋体" w:hint="eastAsia"/>
        </w:rPr>
        <w:t>、</w:t>
      </w:r>
      <w:r w:rsidR="004310EA">
        <w:rPr>
          <w:rFonts w:ascii="宋体" w:hAnsi="宋体"/>
        </w:rPr>
        <w:fldChar w:fldCharType="begin"/>
      </w:r>
      <w:r w:rsidR="004310EA">
        <w:rPr>
          <w:rFonts w:ascii="宋体" w:hAnsi="宋体"/>
        </w:rPr>
        <w:instrText xml:space="preserve"> REF _Ref375320313 \h </w:instrText>
      </w:r>
      <w:r w:rsidR="004310EA">
        <w:rPr>
          <w:rFonts w:ascii="宋体" w:hAnsi="宋体"/>
        </w:rPr>
      </w:r>
      <w:r w:rsidR="004310EA">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15</w:t>
      </w:r>
      <w:r w:rsidR="004310EA">
        <w:rPr>
          <w:rFonts w:ascii="宋体" w:hAnsi="宋体"/>
        </w:rPr>
        <w:fldChar w:fldCharType="end"/>
      </w:r>
      <w:r w:rsidR="004310EA">
        <w:rPr>
          <w:rFonts w:ascii="宋体" w:hAnsi="宋体" w:hint="eastAsia"/>
        </w:rPr>
        <w:t>和</w:t>
      </w:r>
      <w:r w:rsidR="004310EA">
        <w:rPr>
          <w:rFonts w:ascii="宋体" w:hAnsi="宋体"/>
        </w:rPr>
        <w:fldChar w:fldCharType="begin"/>
      </w:r>
      <w:r w:rsidR="004310EA">
        <w:rPr>
          <w:rFonts w:ascii="宋体" w:hAnsi="宋体"/>
        </w:rPr>
        <w:instrText xml:space="preserve"> REF _Ref375320316 \h </w:instrText>
      </w:r>
      <w:r w:rsidR="004310EA">
        <w:rPr>
          <w:rFonts w:ascii="宋体" w:hAnsi="宋体"/>
        </w:rPr>
      </w:r>
      <w:r w:rsidR="004310EA">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16</w:t>
      </w:r>
      <w:r w:rsidR="004310EA">
        <w:rPr>
          <w:rFonts w:ascii="宋体" w:hAnsi="宋体"/>
        </w:rPr>
        <w:fldChar w:fldCharType="end"/>
      </w:r>
      <w:r w:rsidR="00E17194">
        <w:rPr>
          <w:rFonts w:ascii="宋体" w:hAnsi="宋体" w:hint="eastAsia"/>
        </w:rPr>
        <w:t>所示。</w:t>
      </w:r>
    </w:p>
    <w:p w:rsidR="00EE6F1F" w:rsidRDefault="000015CB" w:rsidP="00EE6F1F">
      <w:pPr>
        <w:pStyle w:val="a1"/>
        <w:keepNext/>
        <w:spacing w:line="360" w:lineRule="auto"/>
        <w:ind w:firstLineChars="0" w:firstLine="0"/>
        <w:jc w:val="center"/>
      </w:pPr>
      <w:r>
        <w:rPr>
          <w:rFonts w:ascii="宋体" w:hAnsi="宋体" w:hint="eastAsia"/>
          <w:noProof/>
        </w:rPr>
        <w:lastRenderedPageBreak/>
        <w:drawing>
          <wp:inline distT="0" distB="0" distL="0" distR="0" wp14:anchorId="19BC62AC" wp14:editId="6B22202C">
            <wp:extent cx="4505325" cy="365527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31">
                      <a:extLst>
                        <a:ext uri="{28A0092B-C50C-407E-A947-70E740481C1C}">
                          <a14:useLocalDpi xmlns:a14="http://schemas.microsoft.com/office/drawing/2010/main" val="0"/>
                        </a:ext>
                      </a:extLst>
                    </a:blip>
                    <a:stretch>
                      <a:fillRect/>
                    </a:stretch>
                  </pic:blipFill>
                  <pic:spPr>
                    <a:xfrm>
                      <a:off x="0" y="0"/>
                      <a:ext cx="4508012" cy="3657454"/>
                    </a:xfrm>
                    <a:prstGeom prst="rect">
                      <a:avLst/>
                    </a:prstGeom>
                  </pic:spPr>
                </pic:pic>
              </a:graphicData>
            </a:graphic>
          </wp:inline>
        </w:drawing>
      </w:r>
    </w:p>
    <w:p w:rsidR="007A4E75" w:rsidRDefault="00EE6F1F" w:rsidP="00EE6F1F">
      <w:pPr>
        <w:pStyle w:val="af0"/>
        <w:rPr>
          <w:rFonts w:ascii="宋体" w:hAnsi="宋体"/>
        </w:rPr>
      </w:pPr>
      <w:bookmarkStart w:id="35" w:name="_Ref375320307"/>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17</w:t>
      </w:r>
      <w:r w:rsidR="000C1D69">
        <w:fldChar w:fldCharType="end"/>
      </w:r>
      <w:bookmarkEnd w:id="35"/>
      <w:r>
        <w:rPr>
          <w:rFonts w:hint="eastAsia"/>
        </w:rPr>
        <w:t xml:space="preserve"> </w:t>
      </w:r>
      <w:r>
        <w:rPr>
          <w:rFonts w:hint="eastAsia"/>
        </w:rPr>
        <w:t>浙江省盲校中学生绘制的地图</w:t>
      </w:r>
      <w:r>
        <w:rPr>
          <w:rFonts w:hint="eastAsia"/>
        </w:rPr>
        <w:t>a</w:t>
      </w:r>
    </w:p>
    <w:p w:rsidR="00C844CA" w:rsidRDefault="000015CB" w:rsidP="00C844CA">
      <w:pPr>
        <w:pStyle w:val="a1"/>
        <w:keepNext/>
        <w:spacing w:line="360" w:lineRule="auto"/>
        <w:ind w:firstLineChars="0" w:firstLine="0"/>
        <w:jc w:val="center"/>
      </w:pPr>
      <w:r>
        <w:rPr>
          <w:rFonts w:ascii="宋体" w:hAnsi="宋体" w:hint="eastAsia"/>
          <w:noProof/>
        </w:rPr>
        <w:drawing>
          <wp:inline distT="0" distB="0" distL="0" distR="0" wp14:anchorId="173920F6" wp14:editId="05B24347">
            <wp:extent cx="4296619" cy="349567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32">
                      <a:extLst>
                        <a:ext uri="{28A0092B-C50C-407E-A947-70E740481C1C}">
                          <a14:useLocalDpi xmlns:a14="http://schemas.microsoft.com/office/drawing/2010/main" val="0"/>
                        </a:ext>
                      </a:extLst>
                    </a:blip>
                    <a:stretch>
                      <a:fillRect/>
                    </a:stretch>
                  </pic:blipFill>
                  <pic:spPr>
                    <a:xfrm>
                      <a:off x="0" y="0"/>
                      <a:ext cx="4299181" cy="3497760"/>
                    </a:xfrm>
                    <a:prstGeom prst="rect">
                      <a:avLst/>
                    </a:prstGeom>
                  </pic:spPr>
                </pic:pic>
              </a:graphicData>
            </a:graphic>
          </wp:inline>
        </w:drawing>
      </w:r>
    </w:p>
    <w:p w:rsidR="007A4E75" w:rsidRDefault="00C844CA" w:rsidP="00C844CA">
      <w:pPr>
        <w:pStyle w:val="af0"/>
        <w:rPr>
          <w:rFonts w:ascii="宋体" w:hAnsi="宋体"/>
        </w:rPr>
      </w:pPr>
      <w:bookmarkStart w:id="36" w:name="_Ref375320313"/>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18</w:t>
      </w:r>
      <w:r w:rsidR="000C1D69">
        <w:fldChar w:fldCharType="end"/>
      </w:r>
      <w:bookmarkEnd w:id="36"/>
      <w:r w:rsidR="00CD7830">
        <w:rPr>
          <w:rFonts w:hint="eastAsia"/>
        </w:rPr>
        <w:t xml:space="preserve"> </w:t>
      </w:r>
      <w:r>
        <w:rPr>
          <w:rFonts w:hint="eastAsia"/>
        </w:rPr>
        <w:t>浙江省盲校中学生绘制的地图</w:t>
      </w:r>
      <w:r>
        <w:rPr>
          <w:rFonts w:hint="eastAsia"/>
        </w:rPr>
        <w:t>b</w:t>
      </w:r>
    </w:p>
    <w:p w:rsidR="00361695" w:rsidRDefault="00EE6F1F" w:rsidP="00361695">
      <w:pPr>
        <w:pStyle w:val="a1"/>
        <w:keepNext/>
        <w:spacing w:line="360" w:lineRule="auto"/>
        <w:ind w:firstLineChars="0" w:firstLine="0"/>
        <w:jc w:val="center"/>
      </w:pPr>
      <w:r>
        <w:rPr>
          <w:rFonts w:ascii="宋体" w:hAnsi="宋体" w:hint="eastAsia"/>
          <w:noProof/>
        </w:rPr>
        <w:lastRenderedPageBreak/>
        <w:drawing>
          <wp:inline distT="0" distB="0" distL="0" distR="0" wp14:anchorId="22CBC054" wp14:editId="7D9E1F91">
            <wp:extent cx="4261035" cy="349567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33">
                      <a:extLst>
                        <a:ext uri="{28A0092B-C50C-407E-A947-70E740481C1C}">
                          <a14:useLocalDpi xmlns:a14="http://schemas.microsoft.com/office/drawing/2010/main" val="0"/>
                        </a:ext>
                      </a:extLst>
                    </a:blip>
                    <a:stretch>
                      <a:fillRect/>
                    </a:stretch>
                  </pic:blipFill>
                  <pic:spPr>
                    <a:xfrm>
                      <a:off x="0" y="0"/>
                      <a:ext cx="4268452" cy="3501760"/>
                    </a:xfrm>
                    <a:prstGeom prst="rect">
                      <a:avLst/>
                    </a:prstGeom>
                  </pic:spPr>
                </pic:pic>
              </a:graphicData>
            </a:graphic>
          </wp:inline>
        </w:drawing>
      </w:r>
    </w:p>
    <w:p w:rsidR="007A4E75" w:rsidRDefault="00361695" w:rsidP="00361695">
      <w:pPr>
        <w:pStyle w:val="af0"/>
      </w:pPr>
      <w:bookmarkStart w:id="37" w:name="_Ref375320316"/>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19</w:t>
      </w:r>
      <w:r w:rsidR="000C1D69">
        <w:fldChar w:fldCharType="end"/>
      </w:r>
      <w:bookmarkEnd w:id="37"/>
      <w:r w:rsidR="002F50BA">
        <w:rPr>
          <w:rFonts w:hint="eastAsia"/>
        </w:rPr>
        <w:t xml:space="preserve"> </w:t>
      </w:r>
      <w:r>
        <w:rPr>
          <w:rFonts w:hint="eastAsia"/>
        </w:rPr>
        <w:t>浙江省盲校中学生绘制的地图</w:t>
      </w:r>
      <w:r w:rsidR="00901D9A">
        <w:rPr>
          <w:rFonts w:hint="eastAsia"/>
        </w:rPr>
        <w:t>c</w:t>
      </w:r>
    </w:p>
    <w:p w:rsidR="00F44B54" w:rsidRPr="00812130"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Pr="00812130">
        <w:rPr>
          <w:rFonts w:ascii="宋体" w:hAnsi="宋体"/>
        </w:rPr>
        <w:fldChar w:fldCharType="begin"/>
      </w:r>
      <w:r w:rsidRPr="00812130">
        <w:rPr>
          <w:rFonts w:ascii="宋体" w:hAnsi="宋体"/>
        </w:rPr>
        <w:instrText xml:space="preserve"> </w:instrText>
      </w:r>
      <w:r w:rsidRPr="00812130">
        <w:rPr>
          <w:rFonts w:ascii="宋体" w:hAnsi="宋体" w:hint="eastAsia"/>
        </w:rPr>
        <w:instrText>REF _Ref375320478 \h</w:instrText>
      </w:r>
      <w:r w:rsidRPr="00812130">
        <w:rPr>
          <w:rFonts w:ascii="宋体" w:hAnsi="宋体"/>
        </w:rPr>
        <w:instrText xml:space="preserve">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9D065A" w:rsidRPr="009D065A">
        <w:rPr>
          <w:rFonts w:ascii="宋体" w:hAnsi="宋体" w:hint="eastAsia"/>
        </w:rPr>
        <w:t xml:space="preserve">图 </w:t>
      </w:r>
      <w:r w:rsidR="009D065A" w:rsidRPr="009D065A">
        <w:rPr>
          <w:rFonts w:ascii="宋体" w:hAnsi="宋体"/>
        </w:rPr>
        <w:t>1.17</w:t>
      </w:r>
      <w:r w:rsidRPr="00812130">
        <w:rPr>
          <w:rFonts w:ascii="宋体" w:hAnsi="宋体"/>
        </w:rPr>
        <w:fldChar w:fldCharType="end"/>
      </w:r>
      <w:r w:rsidRPr="00812130">
        <w:rPr>
          <w:rFonts w:ascii="宋体" w:hAnsi="宋体" w:hint="eastAsia"/>
        </w:rPr>
        <w:t>、</w:t>
      </w:r>
      <w:r w:rsidRPr="00812130">
        <w:rPr>
          <w:rFonts w:ascii="宋体" w:hAnsi="宋体"/>
        </w:rPr>
        <w:fldChar w:fldCharType="begin"/>
      </w:r>
      <w:r w:rsidRPr="00812130">
        <w:rPr>
          <w:rFonts w:ascii="宋体" w:hAnsi="宋体"/>
        </w:rPr>
        <w:instrText xml:space="preserve"> REF _Ref375320481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9D065A" w:rsidRPr="009D065A">
        <w:rPr>
          <w:rFonts w:ascii="宋体" w:hAnsi="宋体" w:hint="eastAsia"/>
        </w:rPr>
        <w:t xml:space="preserve">图 </w:t>
      </w:r>
      <w:r w:rsidR="009D065A" w:rsidRPr="009D065A">
        <w:rPr>
          <w:rFonts w:ascii="宋体" w:hAnsi="宋体"/>
        </w:rPr>
        <w:t>1.18</w:t>
      </w:r>
      <w:r w:rsidRPr="00812130">
        <w:rPr>
          <w:rFonts w:ascii="宋体" w:hAnsi="宋体"/>
        </w:rPr>
        <w:fldChar w:fldCharType="end"/>
      </w:r>
      <w:r w:rsidRPr="00812130">
        <w:rPr>
          <w:rFonts w:ascii="宋体" w:hAnsi="宋体" w:hint="eastAsia"/>
        </w:rPr>
        <w:t>和</w:t>
      </w:r>
      <w:r w:rsidRPr="00812130">
        <w:rPr>
          <w:rFonts w:ascii="宋体" w:hAnsi="宋体"/>
        </w:rPr>
        <w:fldChar w:fldCharType="begin"/>
      </w:r>
      <w:r w:rsidRPr="00812130">
        <w:rPr>
          <w:rFonts w:ascii="宋体" w:hAnsi="宋体"/>
        </w:rPr>
        <w:instrText xml:space="preserve"> REF _Ref375320482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9D065A" w:rsidRPr="009D065A">
        <w:rPr>
          <w:rFonts w:ascii="宋体" w:hAnsi="宋体" w:hint="eastAsia"/>
        </w:rPr>
        <w:t xml:space="preserve">图 </w:t>
      </w:r>
      <w:r w:rsidR="009D065A" w:rsidRPr="009D065A">
        <w:rPr>
          <w:rFonts w:ascii="宋体" w:hAnsi="宋体"/>
        </w:rPr>
        <w:t>1.19</w:t>
      </w:r>
      <w:r w:rsidRPr="00812130">
        <w:rPr>
          <w:rFonts w:ascii="宋体" w:hAnsi="宋体"/>
        </w:rPr>
        <w:fldChar w:fldCharType="end"/>
      </w:r>
      <w:r w:rsidRPr="00812130">
        <w:rPr>
          <w:rFonts w:ascii="宋体" w:hAnsi="宋体" w:hint="eastAsia"/>
        </w:rPr>
        <w:t>。</w:t>
      </w:r>
    </w:p>
    <w:p w:rsidR="00317C20" w:rsidRDefault="00EE6F1F" w:rsidP="00317C20">
      <w:pPr>
        <w:pStyle w:val="a1"/>
        <w:keepNext/>
        <w:spacing w:line="360" w:lineRule="auto"/>
        <w:ind w:firstLineChars="0" w:firstLine="0"/>
        <w:jc w:val="center"/>
      </w:pPr>
      <w:r>
        <w:rPr>
          <w:rFonts w:ascii="宋体" w:hAnsi="宋体" w:hint="eastAsia"/>
          <w:noProof/>
        </w:rPr>
        <w:drawing>
          <wp:inline distT="0" distB="0" distL="0" distR="0" wp14:anchorId="362E01B3" wp14:editId="1E040BD1">
            <wp:extent cx="3914775" cy="306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34">
                      <a:extLst>
                        <a:ext uri="{28A0092B-C50C-407E-A947-70E740481C1C}">
                          <a14:useLocalDpi xmlns:a14="http://schemas.microsoft.com/office/drawing/2010/main" val="0"/>
                        </a:ext>
                      </a:extLst>
                    </a:blip>
                    <a:stretch>
                      <a:fillRect/>
                    </a:stretch>
                  </pic:blipFill>
                  <pic:spPr>
                    <a:xfrm>
                      <a:off x="0" y="0"/>
                      <a:ext cx="3917906" cy="3071752"/>
                    </a:xfrm>
                    <a:prstGeom prst="rect">
                      <a:avLst/>
                    </a:prstGeom>
                  </pic:spPr>
                </pic:pic>
              </a:graphicData>
            </a:graphic>
          </wp:inline>
        </w:drawing>
      </w:r>
    </w:p>
    <w:p w:rsidR="00EE6F1F" w:rsidRDefault="00317C20" w:rsidP="00317C20">
      <w:pPr>
        <w:pStyle w:val="af0"/>
        <w:rPr>
          <w:rFonts w:ascii="宋体" w:hAnsi="宋体"/>
        </w:rPr>
      </w:pPr>
      <w:bookmarkStart w:id="38" w:name="_Ref375320478"/>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20</w:t>
      </w:r>
      <w:r w:rsidR="000C1D69">
        <w:fldChar w:fldCharType="end"/>
      </w:r>
      <w:bookmarkEnd w:id="38"/>
      <w:r w:rsidR="001B10E3">
        <w:rPr>
          <w:rFonts w:hint="eastAsia"/>
        </w:rPr>
        <w:t xml:space="preserve"> </w:t>
      </w:r>
      <w:r>
        <w:rPr>
          <w:rFonts w:hint="eastAsia"/>
        </w:rPr>
        <w:t>浙江省盲校中学生绘制的地图</w:t>
      </w:r>
      <w:r>
        <w:rPr>
          <w:rFonts w:hint="eastAsia"/>
        </w:rPr>
        <w:t>a</w:t>
      </w:r>
      <w:r>
        <w:rPr>
          <w:rFonts w:hint="eastAsia"/>
        </w:rPr>
        <w:t>对应的矢量说明图</w:t>
      </w:r>
    </w:p>
    <w:p w:rsidR="00317C20" w:rsidRDefault="00EE6F1F" w:rsidP="00317C20">
      <w:pPr>
        <w:pStyle w:val="a1"/>
        <w:keepNext/>
        <w:spacing w:line="360" w:lineRule="auto"/>
        <w:ind w:firstLineChars="0" w:firstLine="0"/>
        <w:jc w:val="center"/>
      </w:pPr>
      <w:r>
        <w:rPr>
          <w:rFonts w:ascii="宋体" w:hAnsi="宋体" w:hint="eastAsia"/>
          <w:noProof/>
        </w:rPr>
        <w:lastRenderedPageBreak/>
        <w:drawing>
          <wp:inline distT="0" distB="0" distL="0" distR="0" wp14:anchorId="1C4617F6" wp14:editId="4811F356">
            <wp:extent cx="4410075" cy="34702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35">
                      <a:extLst>
                        <a:ext uri="{28A0092B-C50C-407E-A947-70E740481C1C}">
                          <a14:useLocalDpi xmlns:a14="http://schemas.microsoft.com/office/drawing/2010/main" val="0"/>
                        </a:ext>
                      </a:extLst>
                    </a:blip>
                    <a:stretch>
                      <a:fillRect/>
                    </a:stretch>
                  </pic:blipFill>
                  <pic:spPr>
                    <a:xfrm>
                      <a:off x="0" y="0"/>
                      <a:ext cx="4412705" cy="3472309"/>
                    </a:xfrm>
                    <a:prstGeom prst="rect">
                      <a:avLst/>
                    </a:prstGeom>
                  </pic:spPr>
                </pic:pic>
              </a:graphicData>
            </a:graphic>
          </wp:inline>
        </w:drawing>
      </w:r>
    </w:p>
    <w:p w:rsidR="00EE6F1F" w:rsidRDefault="00317C20" w:rsidP="00317C20">
      <w:pPr>
        <w:pStyle w:val="af0"/>
        <w:rPr>
          <w:rFonts w:ascii="宋体" w:hAnsi="宋体"/>
        </w:rPr>
      </w:pPr>
      <w:bookmarkStart w:id="39" w:name="_Ref375320481"/>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21</w:t>
      </w:r>
      <w:r w:rsidR="000C1D69">
        <w:fldChar w:fldCharType="end"/>
      </w:r>
      <w:bookmarkEnd w:id="39"/>
      <w:r w:rsidR="001B10E3">
        <w:rPr>
          <w:rFonts w:hint="eastAsia"/>
        </w:rPr>
        <w:t xml:space="preserve"> </w:t>
      </w:r>
      <w:r>
        <w:rPr>
          <w:rFonts w:hint="eastAsia"/>
        </w:rPr>
        <w:t>浙江省盲校中学生绘制的地图</w:t>
      </w:r>
      <w:r>
        <w:rPr>
          <w:rFonts w:hint="eastAsia"/>
        </w:rPr>
        <w:t>b</w:t>
      </w:r>
      <w:r>
        <w:rPr>
          <w:rFonts w:hint="eastAsia"/>
        </w:rPr>
        <w:t>对应的矢量说明图</w:t>
      </w:r>
    </w:p>
    <w:p w:rsidR="00317C20" w:rsidRDefault="00EE6F1F" w:rsidP="00317C20">
      <w:pPr>
        <w:pStyle w:val="a1"/>
        <w:keepNext/>
        <w:spacing w:line="360" w:lineRule="auto"/>
        <w:ind w:firstLineChars="0" w:firstLine="0"/>
        <w:jc w:val="center"/>
      </w:pPr>
      <w:r>
        <w:rPr>
          <w:rFonts w:ascii="宋体" w:hAnsi="宋体" w:hint="eastAsia"/>
          <w:noProof/>
        </w:rPr>
        <w:drawing>
          <wp:inline distT="0" distB="0" distL="0" distR="0" wp14:anchorId="73B10235" wp14:editId="68AE8E88">
            <wp:extent cx="4324350" cy="346515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36">
                      <a:extLst>
                        <a:ext uri="{28A0092B-C50C-407E-A947-70E740481C1C}">
                          <a14:useLocalDpi xmlns:a14="http://schemas.microsoft.com/office/drawing/2010/main" val="0"/>
                        </a:ext>
                      </a:extLst>
                    </a:blip>
                    <a:stretch>
                      <a:fillRect/>
                    </a:stretch>
                  </pic:blipFill>
                  <pic:spPr>
                    <a:xfrm>
                      <a:off x="0" y="0"/>
                      <a:ext cx="4326928" cy="3467216"/>
                    </a:xfrm>
                    <a:prstGeom prst="rect">
                      <a:avLst/>
                    </a:prstGeom>
                  </pic:spPr>
                </pic:pic>
              </a:graphicData>
            </a:graphic>
          </wp:inline>
        </w:drawing>
      </w:r>
    </w:p>
    <w:p w:rsidR="00EE6F1F" w:rsidRDefault="00317C20" w:rsidP="00317C20">
      <w:pPr>
        <w:pStyle w:val="af0"/>
        <w:rPr>
          <w:rFonts w:ascii="宋体" w:hAnsi="宋体"/>
        </w:rPr>
      </w:pPr>
      <w:bookmarkStart w:id="40" w:name="_Ref375320482"/>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22</w:t>
      </w:r>
      <w:r w:rsidR="000C1D69">
        <w:fldChar w:fldCharType="end"/>
      </w:r>
      <w:bookmarkEnd w:id="40"/>
      <w:r w:rsidR="001B10E3">
        <w:rPr>
          <w:rFonts w:hint="eastAsia"/>
        </w:rPr>
        <w:t xml:space="preserve"> </w:t>
      </w:r>
      <w:r>
        <w:rPr>
          <w:rFonts w:hint="eastAsia"/>
        </w:rPr>
        <w:t>浙江省盲校中学生绘制的地图</w:t>
      </w:r>
      <w:r>
        <w:rPr>
          <w:rFonts w:hint="eastAsia"/>
        </w:rPr>
        <w:t>c</w:t>
      </w:r>
      <w:r>
        <w:rPr>
          <w:rFonts w:hint="eastAsia"/>
        </w:rPr>
        <w:t>对应的矢量说明图</w:t>
      </w:r>
    </w:p>
    <w:p w:rsidR="005C51A5" w:rsidRDefault="005C51A5" w:rsidP="005C51A5">
      <w:pPr>
        <w:pStyle w:val="a1"/>
        <w:spacing w:line="360" w:lineRule="auto"/>
        <w:ind w:firstLineChars="0" w:firstLine="420"/>
        <w:rPr>
          <w:rFonts w:ascii="宋体" w:hAnsi="宋体"/>
        </w:rPr>
      </w:pPr>
      <w:r>
        <w:rPr>
          <w:rFonts w:ascii="宋体" w:hAnsi="宋体" w:hint="eastAsia"/>
        </w:rPr>
        <w:lastRenderedPageBreak/>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9D065A">
        <w:rPr>
          <w:rFonts w:hint="eastAsia"/>
        </w:rPr>
        <w:t>图</w:t>
      </w:r>
      <w:r w:rsidR="009D065A">
        <w:rPr>
          <w:rFonts w:hint="eastAsia"/>
        </w:rPr>
        <w:t xml:space="preserve"> </w:t>
      </w:r>
      <w:r w:rsidR="009D065A">
        <w:rPr>
          <w:noProof/>
        </w:rPr>
        <w:t>1</w:t>
      </w:r>
      <w:r w:rsidR="009D065A">
        <w:t>.</w:t>
      </w:r>
      <w:r w:rsidR="009D065A">
        <w:rPr>
          <w:noProof/>
        </w:rPr>
        <w:t>20</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5C51A5">
      <w:pPr>
        <w:pStyle w:val="a1"/>
        <w:keepNext/>
        <w:spacing w:line="360" w:lineRule="auto"/>
        <w:ind w:firstLineChars="0" w:firstLine="0"/>
        <w:jc w:val="center"/>
      </w:pPr>
      <w:r>
        <w:rPr>
          <w:rFonts w:ascii="宋体" w:hAnsi="宋体" w:hint="eastAsia"/>
          <w:noProof/>
        </w:rPr>
        <w:drawing>
          <wp:inline distT="0" distB="0" distL="0" distR="0" wp14:anchorId="0B9EEB2D" wp14:editId="6AB0C2CF">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37">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41" w:name="_Ref375320834"/>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23</w:t>
      </w:r>
      <w:r w:rsidR="000C1D69">
        <w:fldChar w:fldCharType="end"/>
      </w:r>
      <w:bookmarkEnd w:id="41"/>
      <w:r>
        <w:rPr>
          <w:rFonts w:hint="eastAsia"/>
        </w:rPr>
        <w:t xml:space="preserve"> </w:t>
      </w:r>
      <w:r>
        <w:rPr>
          <w:rFonts w:hint="eastAsia"/>
        </w:rPr>
        <w:t>根据卫星图绘制的盲校平面图</w:t>
      </w:r>
    </w:p>
    <w:p w:rsidR="004E0E34" w:rsidRDefault="004E0E34" w:rsidP="004E0E34">
      <w:pPr>
        <w:pStyle w:val="3"/>
        <w:spacing w:before="240" w:after="120"/>
        <w:rPr>
          <w:rFonts w:ascii="宋体" w:eastAsia="宋体" w:hAnsi="宋体"/>
        </w:rPr>
      </w:pPr>
      <w:r w:rsidRPr="004E0E34">
        <w:rPr>
          <w:rFonts w:ascii="宋体" w:eastAsia="宋体" w:hAnsi="宋体" w:hint="eastAsia"/>
        </w:rPr>
        <w:t>基于盲人空间认知的</w:t>
      </w:r>
      <w:r w:rsidR="00FE4C8A">
        <w:rPr>
          <w:rFonts w:ascii="宋体" w:eastAsia="宋体" w:hAnsi="宋体" w:hint="eastAsia"/>
        </w:rPr>
        <w:t>链接建立</w:t>
      </w:r>
    </w:p>
    <w:p w:rsidR="001D261C" w:rsidRPr="008678DB" w:rsidRDefault="001D261C" w:rsidP="008678DB">
      <w:pPr>
        <w:pStyle w:val="4"/>
        <w:spacing w:before="240" w:after="120" w:line="360" w:lineRule="auto"/>
        <w:ind w:left="862" w:hanging="862"/>
        <w:rPr>
          <w:rFonts w:ascii="宋体" w:eastAsia="宋体" w:hAnsi="宋体"/>
        </w:rPr>
      </w:pPr>
      <w:r w:rsidRPr="008678DB">
        <w:rPr>
          <w:rFonts w:ascii="宋体" w:eastAsia="宋体" w:hAnsi="宋体" w:hint="eastAsia"/>
        </w:rPr>
        <w:t>节点标注</w:t>
      </w:r>
    </w:p>
    <w:p w:rsidR="0068570A"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8057D5">
        <w:rPr>
          <w:rFonts w:hint="eastAsia"/>
        </w:rPr>
        <w:t>图</w:t>
      </w:r>
      <w:r w:rsidR="008057D5">
        <w:rPr>
          <w:rFonts w:hint="eastAsia"/>
        </w:rPr>
        <w:t xml:space="preserve"> </w:t>
      </w:r>
      <w:r w:rsidR="008057D5">
        <w:rPr>
          <w:noProof/>
        </w:rPr>
        <w:t>1</w:t>
      </w:r>
      <w:r w:rsidR="008057D5">
        <w:t>.</w:t>
      </w:r>
      <w:r w:rsidR="008057D5">
        <w:rPr>
          <w:noProof/>
        </w:rPr>
        <w:t>14</w:t>
      </w:r>
      <w:r w:rsidR="008057D5">
        <w:rPr>
          <w:rFonts w:ascii="宋体" w:hAnsi="宋体"/>
        </w:rPr>
        <w:fldChar w:fldCharType="end"/>
      </w:r>
      <w:r w:rsidRPr="0068570A">
        <w:rPr>
          <w:rFonts w:ascii="宋体" w:hAnsi="宋体" w:hint="eastAsia"/>
        </w:rPr>
        <w:t>所示的总的提取结果，对CAD图进行节点标注</w:t>
      </w:r>
      <w:r w:rsidR="008062B4">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1462B5">
        <w:rPr>
          <w:rFonts w:hint="eastAsia"/>
        </w:rPr>
        <w:t>图</w:t>
      </w:r>
      <w:r w:rsidR="001462B5">
        <w:rPr>
          <w:rFonts w:hint="eastAsia"/>
        </w:rPr>
        <w:t xml:space="preserve"> </w:t>
      </w:r>
      <w:r w:rsidR="001462B5">
        <w:rPr>
          <w:noProof/>
        </w:rPr>
        <w:t>1</w:t>
      </w:r>
      <w:r w:rsidR="001462B5">
        <w:t>.</w:t>
      </w:r>
      <w:r w:rsidR="001462B5">
        <w:rPr>
          <w:noProof/>
        </w:rPr>
        <w:t>24</w:t>
      </w:r>
      <w:r w:rsidR="001462B5">
        <w:rPr>
          <w:rFonts w:ascii="宋体" w:hAnsi="宋体"/>
        </w:rPr>
        <w:fldChar w:fldCharType="end"/>
      </w:r>
      <w:r w:rsidR="003015AC">
        <w:rPr>
          <w:rFonts w:ascii="宋体" w:hAnsi="宋体" w:hint="eastAsia"/>
        </w:rPr>
        <w:t>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552C7C" w:rsidRDefault="003B5A13" w:rsidP="00552C7C">
      <w:pPr>
        <w:pStyle w:val="a1"/>
        <w:keepNext/>
        <w:spacing w:line="360" w:lineRule="auto"/>
        <w:ind w:firstLineChars="0" w:firstLine="0"/>
        <w:jc w:val="center"/>
      </w:pPr>
      <w:r>
        <w:object w:dxaOrig="17847" w:dyaOrig="9683">
          <v:shape id="_x0000_i1035" type="#_x0000_t75" style="width:404.25pt;height:219pt" o:ole="">
            <v:imagedata r:id="rId38" o:title=""/>
          </v:shape>
          <o:OLEObject Type="Embed" ProgID="Visio.Drawing.11" ShapeID="_x0000_i1035" DrawAspect="Content" ObjectID="_1449170582" r:id="rId39"/>
        </w:object>
      </w:r>
    </w:p>
    <w:p w:rsidR="00552C7C" w:rsidRDefault="00552C7C" w:rsidP="00552C7C">
      <w:pPr>
        <w:pStyle w:val="af0"/>
      </w:pPr>
      <w:bookmarkStart w:id="42" w:name="_Ref375401581"/>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24</w:t>
      </w:r>
      <w:r w:rsidR="000C1D69">
        <w:fldChar w:fldCharType="end"/>
      </w:r>
      <w:bookmarkEnd w:id="42"/>
      <w:r>
        <w:rPr>
          <w:rFonts w:hint="eastAsia"/>
        </w:rPr>
        <w:t xml:space="preserve"> CAD</w:t>
      </w:r>
      <w:r>
        <w:rPr>
          <w:rFonts w:hint="eastAsia"/>
        </w:rPr>
        <w:t>图节点标注结果</w:t>
      </w:r>
    </w:p>
    <w:p w:rsidR="00041DCC" w:rsidRDefault="00041DCC" w:rsidP="00C36B37">
      <w:pPr>
        <w:pStyle w:val="4"/>
        <w:spacing w:before="240" w:after="120" w:line="360" w:lineRule="auto"/>
        <w:ind w:left="862" w:hanging="862"/>
      </w:pPr>
      <w:r w:rsidRPr="00C36B37">
        <w:rPr>
          <w:rFonts w:ascii="宋体" w:eastAsia="宋体" w:hAnsi="宋体" w:hint="eastAsia"/>
        </w:rPr>
        <w:t>相关定义</w:t>
      </w:r>
    </w:p>
    <w:p w:rsidR="00041DCC" w:rsidRDefault="00E436A3" w:rsidP="005072A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C130D7">
        <w:rPr>
          <w:rFonts w:ascii="宋体" w:hAnsi="宋体" w:hint="eastAsia"/>
        </w:rPr>
        <w:t>房间的顶点、</w:t>
      </w:r>
      <w:r w:rsidR="00A16BD2">
        <w:rPr>
          <w:rFonts w:ascii="宋体" w:hAnsi="宋体" w:hint="eastAsia"/>
        </w:rPr>
        <w:t>两</w:t>
      </w:r>
      <w:r w:rsidR="005072A1" w:rsidRPr="005072A1">
        <w:rPr>
          <w:rFonts w:ascii="宋体" w:hAnsi="宋体" w:hint="eastAsia"/>
        </w:rPr>
        <w:t>节点可直达、</w:t>
      </w:r>
      <w:r w:rsidR="00841950">
        <w:rPr>
          <w:rFonts w:ascii="宋体" w:hAnsi="宋体" w:hint="eastAsia"/>
        </w:rPr>
        <w:t>直达距离、</w:t>
      </w:r>
      <w:r w:rsidR="00A16BD2">
        <w:rPr>
          <w:rFonts w:ascii="宋体" w:hAnsi="宋体" w:hint="eastAsia"/>
        </w:rPr>
        <w:t>两</w:t>
      </w:r>
      <w:r w:rsidR="005072A1" w:rsidRPr="005072A1">
        <w:rPr>
          <w:rFonts w:ascii="宋体" w:hAnsi="宋体" w:hint="eastAsia"/>
        </w:rPr>
        <w:t>房间可直达</w:t>
      </w:r>
      <w:r w:rsidR="001F72F4">
        <w:rPr>
          <w:rFonts w:ascii="宋体" w:hAnsi="宋体" w:hint="eastAsia"/>
        </w:rPr>
        <w:t>、两</w:t>
      </w:r>
      <w:r w:rsidR="00B41F0B">
        <w:rPr>
          <w:rFonts w:ascii="宋体" w:hAnsi="宋体" w:hint="eastAsia"/>
        </w:rPr>
        <w:t>个</w:t>
      </w:r>
      <w:r w:rsidR="001F72F4">
        <w:rPr>
          <w:rFonts w:ascii="宋体" w:hAnsi="宋体" w:hint="eastAsia"/>
        </w:rPr>
        <w:t>房间</w:t>
      </w:r>
      <w:r w:rsidR="00B41F0B">
        <w:rPr>
          <w:rFonts w:ascii="宋体" w:hAnsi="宋体" w:hint="eastAsia"/>
        </w:rPr>
        <w:t>之</w:t>
      </w:r>
      <w:r w:rsidR="001F72F4">
        <w:rPr>
          <w:rFonts w:ascii="宋体" w:hAnsi="宋体" w:hint="eastAsia"/>
        </w:rPr>
        <w:t>间的距离</w:t>
      </w:r>
      <w:r w:rsidR="001A204D">
        <w:rPr>
          <w:rFonts w:ascii="宋体" w:hAnsi="宋体" w:hint="eastAsia"/>
        </w:rPr>
        <w:t>、链接沿墙长度、链接自由长度</w:t>
      </w:r>
      <w:r w:rsidR="005072A1" w:rsidRPr="005072A1">
        <w:rPr>
          <w:rFonts w:ascii="宋体" w:hAnsi="宋体" w:hint="eastAsia"/>
        </w:rPr>
        <w:t>。</w:t>
      </w:r>
    </w:p>
    <w:p w:rsidR="00C130D7" w:rsidRPr="001F72F4" w:rsidRDefault="001F72F4" w:rsidP="005072A1">
      <w:pPr>
        <w:pStyle w:val="a1"/>
        <w:spacing w:line="360" w:lineRule="auto"/>
        <w:ind w:firstLineChars="0" w:firstLine="420"/>
        <w:rPr>
          <w:rFonts w:ascii="宋体" w:hAnsi="宋体"/>
          <w:b/>
        </w:rPr>
      </w:pPr>
      <w:r>
        <w:rPr>
          <w:rFonts w:ascii="宋体" w:hAnsi="宋体" w:hint="eastAsia"/>
          <w:b/>
        </w:rPr>
        <w:t>1</w:t>
      </w:r>
      <w:r w:rsidR="00367528">
        <w:rPr>
          <w:rFonts w:ascii="宋体" w:hAnsi="宋体" w:hint="eastAsia"/>
          <w:b/>
        </w:rPr>
        <w:t>.</w:t>
      </w:r>
      <w:r w:rsidR="00C130D7" w:rsidRPr="001F72F4">
        <w:rPr>
          <w:rFonts w:ascii="宋体" w:hAnsi="宋体" w:hint="eastAsia"/>
          <w:b/>
        </w:rPr>
        <w:t>房间的顶点</w:t>
      </w:r>
      <w:r w:rsidR="00F7709B">
        <w:rPr>
          <w:rFonts w:ascii="宋体" w:hAnsi="宋体" w:hint="eastAsia"/>
          <w:b/>
        </w:rPr>
        <w:t>（</w:t>
      </w:r>
      <w:r w:rsidR="00440E60">
        <w:rPr>
          <w:rFonts w:ascii="宋体" w:hAnsi="宋体" w:hint="eastAsia"/>
          <w:b/>
        </w:rPr>
        <w:t>The Vertex of Room</w:t>
      </w:r>
      <w:r w:rsidR="00F7709B">
        <w:rPr>
          <w:rFonts w:ascii="宋体" w:hAnsi="宋体" w:hint="eastAsia"/>
          <w:b/>
        </w:rPr>
        <w:t>）</w:t>
      </w:r>
    </w:p>
    <w:p w:rsidR="00C130D7" w:rsidRPr="005072A1" w:rsidRDefault="00C130D7" w:rsidP="005072A1">
      <w:pPr>
        <w:pStyle w:val="a1"/>
        <w:spacing w:line="360" w:lineRule="auto"/>
        <w:ind w:firstLineChars="0" w:firstLine="420"/>
        <w:rPr>
          <w:rFonts w:ascii="宋体" w:hAnsi="宋体"/>
        </w:rPr>
      </w:pPr>
      <w:r>
        <w:rPr>
          <w:rFonts w:ascii="宋体" w:hAnsi="宋体" w:hint="eastAsia"/>
        </w:rPr>
        <w:t>房间的顶点即为表示房间的多边形的顶点。</w:t>
      </w:r>
    </w:p>
    <w:p w:rsidR="00851507" w:rsidRPr="000B6963" w:rsidRDefault="001F72F4" w:rsidP="000B6963">
      <w:pPr>
        <w:pStyle w:val="a1"/>
        <w:spacing w:line="360" w:lineRule="auto"/>
        <w:ind w:firstLineChars="0" w:firstLine="420"/>
        <w:rPr>
          <w:rFonts w:ascii="宋体" w:hAnsi="宋体"/>
          <w:b/>
        </w:rPr>
      </w:pPr>
      <w:r>
        <w:rPr>
          <w:rFonts w:ascii="宋体" w:hAnsi="宋体" w:hint="eastAsia"/>
          <w:b/>
        </w:rPr>
        <w:t>2</w:t>
      </w:r>
      <w:r w:rsidR="0036752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Pr>
          <w:rFonts w:ascii="宋体" w:hAnsi="宋体" w:hint="eastAsia"/>
          <w:b/>
        </w:rPr>
        <w:t xml:space="preserve">Vertex </w:t>
      </w:r>
      <w:r w:rsidR="00F7709B">
        <w:rPr>
          <w:rFonts w:ascii="宋体" w:hAnsi="宋体" w:hint="eastAsia"/>
          <w:b/>
        </w:rPr>
        <w:t>Direct to</w:t>
      </w:r>
      <w:r w:rsidR="00A21A02">
        <w:rPr>
          <w:rFonts w:ascii="宋体" w:hAnsi="宋体" w:hint="eastAsia"/>
          <w:b/>
        </w:rPr>
        <w:t xml:space="preserve"> Vertex</w:t>
      </w:r>
      <w:r w:rsidR="00F7709B">
        <w:rPr>
          <w:rFonts w:ascii="宋体" w:hAnsi="宋体" w:hint="eastAsia"/>
          <w:b/>
        </w:rPr>
        <w:t>）</w:t>
      </w:r>
    </w:p>
    <w:p w:rsidR="00A16BD2" w:rsidRDefault="00B41C3B" w:rsidP="002A3A7F">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DA0DDA" w:rsidRDefault="00DA0DDA" w:rsidP="002A3A7F">
      <w:pPr>
        <w:pStyle w:val="a1"/>
        <w:spacing w:line="360" w:lineRule="auto"/>
        <w:ind w:firstLineChars="0" w:firstLine="420"/>
        <w:rPr>
          <w:rFonts w:ascii="宋体" w:hAnsi="宋体"/>
          <w:b/>
        </w:rPr>
      </w:pPr>
      <w:r w:rsidRPr="00DA0DDA">
        <w:rPr>
          <w:rFonts w:ascii="宋体" w:hAnsi="宋体" w:hint="eastAsia"/>
          <w:b/>
        </w:rPr>
        <w:t>3</w:t>
      </w:r>
      <w:r w:rsidR="00367528">
        <w:rPr>
          <w:rFonts w:ascii="宋体" w:hAnsi="宋体" w:hint="eastAsia"/>
          <w:b/>
        </w:rPr>
        <w:t>.</w:t>
      </w:r>
      <w:r w:rsidRPr="00DA0DDA">
        <w:rPr>
          <w:rFonts w:ascii="宋体" w:hAnsi="宋体" w:hint="eastAsia"/>
          <w:b/>
        </w:rPr>
        <w:t>直达距离</w:t>
      </w:r>
      <w:r w:rsidR="001D4379">
        <w:rPr>
          <w:rFonts w:ascii="宋体" w:hAnsi="宋体" w:hint="eastAsia"/>
          <w:b/>
        </w:rPr>
        <w:t>（Direct Distance）</w:t>
      </w:r>
    </w:p>
    <w:p w:rsidR="00DA0DDA" w:rsidRPr="00DA0DDA" w:rsidRDefault="00DA0DDA" w:rsidP="002A3A7F">
      <w:pPr>
        <w:pStyle w:val="a1"/>
        <w:spacing w:line="360" w:lineRule="auto"/>
        <w:ind w:firstLineChars="0" w:firstLine="420"/>
        <w:rPr>
          <w:rFonts w:ascii="宋体" w:hAnsi="宋体"/>
          <w:b/>
        </w:rPr>
      </w:pPr>
      <w:r w:rsidRPr="00F04EAD">
        <w:rPr>
          <w:rFonts w:ascii="宋体" w:hAnsi="宋体" w:hint="eastAsia"/>
        </w:rPr>
        <w:t>对任意两个节点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562264">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rPr>
        <w:t>的直达距离是线段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Pr>
          <w:rFonts w:ascii="宋体" w:hAnsi="宋体"/>
        </w:rPr>
        <w:t>的长度</w:t>
      </w:r>
      <w:r>
        <w:rPr>
          <w:rFonts w:ascii="宋体" w:hAnsi="宋体" w:hint="eastAsia"/>
        </w:rPr>
        <w:t>。</w:t>
      </w:r>
    </w:p>
    <w:p w:rsidR="00C130D7" w:rsidRPr="00B4504C" w:rsidRDefault="00367528" w:rsidP="00C130D7">
      <w:pPr>
        <w:pStyle w:val="a1"/>
        <w:spacing w:line="360" w:lineRule="auto"/>
        <w:ind w:firstLineChars="0" w:firstLine="420"/>
        <w:rPr>
          <w:rFonts w:ascii="宋体" w:hAnsi="宋体"/>
          <w:b/>
        </w:rPr>
      </w:pPr>
      <w:r>
        <w:rPr>
          <w:rFonts w:ascii="宋体" w:hAnsi="宋体" w:hint="eastAsia"/>
          <w:b/>
        </w:rPr>
        <w:t>4.</w:t>
      </w:r>
      <w:r w:rsidR="00C20F9D">
        <w:rPr>
          <w:rFonts w:ascii="宋体" w:hAnsi="宋体" w:hint="eastAsia"/>
          <w:b/>
        </w:rPr>
        <w:t>两</w:t>
      </w:r>
      <w:r w:rsidR="006C440D" w:rsidRPr="00B4504C">
        <w:rPr>
          <w:rFonts w:ascii="宋体" w:hAnsi="宋体" w:hint="eastAsia"/>
          <w:b/>
        </w:rPr>
        <w:t>房间可直达</w:t>
      </w:r>
      <w:r w:rsidR="00866B87">
        <w:rPr>
          <w:rFonts w:ascii="宋体" w:hAnsi="宋体" w:hint="eastAsia"/>
          <w:b/>
        </w:rPr>
        <w:t>（Room Direct to Room）</w:t>
      </w:r>
    </w:p>
    <w:p w:rsidR="00C130D7" w:rsidRDefault="00C130D7" w:rsidP="00916F01">
      <w:pPr>
        <w:pStyle w:val="a1"/>
        <w:spacing w:line="360" w:lineRule="auto"/>
        <w:ind w:firstLineChars="0" w:firstLine="420"/>
        <w:rPr>
          <w:rFonts w:ascii="宋体" w:hAnsi="宋体"/>
        </w:rPr>
      </w:pPr>
      <w:r>
        <w:rPr>
          <w:rFonts w:ascii="宋体" w:hAnsi="宋体" w:hint="eastAsia"/>
        </w:rPr>
        <w:t>对从CAD地图上提取出的任意两个房间</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当且仅当</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rPr>
        <w:t>的一个顶点</w:t>
      </w:r>
      <w:r w:rsidR="00D039B6">
        <w:rPr>
          <w:rFonts w:ascii="宋体" w:hAnsi="宋体"/>
        </w:rPr>
        <w:t>可直达</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sidR="00D039B6">
        <w:rPr>
          <w:rFonts w:ascii="宋体" w:hAnsi="宋体"/>
        </w:rPr>
        <w:t>的一个顶点</w:t>
      </w:r>
      <w:r w:rsidR="00D039B6">
        <w:rPr>
          <w:rFonts w:ascii="宋体" w:hAnsi="宋体" w:hint="eastAsia"/>
        </w:rPr>
        <w:t>。</w:t>
      </w:r>
    </w:p>
    <w:p w:rsidR="00CE2919" w:rsidRPr="00727FA3" w:rsidRDefault="00367528" w:rsidP="00916F01">
      <w:pPr>
        <w:pStyle w:val="a1"/>
        <w:spacing w:line="360" w:lineRule="auto"/>
        <w:ind w:firstLineChars="0" w:firstLine="420"/>
        <w:rPr>
          <w:rFonts w:ascii="宋体" w:hAnsi="宋体"/>
          <w:b/>
        </w:rPr>
      </w:pPr>
      <w:r>
        <w:rPr>
          <w:rFonts w:ascii="宋体" w:hAnsi="宋体" w:hint="eastAsia"/>
          <w:b/>
        </w:rPr>
        <w:t>5.</w:t>
      </w:r>
      <w:r w:rsidR="00CE2919" w:rsidRPr="00727FA3">
        <w:rPr>
          <w:rFonts w:ascii="宋体" w:hAnsi="宋体" w:hint="eastAsia"/>
          <w:b/>
        </w:rPr>
        <w:t>两个房间之间的距离</w:t>
      </w:r>
      <w:r w:rsidR="00866B87">
        <w:rPr>
          <w:rFonts w:ascii="宋体" w:hAnsi="宋体" w:hint="eastAsia"/>
          <w:b/>
        </w:rPr>
        <w:t>（The Distance between Two Rooms）</w:t>
      </w:r>
    </w:p>
    <w:p w:rsidR="006C03D4" w:rsidRDefault="006C03D4" w:rsidP="00916F01">
      <w:pPr>
        <w:pStyle w:val="a1"/>
        <w:spacing w:line="360" w:lineRule="auto"/>
        <w:ind w:firstLineChars="0" w:firstLine="420"/>
        <w:rPr>
          <w:rFonts w:ascii="宋体" w:hAnsi="宋体"/>
        </w:rPr>
      </w:pPr>
      <w:r>
        <w:rPr>
          <w:rFonts w:ascii="宋体" w:hAnsi="宋体" w:hint="eastAsia"/>
        </w:rPr>
        <w:lastRenderedPageBreak/>
        <w:t>对从CAD地图上提取出的任意两个房间</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之间的距离是从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rPr>
        <w:t>的一个顶点到</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的一个顶点最短直达距离</w:t>
      </w:r>
      <w:r>
        <w:rPr>
          <w:rFonts w:ascii="宋体" w:hAnsi="宋体" w:hint="eastAsia"/>
        </w:rPr>
        <w:t>。</w:t>
      </w:r>
    </w:p>
    <w:p w:rsidR="001A204D" w:rsidRPr="00440E60" w:rsidRDefault="00367528" w:rsidP="00380B4C">
      <w:pPr>
        <w:pStyle w:val="a1"/>
        <w:spacing w:line="360" w:lineRule="auto"/>
        <w:ind w:firstLineChars="0" w:firstLine="420"/>
        <w:jc w:val="left"/>
        <w:rPr>
          <w:rFonts w:ascii="宋体" w:hAnsi="宋体"/>
          <w:b/>
        </w:rPr>
      </w:pPr>
      <w:r>
        <w:rPr>
          <w:rFonts w:ascii="宋体" w:hAnsi="宋体" w:hint="eastAsia"/>
          <w:b/>
        </w:rPr>
        <w:t>6.</w:t>
      </w:r>
      <w:r w:rsidR="001A204D" w:rsidRPr="00440E60">
        <w:rPr>
          <w:rFonts w:ascii="宋体" w:hAnsi="宋体" w:hint="eastAsia"/>
          <w:b/>
        </w:rPr>
        <w:t>链接沿墙长度</w:t>
      </w:r>
      <w:r w:rsidR="00E535EB">
        <w:rPr>
          <w:rFonts w:ascii="宋体" w:hAnsi="宋体" w:hint="eastAsia"/>
          <w:b/>
        </w:rPr>
        <w:t xml:space="preserve">（The Length </w:t>
      </w:r>
      <w:r w:rsidR="00FD2CC7">
        <w:rPr>
          <w:rFonts w:ascii="宋体" w:hAnsi="宋体" w:hint="eastAsia"/>
          <w:b/>
        </w:rPr>
        <w:t>of the P</w:t>
      </w:r>
      <w:r w:rsidR="00324271">
        <w:rPr>
          <w:rFonts w:ascii="宋体" w:hAnsi="宋体" w:hint="eastAsia"/>
          <w:b/>
        </w:rPr>
        <w:t>ath that</w:t>
      </w:r>
      <w:proofErr w:type="gramStart"/>
      <w:r w:rsidR="00324271">
        <w:rPr>
          <w:rFonts w:ascii="宋体" w:hAnsi="宋体"/>
          <w:b/>
        </w:rPr>
        <w:t>’</w:t>
      </w:r>
      <w:proofErr w:type="gramEnd"/>
      <w:r w:rsidR="00324271">
        <w:rPr>
          <w:rFonts w:ascii="宋体" w:hAnsi="宋体"/>
          <w:b/>
        </w:rPr>
        <w:t xml:space="preserve">s </w:t>
      </w:r>
      <w:r w:rsidR="00E535EB">
        <w:rPr>
          <w:rFonts w:ascii="宋体" w:hAnsi="宋体" w:hint="eastAsia"/>
          <w:b/>
        </w:rPr>
        <w:t xml:space="preserve">along with </w:t>
      </w:r>
      <w:r w:rsidR="00380B4C">
        <w:rPr>
          <w:rFonts w:ascii="宋体" w:hAnsi="宋体"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367528" w:rsidP="00916F01">
      <w:pPr>
        <w:pStyle w:val="a1"/>
        <w:spacing w:line="360" w:lineRule="auto"/>
        <w:ind w:firstLineChars="0" w:firstLine="420"/>
        <w:rPr>
          <w:rFonts w:ascii="宋体" w:hAnsi="宋体" w:hint="eastAsia"/>
          <w:b/>
        </w:rPr>
      </w:pPr>
      <w:r>
        <w:rPr>
          <w:rFonts w:ascii="宋体" w:hAnsi="宋体" w:hint="eastAsia"/>
          <w:b/>
        </w:rPr>
        <w:t>7.</w:t>
      </w:r>
      <w:r w:rsidR="001A204D" w:rsidRPr="007E10FB">
        <w:rPr>
          <w:rFonts w:ascii="宋体" w:hAnsi="宋体" w:hint="eastAsia"/>
          <w:b/>
        </w:rPr>
        <w:t>链接自由长度</w:t>
      </w:r>
      <w:r w:rsidR="00A70BA3">
        <w:rPr>
          <w:rFonts w:ascii="宋体" w:hAnsi="宋体" w:hint="eastAsia"/>
          <w:b/>
        </w:rPr>
        <w:t>（The Free Length of the Path）</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4C0B64" w:rsidRPr="003B17C3" w:rsidRDefault="004C0B64" w:rsidP="003B17C3">
      <w:pPr>
        <w:pStyle w:val="4"/>
        <w:spacing w:before="240" w:after="120" w:line="360" w:lineRule="auto"/>
        <w:ind w:left="862" w:hanging="862"/>
        <w:rPr>
          <w:rFonts w:ascii="宋体" w:eastAsia="宋体" w:hAnsi="宋体"/>
        </w:rPr>
      </w:pPr>
      <w:r w:rsidRPr="003B17C3">
        <w:rPr>
          <w:rFonts w:ascii="宋体" w:eastAsia="宋体" w:hAnsi="宋体" w:hint="eastAsia"/>
        </w:rPr>
        <w:t>链接建立</w:t>
      </w:r>
    </w:p>
    <w:p w:rsidR="002E1F31" w:rsidRDefault="00A23E48" w:rsidP="00916F01">
      <w:pPr>
        <w:pStyle w:val="a1"/>
        <w:spacing w:line="360" w:lineRule="auto"/>
        <w:ind w:firstLineChars="0" w:firstLine="420"/>
        <w:rPr>
          <w:rFonts w:ascii="宋体" w:hAnsi="宋体"/>
        </w:rPr>
      </w:pPr>
      <w:r>
        <w:rPr>
          <w:rFonts w:ascii="宋体" w:hAnsi="宋体" w:hint="eastAsia"/>
        </w:rPr>
        <w:t>对于位于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墙</w:t>
      </w:r>
      <m:oMath>
        <m:sSub>
          <m:sSubPr>
            <m:ctrlPr>
              <w:rPr>
                <w:rFonts w:ascii="Cambria Math" w:hAnsi="Cambria Math"/>
              </w:rPr>
            </m:ctrlPr>
          </m:sSubPr>
          <m:e>
            <m:r>
              <w:rPr>
                <w:rFonts w:ascii="Cambria Math" w:hAnsi="Cambria Math"/>
              </w:rPr>
              <m:t>W</m:t>
            </m:r>
          </m:e>
          <m:sub>
            <m:r>
              <w:rPr>
                <w:rFonts w:ascii="Cambria Math" w:hAnsi="Cambria Math"/>
              </w:rPr>
              <m:t>1</m:t>
            </m:r>
          </m:sub>
        </m:sSub>
      </m:oMath>
      <w:r>
        <w:rPr>
          <w:rFonts w:ascii="宋体" w:hAnsi="宋体" w:hint="eastAsia"/>
        </w:rPr>
        <w:t>上的节点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rPr>
        <w:t>和位于</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rPr>
        <w:t>墙</w:t>
      </w:r>
      <m:oMath>
        <m:sSub>
          <m:sSubPr>
            <m:ctrlPr>
              <w:rPr>
                <w:rFonts w:ascii="Cambria Math" w:hAnsi="Cambria Math"/>
              </w:rPr>
            </m:ctrlPr>
          </m:sSubPr>
          <m:e>
            <m:r>
              <w:rPr>
                <w:rFonts w:ascii="Cambria Math" w:hAnsi="Cambria Math"/>
              </w:rPr>
              <m:t>W</m:t>
            </m:r>
          </m:e>
          <m:sub>
            <m:r>
              <w:rPr>
                <w:rFonts w:ascii="Cambria Math" w:hAnsi="Cambria Math"/>
              </w:rPr>
              <m:t>2</m:t>
            </m:r>
          </m:sub>
        </m:sSub>
      </m:oMath>
      <w:r>
        <w:rPr>
          <w:rFonts w:ascii="宋体" w:hAnsi="宋体" w:hint="eastAsia"/>
        </w:rPr>
        <w:t>上的节点</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5D64B3">
        <w:rPr>
          <w:rFonts w:ascii="宋体" w:hAnsi="宋体" w:hint="eastAsia"/>
        </w:rPr>
        <w:t>根据盲人习惯沿着墙走的情况以及对直角</w:t>
      </w:r>
      <w:r w:rsidR="00F13ACD">
        <w:rPr>
          <w:rFonts w:ascii="宋体" w:hAnsi="宋体" w:hint="eastAsia"/>
        </w:rPr>
        <w:t>、直线</w:t>
      </w:r>
      <w:r w:rsidR="005D64B3">
        <w:rPr>
          <w:rFonts w:ascii="宋体" w:hAnsi="宋体" w:hint="eastAsia"/>
        </w:rPr>
        <w:t>的偏爱</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A5068F">
        <w:rPr>
          <w:rFonts w:ascii="宋体" w:hAnsi="宋体" w:hint="eastAsia"/>
          <w:b/>
        </w:rPr>
        <w:t>1</w:t>
      </w:r>
      <w:r w:rsidR="0035120E" w:rsidRPr="00A5068F">
        <w:rPr>
          <w:rFonts w:ascii="宋体" w:hAnsi="宋体" w:hint="eastAsia"/>
          <w:b/>
        </w:rPr>
        <w:t>.</w:t>
      </w:r>
      <w:r w:rsidRPr="00A5068F">
        <w:rPr>
          <w:rFonts w:ascii="宋体" w:hAnsi="宋体" w:hint="eastAsia"/>
          <w:b/>
        </w:rPr>
        <w:t>从偏爱直线的角度考虑</w:t>
      </w:r>
    </w:p>
    <w:p w:rsidR="002D2A74" w:rsidRPr="002D2A74" w:rsidRDefault="00376881" w:rsidP="00CC0552">
      <w:pPr>
        <w:pStyle w:val="a1"/>
        <w:spacing w:line="360" w:lineRule="auto"/>
        <w:ind w:firstLineChars="0" w:firstLine="420"/>
        <w:rPr>
          <w:rFonts w:ascii="宋体" w:hAnsi="宋体" w:hint="eastAsia"/>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6A04CF">
        <w:rPr>
          <w:rFonts w:hint="eastAsia"/>
        </w:rPr>
        <w:t>图</w:t>
      </w:r>
      <w:r w:rsidR="006A04CF">
        <w:rPr>
          <w:rFonts w:hint="eastAsia"/>
        </w:rPr>
        <w:t xml:space="preserve"> </w:t>
      </w:r>
      <w:r w:rsidR="006A04CF">
        <w:rPr>
          <w:noProof/>
        </w:rPr>
        <w:t>1</w:t>
      </w:r>
      <w:r w:rsidR="006A04CF">
        <w:t>.</w:t>
      </w:r>
      <w:r w:rsidR="006A04CF">
        <w:rPr>
          <w:noProof/>
        </w:rPr>
        <w:t>25</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_Ref375423207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6A04CF">
        <w:rPr>
          <w:rFonts w:hint="eastAsia"/>
        </w:rPr>
        <w:t>图</w:t>
      </w:r>
      <w:r w:rsidR="006A04CF">
        <w:rPr>
          <w:rFonts w:hint="eastAsia"/>
        </w:rPr>
        <w:t xml:space="preserve"> </w:t>
      </w:r>
      <w:r w:rsidR="006A04CF">
        <w:rPr>
          <w:noProof/>
        </w:rPr>
        <w:t>1</w:t>
      </w:r>
      <w:r w:rsidR="006A04CF">
        <w:t>.</w:t>
      </w:r>
      <w:r w:rsidR="006A04CF">
        <w:rPr>
          <w:noProof/>
        </w:rPr>
        <w:t>26</w:t>
      </w:r>
      <w:r w:rsidR="006A04CF">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7435D8" w:rsidP="00A40F89">
      <w:pPr>
        <w:pStyle w:val="a1"/>
        <w:keepNext/>
        <w:spacing w:line="360" w:lineRule="auto"/>
        <w:ind w:firstLineChars="0" w:firstLine="420"/>
        <w:jc w:val="center"/>
      </w:pPr>
      <w:r>
        <w:object w:dxaOrig="16089" w:dyaOrig="7643">
          <v:shape id="_x0000_i1036" type="#_x0000_t75" style="width:364.5pt;height:172.5pt" o:ole="" o:bordertopcolor="this" o:borderleftcolor="this" o:borderbottomcolor="this" o:borderrightcolor="this">
            <v:imagedata r:id="rId40" o:title=""/>
            <w10:bordertop type="single" width="8"/>
            <w10:borderleft type="single" width="8"/>
            <w10:borderbottom type="single" width="8"/>
            <w10:borderright type="single" width="8"/>
          </v:shape>
          <o:OLEObject Type="Embed" ProgID="Visio.Drawing.11" ShapeID="_x0000_i1036" DrawAspect="Content" ObjectID="_1449170583" r:id="rId41"/>
        </w:object>
      </w:r>
    </w:p>
    <w:p w:rsidR="00811D18" w:rsidRDefault="00A40F89" w:rsidP="00606097">
      <w:pPr>
        <w:pStyle w:val="af0"/>
        <w:rPr>
          <w:rFonts w:ascii="宋体" w:hAnsi="宋体" w:hint="eastAsia"/>
        </w:rPr>
      </w:pPr>
      <w:bookmarkStart w:id="43" w:name="_Ref375423222"/>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25</w:t>
      </w:r>
      <w:r w:rsidR="000C1D69">
        <w:fldChar w:fldCharType="end"/>
      </w:r>
      <w:bookmarkEnd w:id="43"/>
      <w:r w:rsidR="00606097">
        <w:rPr>
          <w:rFonts w:hint="eastAsia"/>
        </w:rPr>
        <w:t xml:space="preserve"> </w:t>
      </w:r>
      <w:r w:rsidR="00606097">
        <w:rPr>
          <w:rFonts w:hint="eastAsia"/>
        </w:rPr>
        <w:t>节点可直达的几种典型情况</w:t>
      </w:r>
    </w:p>
    <w:tbl>
      <w:tblPr>
        <w:tblStyle w:val="a6"/>
        <w:tblW w:w="0" w:type="auto"/>
        <w:jc w:val="center"/>
        <w:tblLook w:val="04A0" w:firstRow="1" w:lastRow="0" w:firstColumn="1" w:lastColumn="0" w:noHBand="0" w:noVBand="1"/>
      </w:tblPr>
      <w:tblGrid>
        <w:gridCol w:w="7054"/>
      </w:tblGrid>
      <w:tr w:rsidR="00584DA7" w:rsidTr="000F5C7A">
        <w:trPr>
          <w:cantSplit/>
          <w:jc w:val="center"/>
        </w:trPr>
        <w:tc>
          <w:tcPr>
            <w:tcW w:w="7054" w:type="dxa"/>
          </w:tcPr>
          <w:p w:rsidR="00584DA7" w:rsidRDefault="00584DA7" w:rsidP="00584DA7">
            <w:pPr>
              <w:pStyle w:val="a1"/>
              <w:spacing w:line="360" w:lineRule="auto"/>
              <w:ind w:firstLineChars="0" w:firstLine="0"/>
              <w:rPr>
                <w:rFonts w:ascii="宋体" w:hAnsi="宋体" w:hint="eastAsia"/>
              </w:rPr>
            </w:pPr>
            <w:proofErr w:type="spellStart"/>
            <w:r>
              <w:rPr>
                <w:rFonts w:ascii="宋体" w:hAnsi="宋体" w:hint="eastAsia"/>
              </w:rPr>
              <w:lastRenderedPageBreak/>
              <w:t>Struct</w:t>
            </w:r>
            <w:proofErr w:type="spellEnd"/>
            <w:r>
              <w:rPr>
                <w:rFonts w:ascii="宋体" w:hAnsi="宋体" w:hint="eastAsia"/>
              </w:rPr>
              <w:t xml:space="preserve"> </w:t>
            </w:r>
            <w:proofErr w:type="spellStart"/>
            <w:r>
              <w:rPr>
                <w:rFonts w:ascii="宋体" w:hAnsi="宋体" w:hint="eastAsia"/>
              </w:rPr>
              <w:t>DirectLink</w:t>
            </w:r>
            <w:proofErr w:type="spellEnd"/>
            <w:r>
              <w:rPr>
                <w:rFonts w:ascii="宋体" w:hAnsi="宋体" w:hint="eastAsia"/>
              </w:rPr>
              <w:t xml:space="preserve"> {</w:t>
            </w:r>
          </w:p>
          <w:p w:rsidR="00584DA7" w:rsidRDefault="00584DA7" w:rsidP="00584DA7">
            <w:pPr>
              <w:pStyle w:val="a1"/>
              <w:spacing w:line="360" w:lineRule="auto"/>
              <w:ind w:firstLineChars="0" w:firstLine="0"/>
              <w:rPr>
                <w:rFonts w:ascii="宋体" w:hAnsi="宋体" w:hint="eastAsia"/>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584DA7" w:rsidRDefault="00584DA7" w:rsidP="00584DA7">
            <w:pPr>
              <w:pStyle w:val="a1"/>
              <w:spacing w:line="360" w:lineRule="auto"/>
              <w:ind w:firstLineChars="0" w:firstLine="0"/>
              <w:rPr>
                <w:rFonts w:ascii="宋体" w:hAnsi="宋体" w:hint="eastAsia"/>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584DA7" w:rsidRDefault="00584DA7" w:rsidP="00584DA7">
            <w:pPr>
              <w:pStyle w:val="a1"/>
              <w:spacing w:line="360" w:lineRule="auto"/>
              <w:ind w:firstLineChars="0" w:firstLine="0"/>
              <w:rPr>
                <w:rFonts w:ascii="宋体" w:hAnsi="宋体" w:hint="eastAsia"/>
              </w:rPr>
            </w:pPr>
            <w:r>
              <w:rPr>
                <w:rFonts w:ascii="宋体" w:hAnsi="宋体"/>
              </w:rPr>
              <w:tab/>
              <w:t>D</w:t>
            </w:r>
            <w:r>
              <w:rPr>
                <w:rFonts w:ascii="宋体" w:hAnsi="宋体" w:hint="eastAsia"/>
              </w:rPr>
              <w:t xml:space="preserve">ouble </w:t>
            </w:r>
            <w:proofErr w:type="spellStart"/>
            <w:r>
              <w:rPr>
                <w:rFonts w:ascii="宋体" w:hAnsi="宋体" w:hint="eastAsia"/>
              </w:rPr>
              <w:t>totalLength</w:t>
            </w:r>
            <w:proofErr w:type="spellEnd"/>
            <w:r>
              <w:rPr>
                <w:rFonts w:ascii="宋体" w:hAnsi="宋体" w:hint="eastAsia"/>
              </w:rPr>
              <w:t>；// 链接总长度</w:t>
            </w:r>
          </w:p>
          <w:p w:rsidR="00584DA7" w:rsidRDefault="00584DA7" w:rsidP="00584DA7">
            <w:pPr>
              <w:pStyle w:val="a1"/>
              <w:spacing w:line="360" w:lineRule="auto"/>
              <w:ind w:firstLineChars="0" w:firstLine="0"/>
              <w:rPr>
                <w:rFonts w:ascii="宋体" w:hAnsi="宋体" w:hint="eastAsia"/>
              </w:rPr>
            </w:pPr>
            <w:r>
              <w:rPr>
                <w:rFonts w:ascii="宋体" w:hAnsi="宋体"/>
              </w:rPr>
              <w:tab/>
            </w:r>
            <w:r>
              <w:rPr>
                <w:rFonts w:ascii="宋体" w:hAnsi="宋体" w:hint="eastAsia"/>
              </w:rPr>
              <w:t xml:space="preserve">Double </w:t>
            </w:r>
            <w:proofErr w:type="spellStart"/>
            <w:r>
              <w:rPr>
                <w:rFonts w:ascii="宋体" w:hAnsi="宋体" w:hint="eastAsia"/>
              </w:rPr>
              <w:t>alongWallLength</w:t>
            </w:r>
            <w:proofErr w:type="spellEnd"/>
            <w:r>
              <w:rPr>
                <w:rFonts w:ascii="宋体" w:hAnsi="宋体" w:hint="eastAsia"/>
              </w:rPr>
              <w:t>； // 链接沿墙长度</w:t>
            </w:r>
          </w:p>
          <w:p w:rsidR="00584DA7" w:rsidRDefault="00584DA7" w:rsidP="00584DA7">
            <w:pPr>
              <w:pStyle w:val="a1"/>
              <w:spacing w:line="360" w:lineRule="auto"/>
              <w:ind w:firstLineChars="0" w:firstLine="0"/>
              <w:rPr>
                <w:rFonts w:ascii="宋体" w:hAnsi="宋体" w:hint="eastAsia"/>
              </w:rPr>
            </w:pPr>
            <w:r>
              <w:rPr>
                <w:rFonts w:ascii="宋体" w:hAnsi="宋体"/>
              </w:rPr>
              <w:tab/>
            </w:r>
            <w:r>
              <w:rPr>
                <w:rFonts w:ascii="宋体" w:hAnsi="宋体" w:hint="eastAsia"/>
              </w:rPr>
              <w:t xml:space="preserve">Double </w:t>
            </w:r>
            <w:proofErr w:type="spellStart"/>
            <w:r>
              <w:rPr>
                <w:rFonts w:ascii="宋体" w:hAnsi="宋体" w:hint="eastAsia"/>
              </w:rPr>
              <w:t>freeLength</w:t>
            </w:r>
            <w:proofErr w:type="spellEnd"/>
            <w:r>
              <w:rPr>
                <w:rFonts w:ascii="宋体" w:hAnsi="宋体" w:hint="eastAsia"/>
              </w:rPr>
              <w:t>；// 链接自由长度</w:t>
            </w:r>
          </w:p>
          <w:p w:rsidR="00584DA7" w:rsidRDefault="00584DA7" w:rsidP="00584DA7">
            <w:pPr>
              <w:pStyle w:val="a1"/>
              <w:spacing w:line="360" w:lineRule="auto"/>
              <w:ind w:firstLineChars="0" w:firstLine="0"/>
              <w:rPr>
                <w:rFonts w:ascii="宋体" w:hAnsi="宋体"/>
              </w:rPr>
            </w:pPr>
            <w:r>
              <w:rPr>
                <w:rFonts w:ascii="宋体" w:hAnsi="宋体" w:hint="eastAsia"/>
              </w:rPr>
              <w:t>}</w:t>
            </w:r>
          </w:p>
        </w:tc>
      </w:tr>
    </w:tbl>
    <w:p w:rsidR="00A23E48" w:rsidRDefault="00343284" w:rsidP="00343284">
      <w:pPr>
        <w:pStyle w:val="af0"/>
        <w:rPr>
          <w:rFonts w:ascii="宋体" w:hAnsi="宋体" w:hint="eastAsia"/>
        </w:rPr>
      </w:pPr>
      <w:bookmarkStart w:id="44" w:name="_Ref375414574"/>
      <w:bookmarkStart w:id="45" w:name="_Ref375423207"/>
      <w:r>
        <w:rPr>
          <w:rFonts w:hint="eastAsia"/>
        </w:rPr>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26</w:t>
      </w:r>
      <w:r w:rsidR="000C1D69">
        <w:fldChar w:fldCharType="end"/>
      </w:r>
      <w:bookmarkEnd w:id="45"/>
      <w:r w:rsidR="000B342E">
        <w:rPr>
          <w:rFonts w:hint="eastAsia"/>
        </w:rPr>
        <w:t xml:space="preserve"> </w:t>
      </w:r>
      <w:r w:rsidR="000B342E">
        <w:rPr>
          <w:rFonts w:hint="eastAsia"/>
        </w:rPr>
        <w:t>可直达</w:t>
      </w:r>
      <w:r w:rsidR="00F85EE4">
        <w:rPr>
          <w:rFonts w:hint="eastAsia"/>
        </w:rPr>
        <w:t>节点的</w:t>
      </w:r>
      <w:r w:rsidR="000B342E">
        <w:rPr>
          <w:rFonts w:hint="eastAsia"/>
        </w:rPr>
        <w:t>链接</w:t>
      </w:r>
      <w:r w:rsidR="00F85EE4">
        <w:rPr>
          <w:rFonts w:hint="eastAsia"/>
        </w:rPr>
        <w:t>的</w:t>
      </w:r>
      <w:r w:rsidR="000B342E">
        <w:rPr>
          <w:rFonts w:hint="eastAsia"/>
        </w:rPr>
        <w:t>数据结构</w:t>
      </w:r>
      <w:bookmarkEnd w:id="44"/>
    </w:p>
    <w:p w:rsidR="000F6F21" w:rsidRPr="000F6F21" w:rsidRDefault="000F6F21" w:rsidP="00916F01">
      <w:pPr>
        <w:pStyle w:val="a1"/>
        <w:spacing w:line="360" w:lineRule="auto"/>
        <w:ind w:firstLineChars="0" w:firstLine="420"/>
        <w:rPr>
          <w:rFonts w:ascii="宋体" w:hAnsi="宋体" w:hint="eastAsia"/>
          <w:b/>
        </w:rPr>
      </w:pPr>
      <w:r w:rsidRPr="000F6F21">
        <w:rPr>
          <w:rFonts w:ascii="宋体" w:hAnsi="宋体" w:hint="eastAsia"/>
          <w:b/>
        </w:rPr>
        <w:t>2.从习惯沿着墙走的角度考虑</w:t>
      </w:r>
    </w:p>
    <w:p w:rsidR="00343284" w:rsidRDefault="00555ABA" w:rsidP="00916F01">
      <w:pPr>
        <w:pStyle w:val="a1"/>
        <w:spacing w:line="360" w:lineRule="auto"/>
        <w:ind w:firstLineChars="0" w:firstLine="420"/>
        <w:rPr>
          <w:rFonts w:ascii="宋体" w:hAnsi="宋体" w:hint="eastAsia"/>
        </w:rPr>
      </w:pPr>
      <w:r>
        <w:rPr>
          <w:rFonts w:ascii="宋体" w:hAnsi="宋体" w:hint="eastAsia"/>
        </w:rPr>
        <w:t>考虑以下三种情况：</w:t>
      </w:r>
    </w:p>
    <w:p w:rsidR="00555ABA" w:rsidRDefault="009113B3" w:rsidP="00916F01">
      <w:pPr>
        <w:pStyle w:val="a1"/>
        <w:spacing w:line="360" w:lineRule="auto"/>
        <w:ind w:firstLineChars="0" w:firstLine="420"/>
        <w:rPr>
          <w:rFonts w:ascii="宋体" w:hAnsi="宋体" w:hint="eastAsia"/>
        </w:rPr>
      </w:pPr>
      <w:r>
        <w:rPr>
          <w:rFonts w:ascii="宋体" w:hAnsi="宋体"/>
        </w:rPr>
        <w:t>A</w:t>
      </w:r>
      <w:r>
        <w:rPr>
          <w:rFonts w:ascii="宋体" w:hAnsi="宋体" w:hint="eastAsia"/>
        </w:rPr>
        <w:t>．从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的某个顶点处可直达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p>
    <w:p w:rsidR="0033095D" w:rsidRDefault="00123D82" w:rsidP="0033095D">
      <w:pPr>
        <w:pStyle w:val="a1"/>
        <w:spacing w:line="360" w:lineRule="auto"/>
        <w:ind w:firstLineChars="0" w:firstLine="420"/>
        <w:rPr>
          <w:rFonts w:ascii="宋体" w:hAnsi="宋体" w:hint="eastAsia"/>
        </w:rPr>
      </w:pPr>
      <w:r>
        <w:rPr>
          <w:rFonts w:ascii="宋体" w:hAnsi="宋体" w:hint="eastAsia"/>
        </w:rPr>
        <w:t>选择直达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最近的</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的一个顶点</w:t>
      </w:r>
      <w:r w:rsidRPr="00123D82">
        <w:rPr>
          <w:rFonts w:asciiTheme="majorHAnsi" w:hAnsiTheme="majorHAnsi"/>
          <w:i/>
        </w:rPr>
        <w:t>V</w:t>
      </w:r>
      <w:r>
        <w:rPr>
          <w:rFonts w:ascii="宋体" w:hAnsi="宋体" w:hint="eastAsia"/>
        </w:rPr>
        <w:t>作为链接的中间点，即在</w:t>
      </w:r>
      <w:r>
        <w:rPr>
          <w:rFonts w:ascii="宋体" w:hAnsi="宋体"/>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之间增加一条链接，该链接对应的路径为先从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沿着</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sidR="0033095D">
        <w:rPr>
          <w:rFonts w:ascii="宋体" w:hAnsi="宋体" w:hint="eastAsia"/>
        </w:rPr>
        <w:t>的墙壁到达</w:t>
      </w:r>
      <w:r w:rsidR="0033095D" w:rsidRPr="00123D82">
        <w:rPr>
          <w:rFonts w:asciiTheme="majorHAnsi" w:hAnsiTheme="majorHAnsi"/>
          <w:i/>
        </w:rPr>
        <w:t>V</w:t>
      </w:r>
      <w:r w:rsidR="006A04CF">
        <w:rPr>
          <w:rFonts w:ascii="宋体" w:hAnsi="宋体" w:hint="eastAsia"/>
        </w:rPr>
        <w:t>（当然，首先得保证从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sidR="006A04CF">
        <w:rPr>
          <w:rFonts w:ascii="宋体" w:hAnsi="宋体" w:hint="eastAsia"/>
        </w:rPr>
        <w:t>可以到</w:t>
      </w:r>
      <w:r w:rsidR="006A04CF" w:rsidRPr="00123D82">
        <w:rPr>
          <w:rFonts w:asciiTheme="majorHAnsi" w:hAnsiTheme="majorHAnsi"/>
          <w:i/>
        </w:rPr>
        <w:t>V</w:t>
      </w:r>
      <w:r w:rsidR="006A04CF">
        <w:rPr>
          <w:rFonts w:ascii="宋体" w:hAnsi="宋体" w:hint="eastAsia"/>
        </w:rPr>
        <w:t>）</w:t>
      </w:r>
      <w:r w:rsidR="0033095D">
        <w:rPr>
          <w:rFonts w:ascii="宋体" w:hAnsi="宋体" w:hint="eastAsia"/>
        </w:rPr>
        <w:t>，然后从</w:t>
      </w:r>
      <w:r w:rsidR="0033095D" w:rsidRPr="00123D82">
        <w:rPr>
          <w:rFonts w:asciiTheme="majorHAnsi" w:hAnsiTheme="majorHAnsi"/>
          <w:i/>
        </w:rPr>
        <w:t>V</w:t>
      </w:r>
      <w:r w:rsidR="0033095D">
        <w:rPr>
          <w:rFonts w:ascii="宋体" w:hAnsi="宋体" w:hint="eastAsia"/>
        </w:rPr>
        <w:t>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1B7E6F">
        <w:rPr>
          <w:rFonts w:ascii="宋体" w:hAnsi="宋体" w:hint="eastAsia"/>
        </w:rPr>
        <w:t>，该链接对应的数据结构如</w:t>
      </w:r>
      <w:r w:rsidR="00FA11AB">
        <w:rPr>
          <w:rFonts w:ascii="宋体" w:hAnsi="宋体"/>
        </w:rPr>
        <w:fldChar w:fldCharType="begin"/>
      </w:r>
      <w:r w:rsidR="00FA11AB">
        <w:rPr>
          <w:rFonts w:ascii="宋体" w:hAnsi="宋体"/>
        </w:rPr>
        <w:instrText xml:space="preserve"> </w:instrText>
      </w:r>
      <w:r w:rsidR="00FA11AB">
        <w:rPr>
          <w:rFonts w:ascii="宋体" w:hAnsi="宋体" w:hint="eastAsia"/>
        </w:rPr>
        <w:instrText>REF _Ref375423929 \h</w:instrText>
      </w:r>
      <w:r w:rsidR="00FA11AB">
        <w:rPr>
          <w:rFonts w:ascii="宋体" w:hAnsi="宋体"/>
        </w:rPr>
        <w:instrText xml:space="preserve"> </w:instrText>
      </w:r>
      <w:r w:rsidR="00FA11AB">
        <w:rPr>
          <w:rFonts w:ascii="宋体" w:hAnsi="宋体"/>
        </w:rPr>
      </w:r>
      <w:r w:rsidR="00FA11AB">
        <w:rPr>
          <w:rFonts w:ascii="宋体" w:hAnsi="宋体"/>
        </w:rPr>
        <w:fldChar w:fldCharType="separate"/>
      </w:r>
      <w:r w:rsidR="00FA11AB">
        <w:rPr>
          <w:rFonts w:hint="eastAsia"/>
        </w:rPr>
        <w:t>图</w:t>
      </w:r>
      <w:r w:rsidR="00FA11AB">
        <w:rPr>
          <w:rFonts w:hint="eastAsia"/>
        </w:rPr>
        <w:t xml:space="preserve"> </w:t>
      </w:r>
      <w:r w:rsidR="00FA11AB">
        <w:rPr>
          <w:noProof/>
        </w:rPr>
        <w:t>1</w:t>
      </w:r>
      <w:r w:rsidR="00FA11AB">
        <w:t>.</w:t>
      </w:r>
      <w:r w:rsidR="00FA11AB">
        <w:rPr>
          <w:noProof/>
        </w:rPr>
        <w:t>27</w:t>
      </w:r>
      <w:r w:rsidR="00FA11AB">
        <w:rPr>
          <w:rFonts w:ascii="宋体" w:hAnsi="宋体"/>
        </w:rPr>
        <w:fldChar w:fldCharType="end"/>
      </w:r>
      <w:r w:rsidR="001B7E6F">
        <w:rPr>
          <w:rFonts w:ascii="宋体" w:hAnsi="宋体" w:hint="eastAsia"/>
        </w:rPr>
        <w:t>所示。</w:t>
      </w:r>
    </w:p>
    <w:tbl>
      <w:tblPr>
        <w:tblStyle w:val="a6"/>
        <w:tblW w:w="0" w:type="auto"/>
        <w:jc w:val="center"/>
        <w:tblLook w:val="04A0" w:firstRow="1" w:lastRow="0" w:firstColumn="1" w:lastColumn="0" w:noHBand="0" w:noVBand="1"/>
      </w:tblPr>
      <w:tblGrid>
        <w:gridCol w:w="7054"/>
      </w:tblGrid>
      <w:tr w:rsidR="00800516" w:rsidTr="0083754D">
        <w:trPr>
          <w:cantSplit/>
          <w:jc w:val="center"/>
        </w:trPr>
        <w:tc>
          <w:tcPr>
            <w:tcW w:w="7054" w:type="dxa"/>
          </w:tcPr>
          <w:p w:rsidR="00800516" w:rsidRDefault="00800516" w:rsidP="0083754D">
            <w:pPr>
              <w:pStyle w:val="a1"/>
              <w:spacing w:line="360" w:lineRule="auto"/>
              <w:ind w:firstLineChars="0" w:firstLine="0"/>
              <w:rPr>
                <w:rFonts w:ascii="宋体" w:hAnsi="宋体" w:hint="eastAsia"/>
              </w:rPr>
            </w:pPr>
            <w:proofErr w:type="spellStart"/>
            <w:r>
              <w:rPr>
                <w:rFonts w:ascii="宋体" w:hAnsi="宋体" w:hint="eastAsia"/>
              </w:rPr>
              <w:t>Struct</w:t>
            </w:r>
            <w:proofErr w:type="spellEnd"/>
            <w:r>
              <w:rPr>
                <w:rFonts w:ascii="宋体" w:hAnsi="宋体" w:hint="eastAsia"/>
              </w:rPr>
              <w:t xml:space="preserve"> </w:t>
            </w:r>
            <w:proofErr w:type="spellStart"/>
            <w:r w:rsidR="00FA496C">
              <w:rPr>
                <w:rFonts w:ascii="宋体" w:hAnsi="宋体" w:hint="eastAsia"/>
              </w:rPr>
              <w:t>Ind</w:t>
            </w:r>
            <w:r>
              <w:rPr>
                <w:rFonts w:ascii="宋体" w:hAnsi="宋体" w:hint="eastAsia"/>
              </w:rPr>
              <w:t>irectLink</w:t>
            </w:r>
            <w:proofErr w:type="spellEnd"/>
            <w:r>
              <w:rPr>
                <w:rFonts w:ascii="宋体" w:hAnsi="宋体" w:hint="eastAsia"/>
              </w:rPr>
              <w:t xml:space="preserve"> {</w:t>
            </w:r>
          </w:p>
          <w:p w:rsidR="00800516" w:rsidRDefault="00800516" w:rsidP="0083754D">
            <w:pPr>
              <w:pStyle w:val="a1"/>
              <w:spacing w:line="360" w:lineRule="auto"/>
              <w:ind w:firstLineChars="0" w:firstLine="0"/>
              <w:rPr>
                <w:rFonts w:ascii="宋体" w:hAnsi="宋体" w:hint="eastAsia"/>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800516" w:rsidRDefault="00800516" w:rsidP="0083754D">
            <w:pPr>
              <w:pStyle w:val="a1"/>
              <w:spacing w:line="360" w:lineRule="auto"/>
              <w:ind w:firstLineChars="0" w:firstLine="0"/>
              <w:rPr>
                <w:rFonts w:ascii="宋体" w:hAnsi="宋体" w:hint="eastAsia"/>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FA496C" w:rsidRDefault="00FA496C" w:rsidP="0083754D">
            <w:pPr>
              <w:pStyle w:val="a1"/>
              <w:spacing w:line="360" w:lineRule="auto"/>
              <w:ind w:firstLineChars="0" w:firstLine="0"/>
              <w:rPr>
                <w:rFonts w:ascii="宋体" w:hAnsi="宋体" w:hint="eastAsia"/>
              </w:rPr>
            </w:pPr>
            <w:r>
              <w:rPr>
                <w:rFonts w:ascii="宋体" w:hAnsi="宋体"/>
              </w:rPr>
              <w:tab/>
            </w:r>
            <w:proofErr w:type="spellStart"/>
            <w:r>
              <w:rPr>
                <w:rFonts w:ascii="宋体" w:hAnsi="宋体" w:hint="eastAsia"/>
              </w:rPr>
              <w:t>int</w:t>
            </w:r>
            <w:proofErr w:type="spellEnd"/>
            <w:r>
              <w:rPr>
                <w:rFonts w:ascii="宋体" w:hAnsi="宋体" w:hint="eastAsia"/>
              </w:rPr>
              <w:t xml:space="preserve"> middlePointNum</w:t>
            </w:r>
            <w:r w:rsidR="00FD227F">
              <w:rPr>
                <w:rFonts w:ascii="宋体" w:hAnsi="宋体" w:hint="eastAsia"/>
              </w:rPr>
              <w:t>OnRoom1</w:t>
            </w:r>
            <w:r>
              <w:rPr>
                <w:rFonts w:ascii="宋体" w:hAnsi="宋体" w:hint="eastAsia"/>
              </w:rPr>
              <w:t xml:space="preserve">；// </w:t>
            </w:r>
            <w:r w:rsidR="00FD227F">
              <w:rPr>
                <w:rFonts w:ascii="宋体" w:hAnsi="宋体" w:hint="eastAsia"/>
              </w:rPr>
              <w:t>Room1上</w:t>
            </w:r>
            <w:r>
              <w:rPr>
                <w:rFonts w:ascii="宋体" w:hAnsi="宋体" w:hint="eastAsia"/>
              </w:rPr>
              <w:t>中间点的个数</w:t>
            </w:r>
          </w:p>
          <w:p w:rsidR="00FA496C" w:rsidRDefault="00FA496C" w:rsidP="0083754D">
            <w:pPr>
              <w:pStyle w:val="a1"/>
              <w:spacing w:line="360" w:lineRule="auto"/>
              <w:ind w:firstLineChars="0" w:firstLine="0"/>
              <w:rPr>
                <w:rFonts w:ascii="宋体" w:hAnsi="宋体" w:hint="eastAsia"/>
              </w:rPr>
            </w:pPr>
            <w:r>
              <w:rPr>
                <w:rFonts w:ascii="宋体" w:hAnsi="宋体"/>
              </w:rPr>
              <w:tab/>
            </w:r>
            <w:r>
              <w:rPr>
                <w:rFonts w:ascii="宋体" w:hAnsi="宋体" w:hint="eastAsia"/>
              </w:rPr>
              <w:t>Point *middlePoints</w:t>
            </w:r>
            <w:r w:rsidR="00FD227F">
              <w:rPr>
                <w:rFonts w:ascii="宋体" w:hAnsi="宋体" w:hint="eastAsia"/>
              </w:rPr>
              <w:t>OnRoom1</w:t>
            </w:r>
            <w:r>
              <w:rPr>
                <w:rFonts w:ascii="宋体" w:hAnsi="宋体" w:hint="eastAsia"/>
              </w:rPr>
              <w:t xml:space="preserve">; // </w:t>
            </w:r>
            <w:r w:rsidR="00FD227F">
              <w:rPr>
                <w:rFonts w:ascii="宋体" w:hAnsi="宋体" w:hint="eastAsia"/>
              </w:rPr>
              <w:t>Room1</w:t>
            </w:r>
            <w:r w:rsidR="005C1D62">
              <w:rPr>
                <w:rFonts w:ascii="宋体" w:hAnsi="宋体" w:hint="eastAsia"/>
              </w:rPr>
              <w:t>上</w:t>
            </w:r>
            <w:r>
              <w:rPr>
                <w:rFonts w:ascii="宋体" w:hAnsi="宋体" w:hint="eastAsia"/>
              </w:rPr>
              <w:t>中间点</w:t>
            </w:r>
            <w:r w:rsidR="005C1D62">
              <w:rPr>
                <w:rFonts w:ascii="宋体" w:hAnsi="宋体" w:hint="eastAsia"/>
              </w:rPr>
              <w:t>的</w:t>
            </w:r>
            <w:r>
              <w:rPr>
                <w:rFonts w:ascii="宋体" w:hAnsi="宋体" w:hint="eastAsia"/>
              </w:rPr>
              <w:t>坐标</w:t>
            </w:r>
          </w:p>
          <w:p w:rsidR="00FD227F" w:rsidRDefault="00FD227F" w:rsidP="00FD227F">
            <w:pPr>
              <w:pStyle w:val="a1"/>
              <w:spacing w:line="360" w:lineRule="auto"/>
              <w:ind w:firstLineChars="0" w:firstLine="0"/>
              <w:rPr>
                <w:rFonts w:ascii="宋体" w:hAnsi="宋体" w:hint="eastAsia"/>
              </w:rPr>
            </w:pPr>
            <w:r>
              <w:rPr>
                <w:rFonts w:ascii="宋体" w:hAnsi="宋体"/>
              </w:rPr>
              <w:tab/>
            </w:r>
            <w:proofErr w:type="spellStart"/>
            <w:r>
              <w:rPr>
                <w:rFonts w:ascii="宋体" w:hAnsi="宋体" w:hint="eastAsia"/>
              </w:rPr>
              <w:t>int</w:t>
            </w:r>
            <w:proofErr w:type="spellEnd"/>
            <w:r>
              <w:rPr>
                <w:rFonts w:ascii="宋体" w:hAnsi="宋体" w:hint="eastAsia"/>
              </w:rPr>
              <w:t xml:space="preserve"> middlePointNumOnRoom</w:t>
            </w:r>
            <w:r w:rsidR="000E6626">
              <w:rPr>
                <w:rFonts w:ascii="宋体" w:hAnsi="宋体" w:hint="eastAsia"/>
              </w:rPr>
              <w:t>2</w:t>
            </w:r>
            <w:r>
              <w:rPr>
                <w:rFonts w:ascii="宋体" w:hAnsi="宋体" w:hint="eastAsia"/>
              </w:rPr>
              <w:t>；// Room</w:t>
            </w:r>
            <w:r w:rsidR="005C1D62">
              <w:rPr>
                <w:rFonts w:ascii="宋体" w:hAnsi="宋体" w:hint="eastAsia"/>
              </w:rPr>
              <w:t>2</w:t>
            </w:r>
            <w:r>
              <w:rPr>
                <w:rFonts w:ascii="宋体" w:hAnsi="宋体" w:hint="eastAsia"/>
              </w:rPr>
              <w:t>上中间点的个数</w:t>
            </w:r>
          </w:p>
          <w:p w:rsidR="00FD227F" w:rsidRDefault="00FD227F" w:rsidP="0083754D">
            <w:pPr>
              <w:pStyle w:val="a1"/>
              <w:spacing w:line="360" w:lineRule="auto"/>
              <w:ind w:firstLineChars="0" w:firstLine="0"/>
              <w:rPr>
                <w:rFonts w:ascii="宋体" w:hAnsi="宋体" w:hint="eastAsia"/>
              </w:rPr>
            </w:pPr>
            <w:r>
              <w:rPr>
                <w:rFonts w:ascii="宋体" w:hAnsi="宋体"/>
              </w:rPr>
              <w:tab/>
            </w:r>
            <w:r>
              <w:rPr>
                <w:rFonts w:ascii="宋体" w:hAnsi="宋体" w:hint="eastAsia"/>
              </w:rPr>
              <w:t>Point *middlePointsOnRoom</w:t>
            </w:r>
            <w:r w:rsidR="000E6626">
              <w:rPr>
                <w:rFonts w:ascii="宋体" w:hAnsi="宋体" w:hint="eastAsia"/>
              </w:rPr>
              <w:t>2</w:t>
            </w:r>
            <w:r>
              <w:rPr>
                <w:rFonts w:ascii="宋体" w:hAnsi="宋体" w:hint="eastAsia"/>
              </w:rPr>
              <w:t>; // Room</w:t>
            </w:r>
            <w:r w:rsidR="005C1D62">
              <w:rPr>
                <w:rFonts w:ascii="宋体" w:hAnsi="宋体" w:hint="eastAsia"/>
              </w:rPr>
              <w:t>2上</w:t>
            </w:r>
            <w:r>
              <w:rPr>
                <w:rFonts w:ascii="宋体" w:hAnsi="宋体" w:hint="eastAsia"/>
              </w:rPr>
              <w:t>中间点</w:t>
            </w:r>
            <w:r w:rsidR="005C1D62">
              <w:rPr>
                <w:rFonts w:ascii="宋体" w:hAnsi="宋体" w:hint="eastAsia"/>
              </w:rPr>
              <w:t>的</w:t>
            </w:r>
            <w:r>
              <w:rPr>
                <w:rFonts w:ascii="宋体" w:hAnsi="宋体" w:hint="eastAsia"/>
              </w:rPr>
              <w:t>坐标</w:t>
            </w:r>
          </w:p>
          <w:p w:rsidR="00800516" w:rsidRDefault="00800516" w:rsidP="0083754D">
            <w:pPr>
              <w:pStyle w:val="a1"/>
              <w:spacing w:line="360" w:lineRule="auto"/>
              <w:ind w:firstLineChars="0" w:firstLine="0"/>
              <w:rPr>
                <w:rFonts w:ascii="宋体" w:hAnsi="宋体" w:hint="eastAsia"/>
              </w:rPr>
            </w:pPr>
            <w:r>
              <w:rPr>
                <w:rFonts w:ascii="宋体" w:hAnsi="宋体"/>
              </w:rPr>
              <w:tab/>
              <w:t>D</w:t>
            </w:r>
            <w:r>
              <w:rPr>
                <w:rFonts w:ascii="宋体" w:hAnsi="宋体" w:hint="eastAsia"/>
              </w:rPr>
              <w:t xml:space="preserve">ouble </w:t>
            </w:r>
            <w:proofErr w:type="spellStart"/>
            <w:r>
              <w:rPr>
                <w:rFonts w:ascii="宋体" w:hAnsi="宋体" w:hint="eastAsia"/>
              </w:rPr>
              <w:t>totalLength</w:t>
            </w:r>
            <w:proofErr w:type="spellEnd"/>
            <w:r>
              <w:rPr>
                <w:rFonts w:ascii="宋体" w:hAnsi="宋体" w:hint="eastAsia"/>
              </w:rPr>
              <w:t>；// 链接总长度</w:t>
            </w:r>
          </w:p>
          <w:p w:rsidR="00800516" w:rsidRDefault="00800516" w:rsidP="0083754D">
            <w:pPr>
              <w:pStyle w:val="a1"/>
              <w:spacing w:line="360" w:lineRule="auto"/>
              <w:ind w:firstLineChars="0" w:firstLine="0"/>
              <w:rPr>
                <w:rFonts w:ascii="宋体" w:hAnsi="宋体" w:hint="eastAsia"/>
              </w:rPr>
            </w:pPr>
            <w:r>
              <w:rPr>
                <w:rFonts w:ascii="宋体" w:hAnsi="宋体"/>
              </w:rPr>
              <w:tab/>
            </w:r>
            <w:r>
              <w:rPr>
                <w:rFonts w:ascii="宋体" w:hAnsi="宋体" w:hint="eastAsia"/>
              </w:rPr>
              <w:t xml:space="preserve">Double </w:t>
            </w:r>
            <w:proofErr w:type="spellStart"/>
            <w:r>
              <w:rPr>
                <w:rFonts w:ascii="宋体" w:hAnsi="宋体" w:hint="eastAsia"/>
              </w:rPr>
              <w:t>alongWallLength</w:t>
            </w:r>
            <w:proofErr w:type="spellEnd"/>
            <w:r>
              <w:rPr>
                <w:rFonts w:ascii="宋体" w:hAnsi="宋体" w:hint="eastAsia"/>
              </w:rPr>
              <w:t>； // 链接沿墙长度</w:t>
            </w:r>
          </w:p>
          <w:p w:rsidR="00800516" w:rsidRDefault="00800516" w:rsidP="0083754D">
            <w:pPr>
              <w:pStyle w:val="a1"/>
              <w:spacing w:line="360" w:lineRule="auto"/>
              <w:ind w:firstLineChars="0" w:firstLine="0"/>
              <w:rPr>
                <w:rFonts w:ascii="宋体" w:hAnsi="宋体" w:hint="eastAsia"/>
              </w:rPr>
            </w:pPr>
            <w:r>
              <w:rPr>
                <w:rFonts w:ascii="宋体" w:hAnsi="宋体"/>
              </w:rPr>
              <w:tab/>
            </w:r>
            <w:r>
              <w:rPr>
                <w:rFonts w:ascii="宋体" w:hAnsi="宋体" w:hint="eastAsia"/>
              </w:rPr>
              <w:t xml:space="preserve">Double </w:t>
            </w:r>
            <w:proofErr w:type="spellStart"/>
            <w:r>
              <w:rPr>
                <w:rFonts w:ascii="宋体" w:hAnsi="宋体" w:hint="eastAsia"/>
              </w:rPr>
              <w:t>freeLength</w:t>
            </w:r>
            <w:proofErr w:type="spellEnd"/>
            <w:r>
              <w:rPr>
                <w:rFonts w:ascii="宋体" w:hAnsi="宋体" w:hint="eastAsia"/>
              </w:rPr>
              <w:t>；// 链接自由长度</w:t>
            </w:r>
          </w:p>
          <w:p w:rsidR="00800516" w:rsidRDefault="00800516" w:rsidP="0083754D">
            <w:pPr>
              <w:pStyle w:val="a1"/>
              <w:spacing w:line="360" w:lineRule="auto"/>
              <w:ind w:firstLineChars="0" w:firstLine="0"/>
              <w:rPr>
                <w:rFonts w:ascii="宋体" w:hAnsi="宋体"/>
              </w:rPr>
            </w:pPr>
            <w:r>
              <w:rPr>
                <w:rFonts w:ascii="宋体" w:hAnsi="宋体" w:hint="eastAsia"/>
              </w:rPr>
              <w:t>}</w:t>
            </w:r>
          </w:p>
        </w:tc>
      </w:tr>
    </w:tbl>
    <w:p w:rsidR="00800516" w:rsidRPr="00800516" w:rsidRDefault="00800516" w:rsidP="00800516">
      <w:pPr>
        <w:pStyle w:val="af0"/>
        <w:rPr>
          <w:rFonts w:ascii="宋体" w:hAnsi="宋体" w:hint="eastAsia"/>
        </w:rPr>
      </w:pPr>
      <w:bookmarkStart w:id="46" w:name="_Ref375423929"/>
      <w:r>
        <w:rPr>
          <w:rFonts w:hint="eastAsia"/>
        </w:rPr>
        <w:lastRenderedPageBreak/>
        <w:t>图</w:t>
      </w:r>
      <w:r>
        <w:rPr>
          <w:rFonts w:hint="eastAsia"/>
        </w:rPr>
        <w:t xml:space="preserve"> </w:t>
      </w:r>
      <w:r w:rsidR="000C1D69">
        <w:fldChar w:fldCharType="begin"/>
      </w:r>
      <w:r w:rsidR="000C1D69">
        <w:instrText xml:space="preserve"> </w:instrText>
      </w:r>
      <w:r w:rsidR="000C1D69">
        <w:rPr>
          <w:rFonts w:hint="eastAsia"/>
        </w:rPr>
        <w:instrText>STYLEREF 1 \s</w:instrText>
      </w:r>
      <w:r w:rsidR="000C1D69">
        <w:instrText xml:space="preserve"> </w:instrText>
      </w:r>
      <w:r w:rsidR="000C1D69">
        <w:fldChar w:fldCharType="separate"/>
      </w:r>
      <w:r w:rsidR="000C1D69">
        <w:rPr>
          <w:noProof/>
        </w:rPr>
        <w:t>1</w:t>
      </w:r>
      <w:r w:rsidR="000C1D69">
        <w:fldChar w:fldCharType="end"/>
      </w:r>
      <w:r w:rsidR="000C1D69">
        <w:t>.</w:t>
      </w:r>
      <w:r w:rsidR="000C1D69">
        <w:fldChar w:fldCharType="begin"/>
      </w:r>
      <w:r w:rsidR="000C1D69">
        <w:instrText xml:space="preserve"> </w:instrText>
      </w:r>
      <w:r w:rsidR="000C1D69">
        <w:rPr>
          <w:rFonts w:hint="eastAsia"/>
        </w:rPr>
        <w:instrText xml:space="preserve">SEQ </w:instrText>
      </w:r>
      <w:r w:rsidR="000C1D69">
        <w:rPr>
          <w:rFonts w:hint="eastAsia"/>
        </w:rPr>
        <w:instrText>图</w:instrText>
      </w:r>
      <w:r w:rsidR="000C1D69">
        <w:rPr>
          <w:rFonts w:hint="eastAsia"/>
        </w:rPr>
        <w:instrText xml:space="preserve"> \* ARABIC \s 1</w:instrText>
      </w:r>
      <w:r w:rsidR="000C1D69">
        <w:instrText xml:space="preserve"> </w:instrText>
      </w:r>
      <w:r w:rsidR="000C1D69">
        <w:fldChar w:fldCharType="separate"/>
      </w:r>
      <w:r w:rsidR="000C1D69">
        <w:rPr>
          <w:noProof/>
        </w:rPr>
        <w:t>27</w:t>
      </w:r>
      <w:r w:rsidR="000C1D69">
        <w:fldChar w:fldCharType="end"/>
      </w:r>
      <w:bookmarkEnd w:id="46"/>
      <w:r>
        <w:rPr>
          <w:rFonts w:hint="eastAsia"/>
        </w:rPr>
        <w:t xml:space="preserve"> </w:t>
      </w:r>
      <w:r w:rsidR="00FA11AB">
        <w:rPr>
          <w:rFonts w:hint="eastAsia"/>
        </w:rPr>
        <w:t>非</w:t>
      </w:r>
      <w:r>
        <w:rPr>
          <w:rFonts w:hint="eastAsia"/>
        </w:rPr>
        <w:t>可直达节点的链接的数据结构</w:t>
      </w:r>
    </w:p>
    <w:p w:rsidR="00782873" w:rsidRDefault="00782873" w:rsidP="00916F01">
      <w:pPr>
        <w:pStyle w:val="a1"/>
        <w:spacing w:line="360" w:lineRule="auto"/>
        <w:ind w:firstLineChars="0" w:firstLine="420"/>
        <w:rPr>
          <w:rFonts w:ascii="宋体" w:hAnsi="宋体" w:hint="eastAsia"/>
        </w:rPr>
      </w:pPr>
      <w:r>
        <w:rPr>
          <w:rFonts w:ascii="宋体" w:hAnsi="宋体" w:hint="eastAsia"/>
        </w:rPr>
        <w:t>B</w:t>
      </w:r>
      <w:r w:rsidR="00B26491">
        <w:rPr>
          <w:rFonts w:ascii="宋体" w:hAnsi="宋体" w:hint="eastAsia"/>
        </w:rPr>
        <w:t>.</w:t>
      </w:r>
      <w:r>
        <w:rPr>
          <w:rFonts w:ascii="宋体" w:hAnsi="宋体" w:hint="eastAsia"/>
        </w:rPr>
        <w:t>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可直达</w:t>
      </w:r>
      <m:oMath>
        <m:sSub>
          <m:sSubPr>
            <m:ctrlPr>
              <w:rPr>
                <w:rFonts w:ascii="Cambria Math" w:hAnsi="Cambria Math"/>
              </w:rPr>
            </m:ctrlPr>
          </m:sSubPr>
          <m:e>
            <m:r>
              <w:rPr>
                <w:rFonts w:ascii="Cambria Math" w:hAnsi="Cambria Math"/>
              </w:rPr>
              <m:t>R</m:t>
            </m:r>
            <m:r>
              <w:rPr>
                <w:rFonts w:ascii="Cambria Math" w:hAnsi="Cambria Math"/>
              </w:rPr>
              <m:t>oom</m:t>
            </m:r>
          </m:e>
          <m:sub>
            <m:r>
              <w:rPr>
                <w:rFonts w:ascii="Cambria Math" w:hAnsi="Cambria Math" w:hint="eastAsia"/>
              </w:rPr>
              <m:t>2</m:t>
            </m:r>
          </m:sub>
        </m:sSub>
      </m:oMath>
      <w:r>
        <w:rPr>
          <w:rFonts w:ascii="宋体" w:hAnsi="宋体" w:hint="eastAsia"/>
        </w:rPr>
        <w:t>上到</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最近的</w:t>
      </w:r>
      <w:r w:rsidR="0028385F">
        <w:rPr>
          <w:rFonts w:ascii="宋体" w:hAnsi="宋体" w:hint="eastAsia"/>
        </w:rPr>
        <w:t>顶点</w:t>
      </w:r>
    </w:p>
    <w:p w:rsidR="00227E33" w:rsidRDefault="00227E33" w:rsidP="00916F01">
      <w:pPr>
        <w:pStyle w:val="a1"/>
        <w:spacing w:line="360" w:lineRule="auto"/>
        <w:ind w:firstLineChars="0" w:firstLine="420"/>
        <w:rPr>
          <w:rFonts w:ascii="宋体" w:hAnsi="宋体" w:hint="eastAsia"/>
        </w:rPr>
      </w:pPr>
      <w:proofErr w:type="gramStart"/>
      <w:r>
        <w:rPr>
          <w:rFonts w:ascii="宋体" w:hAnsi="宋体" w:hint="eastAsia"/>
        </w:rPr>
        <w:t>同情况</w:t>
      </w:r>
      <w:proofErr w:type="gramEnd"/>
      <w:r>
        <w:rPr>
          <w:rFonts w:ascii="宋体" w:hAnsi="宋体" w:hint="eastAsia"/>
        </w:rPr>
        <w:t>A类似，这时的链接要加入</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上中间点的相关信息。</w:t>
      </w:r>
    </w:p>
    <w:p w:rsidR="009D5055" w:rsidRDefault="009D5055" w:rsidP="009D5055">
      <w:pPr>
        <w:pStyle w:val="a1"/>
        <w:spacing w:line="360" w:lineRule="auto"/>
        <w:ind w:firstLineChars="0" w:firstLine="420"/>
        <w:rPr>
          <w:rFonts w:ascii="宋体" w:hAnsi="宋体" w:hint="eastAsia"/>
        </w:rPr>
      </w:pPr>
      <w:r>
        <w:rPr>
          <w:rFonts w:ascii="宋体" w:hAnsi="宋体" w:hint="eastAsia"/>
        </w:rPr>
        <w:t>C.从</w:t>
      </w:r>
      <m:oMath>
        <m:sSub>
          <m:sSubPr>
            <m:ctrlPr>
              <w:rPr>
                <w:rFonts w:ascii="Cambria Math" w:hAnsi="Cambria Math"/>
              </w:rPr>
            </m:ctrlPr>
          </m:sSubPr>
          <m:e>
            <m:r>
              <w:rPr>
                <w:rFonts w:ascii="Cambria Math" w:hAnsi="Cambria Math"/>
              </w:rPr>
              <m:t>Room</m:t>
            </m:r>
          </m:e>
          <m:sub>
            <m:r>
              <w:rPr>
                <w:rFonts w:ascii="Cambria Math" w:hAnsi="Cambria Math" w:hint="eastAsia"/>
              </w:rPr>
              <m:t>1</m:t>
            </m:r>
          </m:sub>
        </m:sSub>
      </m:oMath>
      <w:r>
        <w:rPr>
          <w:rFonts w:ascii="宋体" w:hAnsi="宋体" w:hint="eastAsia"/>
        </w:rPr>
        <w:t>上</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可到达的某个顶点可直达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上到</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最近的</w:t>
      </w:r>
      <w:r w:rsidR="0028385F">
        <w:rPr>
          <w:rFonts w:ascii="宋体" w:hAnsi="宋体" w:hint="eastAsia"/>
        </w:rPr>
        <w:t>顶点</w:t>
      </w:r>
    </w:p>
    <w:p w:rsidR="009D5055" w:rsidRDefault="000D0DBB" w:rsidP="00916F01">
      <w:pPr>
        <w:pStyle w:val="a1"/>
        <w:spacing w:line="360" w:lineRule="auto"/>
        <w:ind w:firstLineChars="0" w:firstLine="420"/>
        <w:rPr>
          <w:rFonts w:ascii="宋体" w:hAnsi="宋体" w:hint="eastAsia"/>
        </w:rPr>
      </w:pPr>
      <w:proofErr w:type="gramStart"/>
      <w:r>
        <w:rPr>
          <w:rFonts w:ascii="宋体" w:hAnsi="宋体" w:hint="eastAsia"/>
        </w:rPr>
        <w:t>同情况</w:t>
      </w:r>
      <w:proofErr w:type="gramEnd"/>
      <w:r>
        <w:rPr>
          <w:rFonts w:ascii="宋体" w:hAnsi="宋体" w:hint="eastAsia"/>
        </w:rPr>
        <w:t>A类似，这时的链接要同时加入</w:t>
      </w:r>
      <m:oMath>
        <m:sSub>
          <m:sSubPr>
            <m:ctrlPr>
              <w:rPr>
                <w:rFonts w:ascii="Cambria Math" w:hAnsi="Cambria Math"/>
              </w:rPr>
            </m:ctrlPr>
          </m:sSubPr>
          <m:e>
            <m:r>
              <w:rPr>
                <w:rFonts w:ascii="Cambria Math" w:hAnsi="Cambria Math"/>
              </w:rPr>
              <m:t>Room</m:t>
            </m:r>
          </m:e>
          <m:sub>
            <m:r>
              <w:rPr>
                <w:rFonts w:ascii="Cambria Math" w:hAnsi="Cambria Math" w:hint="eastAsia"/>
              </w:rPr>
              <m:t>1</m:t>
            </m:r>
          </m:sub>
        </m:sSub>
      </m:oMath>
      <w:r>
        <w:rPr>
          <w:rFonts w:ascii="宋体" w:hAnsi="宋体" w:hint="eastAsia"/>
        </w:rPr>
        <w:t>和</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上中间点的相关信息。</w:t>
      </w:r>
    </w:p>
    <w:p w:rsidR="00E019EC" w:rsidRPr="00E019EC" w:rsidRDefault="00E019EC" w:rsidP="00916F01">
      <w:pPr>
        <w:pStyle w:val="a1"/>
        <w:spacing w:line="360" w:lineRule="auto"/>
        <w:ind w:firstLineChars="0" w:firstLine="420"/>
        <w:rPr>
          <w:rFonts w:ascii="宋体" w:hAnsi="宋体" w:hint="eastAsia"/>
          <w:b/>
        </w:rPr>
      </w:pPr>
      <w:r w:rsidRPr="00E019EC">
        <w:rPr>
          <w:rFonts w:ascii="宋体" w:hAnsi="宋体" w:hint="eastAsia"/>
          <w:b/>
        </w:rPr>
        <w:t>3.从偏爱直角的角度考虑</w:t>
      </w:r>
    </w:p>
    <w:p w:rsidR="00E019EC" w:rsidRDefault="007E3673" w:rsidP="00916F01">
      <w:pPr>
        <w:pStyle w:val="a1"/>
        <w:spacing w:line="360" w:lineRule="auto"/>
        <w:ind w:firstLineChars="0" w:firstLine="420"/>
        <w:rPr>
          <w:rFonts w:ascii="宋体" w:hAnsi="宋体" w:hint="eastAsia"/>
        </w:rPr>
      </w:pPr>
      <w:r>
        <w:rPr>
          <w:rFonts w:ascii="宋体" w:hAnsi="宋体" w:hint="eastAsia"/>
        </w:rPr>
        <w:t>如</w:t>
      </w:r>
      <w:r w:rsidR="000C1D69">
        <w:rPr>
          <w:rFonts w:ascii="宋体" w:hAnsi="宋体"/>
        </w:rPr>
        <w:fldChar w:fldCharType="begin"/>
      </w:r>
      <w:r w:rsidR="000C1D69">
        <w:rPr>
          <w:rFonts w:ascii="宋体" w:hAnsi="宋体"/>
        </w:rPr>
        <w:instrText xml:space="preserve"> </w:instrText>
      </w:r>
      <w:r w:rsidR="000C1D69">
        <w:rPr>
          <w:rFonts w:ascii="宋体" w:hAnsi="宋体" w:hint="eastAsia"/>
        </w:rPr>
        <w:instrText>REF _Ref375427979 \h</w:instrText>
      </w:r>
      <w:r w:rsidR="000C1D69">
        <w:rPr>
          <w:rFonts w:ascii="宋体" w:hAnsi="宋体"/>
        </w:rPr>
        <w:instrText xml:space="preserve"> </w:instrText>
      </w:r>
      <w:r w:rsidR="000C1D69">
        <w:rPr>
          <w:rFonts w:ascii="宋体" w:hAnsi="宋体"/>
        </w:rPr>
      </w:r>
      <w:r w:rsidR="000C1D69">
        <w:rPr>
          <w:rFonts w:ascii="宋体" w:hAnsi="宋体"/>
        </w:rPr>
        <w:fldChar w:fldCharType="separate"/>
      </w:r>
      <w:r w:rsidR="000C1D69">
        <w:rPr>
          <w:rFonts w:hint="eastAsia"/>
        </w:rPr>
        <w:t>图</w:t>
      </w:r>
      <w:r w:rsidR="000C1D69">
        <w:rPr>
          <w:rFonts w:hint="eastAsia"/>
        </w:rPr>
        <w:t xml:space="preserve"> </w:t>
      </w:r>
      <w:r w:rsidR="000C1D69">
        <w:rPr>
          <w:noProof/>
        </w:rPr>
        <w:t>1</w:t>
      </w:r>
      <w:r w:rsidR="000C1D69">
        <w:t>.</w:t>
      </w:r>
      <w:r w:rsidR="000C1D69">
        <w:rPr>
          <w:noProof/>
        </w:rPr>
        <w:t>28</w:t>
      </w:r>
      <w:r w:rsidR="000C1D69">
        <w:rPr>
          <w:rFonts w:ascii="宋体" w:hAnsi="宋体"/>
        </w:rPr>
        <w:fldChar w:fldCharType="end"/>
      </w:r>
      <w:r>
        <w:rPr>
          <w:rFonts w:ascii="宋体" w:hAnsi="宋体" w:hint="eastAsia"/>
        </w:rPr>
        <w:t>所示，给出了可能出现直角链接的三种情况。</w:t>
      </w:r>
    </w:p>
    <w:tbl>
      <w:tblPr>
        <w:tblStyle w:val="a6"/>
        <w:tblW w:w="0" w:type="auto"/>
        <w:tblInd w:w="959" w:type="dxa"/>
        <w:tblLook w:val="04A0" w:firstRow="1" w:lastRow="0" w:firstColumn="1" w:lastColumn="0" w:noHBand="0" w:noVBand="1"/>
      </w:tblPr>
      <w:tblGrid>
        <w:gridCol w:w="2292"/>
        <w:gridCol w:w="2434"/>
        <w:gridCol w:w="2292"/>
      </w:tblGrid>
      <w:tr w:rsidR="00DE4A46" w:rsidTr="00DE4A46">
        <w:tc>
          <w:tcPr>
            <w:tcW w:w="2244" w:type="dxa"/>
            <w:vAlign w:val="center"/>
          </w:tcPr>
          <w:p w:rsidR="00DE4A46" w:rsidRDefault="00DE4A46" w:rsidP="00DE4A46">
            <w:pPr>
              <w:pStyle w:val="a1"/>
              <w:spacing w:line="360" w:lineRule="auto"/>
              <w:ind w:firstLineChars="0" w:firstLine="0"/>
              <w:jc w:val="center"/>
              <w:rPr>
                <w:rFonts w:ascii="宋体" w:hAnsi="宋体" w:hint="eastAsia"/>
              </w:rPr>
            </w:pPr>
            <w:r>
              <w:object w:dxaOrig="4581" w:dyaOrig="6282">
                <v:shape id="_x0000_i1039" type="#_x0000_t75" style="width:103.5pt;height:141.75pt" o:ole="">
                  <v:imagedata r:id="rId42" o:title=""/>
                </v:shape>
                <o:OLEObject Type="Embed" ProgID="Visio.Drawing.11" ShapeID="_x0000_i1039" DrawAspect="Content" ObjectID="_1449170584" r:id="rId43"/>
              </w:object>
            </w:r>
          </w:p>
        </w:tc>
        <w:tc>
          <w:tcPr>
            <w:tcW w:w="2434" w:type="dxa"/>
            <w:vAlign w:val="center"/>
          </w:tcPr>
          <w:p w:rsidR="00DE4A46" w:rsidRDefault="00DE4A46" w:rsidP="00DE4A46">
            <w:pPr>
              <w:pStyle w:val="a1"/>
              <w:spacing w:line="360" w:lineRule="auto"/>
              <w:ind w:firstLineChars="0" w:firstLine="0"/>
              <w:jc w:val="center"/>
              <w:rPr>
                <w:rFonts w:ascii="宋体" w:hAnsi="宋体" w:hint="eastAsia"/>
              </w:rPr>
            </w:pPr>
            <w:r>
              <w:object w:dxaOrig="4581" w:dyaOrig="6282">
                <v:shape id="_x0000_i1037" type="#_x0000_t75" style="width:103.5pt;height:141.75pt" o:ole="">
                  <v:imagedata r:id="rId44" o:title=""/>
                </v:shape>
                <o:OLEObject Type="Embed" ProgID="Visio.Drawing.11" ShapeID="_x0000_i1037" DrawAspect="Content" ObjectID="_1449170585" r:id="rId45"/>
              </w:object>
            </w:r>
          </w:p>
        </w:tc>
        <w:tc>
          <w:tcPr>
            <w:tcW w:w="2292" w:type="dxa"/>
            <w:vAlign w:val="center"/>
          </w:tcPr>
          <w:p w:rsidR="00DE4A46" w:rsidRDefault="00DE4A46" w:rsidP="000C1D69">
            <w:pPr>
              <w:pStyle w:val="a1"/>
              <w:keepNext/>
              <w:spacing w:line="360" w:lineRule="auto"/>
              <w:ind w:firstLineChars="0" w:firstLine="0"/>
              <w:jc w:val="center"/>
              <w:rPr>
                <w:rFonts w:ascii="宋体" w:hAnsi="宋体" w:hint="eastAsia"/>
              </w:rPr>
            </w:pPr>
            <w:r>
              <w:object w:dxaOrig="4581" w:dyaOrig="6282">
                <v:shape id="_x0000_i1038" type="#_x0000_t75" style="width:103.5pt;height:141.75pt" o:ole="">
                  <v:imagedata r:id="rId46" o:title=""/>
                </v:shape>
                <o:OLEObject Type="Embed" ProgID="Visio.Drawing.11" ShapeID="_x0000_i1038" DrawAspect="Content" ObjectID="_1449170586" r:id="rId47"/>
              </w:object>
            </w:r>
          </w:p>
        </w:tc>
      </w:tr>
    </w:tbl>
    <w:p w:rsidR="00DE4A46" w:rsidRDefault="000C1D69" w:rsidP="000C1D69">
      <w:pPr>
        <w:pStyle w:val="af0"/>
        <w:rPr>
          <w:rFonts w:ascii="宋体" w:hAnsi="宋体" w:hint="eastAsia"/>
        </w:rPr>
      </w:pPr>
      <w:bookmarkStart w:id="47" w:name="_Ref3754279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28</w:t>
      </w:r>
      <w:r>
        <w:fldChar w:fldCharType="end"/>
      </w:r>
      <w:bookmarkEnd w:id="47"/>
      <w:r>
        <w:rPr>
          <w:rFonts w:hint="eastAsia"/>
        </w:rPr>
        <w:t xml:space="preserve"> </w:t>
      </w:r>
      <w:r w:rsidR="00C278E5">
        <w:rPr>
          <w:rFonts w:hint="eastAsia"/>
        </w:rPr>
        <w:t>可能出现</w:t>
      </w:r>
      <w:bookmarkStart w:id="48" w:name="_GoBack"/>
      <w:bookmarkEnd w:id="48"/>
      <w:r>
        <w:rPr>
          <w:rFonts w:hint="eastAsia"/>
        </w:rPr>
        <w:t>直角链接的三种典型情况</w:t>
      </w:r>
    </w:p>
    <w:p w:rsidR="00832543" w:rsidRDefault="00832543" w:rsidP="00504AC6">
      <w:pPr>
        <w:pStyle w:val="a1"/>
        <w:spacing w:line="360" w:lineRule="auto"/>
        <w:ind w:firstLineChars="0" w:firstLine="0"/>
        <w:jc w:val="center"/>
        <w:rPr>
          <w:rFonts w:hint="eastAsia"/>
        </w:rPr>
      </w:pPr>
    </w:p>
    <w:p w:rsidR="0083754D" w:rsidRDefault="0083754D" w:rsidP="00504AC6">
      <w:pPr>
        <w:pStyle w:val="a1"/>
        <w:spacing w:line="360" w:lineRule="auto"/>
        <w:ind w:firstLineChars="0" w:firstLine="0"/>
        <w:jc w:val="center"/>
        <w:rPr>
          <w:rFonts w:hint="eastAsia"/>
        </w:rPr>
      </w:pPr>
    </w:p>
    <w:p w:rsidR="0083754D" w:rsidRPr="000D0DBB" w:rsidRDefault="0083754D" w:rsidP="00504AC6">
      <w:pPr>
        <w:pStyle w:val="a1"/>
        <w:spacing w:line="360" w:lineRule="auto"/>
        <w:ind w:firstLineChars="0" w:firstLine="0"/>
        <w:jc w:val="center"/>
        <w:rPr>
          <w:rFonts w:ascii="宋体" w:hAnsi="宋体" w:hint="eastAsia"/>
        </w:rPr>
      </w:pPr>
    </w:p>
    <w:p w:rsidR="00441D31" w:rsidRDefault="00441D31" w:rsidP="00916F01">
      <w:pPr>
        <w:pStyle w:val="a1"/>
        <w:spacing w:line="360" w:lineRule="auto"/>
        <w:ind w:firstLineChars="0" w:firstLine="420"/>
        <w:rPr>
          <w:rFonts w:ascii="宋体" w:hAnsi="宋体"/>
        </w:rPr>
      </w:pPr>
      <w:r>
        <w:rPr>
          <w:rFonts w:ascii="宋体" w:hAnsi="宋体" w:hint="eastAsia"/>
        </w:rPr>
        <w:t>一幅完整的用于导航或其他基于位置的应用的空间信息地图需要提供相关信息以保证能够实现下列操作：</w:t>
      </w:r>
    </w:p>
    <w:p w:rsidR="00441D31" w:rsidRDefault="000131D1" w:rsidP="005B6DAA">
      <w:pPr>
        <w:pStyle w:val="a1"/>
        <w:spacing w:line="360" w:lineRule="auto"/>
        <w:ind w:firstLine="480"/>
        <w:rPr>
          <w:rFonts w:ascii="宋体" w:hAnsi="宋体"/>
        </w:rPr>
      </w:pPr>
      <w:r>
        <w:rPr>
          <w:rFonts w:ascii="宋体" w:hAnsi="宋体" w:hint="eastAsia"/>
        </w:rPr>
        <w:t>1.当以坐标或者位置名称形式给出起点和目的点时，能够计算出这两点之间的最短路径；</w:t>
      </w:r>
    </w:p>
    <w:p w:rsidR="000131D1" w:rsidRDefault="000131D1" w:rsidP="005B6DAA">
      <w:pPr>
        <w:pStyle w:val="a1"/>
        <w:spacing w:line="360" w:lineRule="auto"/>
        <w:ind w:firstLine="480"/>
        <w:rPr>
          <w:rFonts w:ascii="宋体" w:hAnsi="宋体"/>
        </w:rPr>
      </w:pPr>
      <w:r>
        <w:rPr>
          <w:rFonts w:ascii="宋体" w:hAnsi="宋体" w:hint="eastAsia"/>
        </w:rPr>
        <w:t>2.能够计算出在给定坐标给定半径范围内的结构化特性的集合；</w:t>
      </w:r>
    </w:p>
    <w:p w:rsidR="000131D1" w:rsidRDefault="000131D1" w:rsidP="005B6DAA">
      <w:pPr>
        <w:pStyle w:val="a1"/>
        <w:spacing w:line="360" w:lineRule="auto"/>
        <w:ind w:firstLine="480"/>
        <w:rPr>
          <w:rFonts w:ascii="宋体" w:hAnsi="宋体"/>
        </w:rPr>
      </w:pPr>
      <w:r>
        <w:rPr>
          <w:rFonts w:ascii="宋体" w:hAnsi="宋体" w:hint="eastAsia"/>
        </w:rPr>
        <w:t>3.计算出一个参考点作为给定区域的“中心位置”；</w:t>
      </w:r>
    </w:p>
    <w:p w:rsidR="000131D1" w:rsidRDefault="000131D1" w:rsidP="005B6DAA">
      <w:pPr>
        <w:pStyle w:val="a1"/>
        <w:spacing w:line="360" w:lineRule="auto"/>
        <w:ind w:firstLine="480"/>
        <w:rPr>
          <w:rFonts w:ascii="宋体" w:hAnsi="宋体"/>
        </w:rPr>
      </w:pPr>
      <w:r>
        <w:rPr>
          <w:rFonts w:ascii="宋体" w:hAnsi="宋体" w:hint="eastAsia"/>
        </w:rPr>
        <w:t>4.找出包含给定坐标的区域；</w:t>
      </w:r>
    </w:p>
    <w:p w:rsidR="000131D1" w:rsidRDefault="000131D1" w:rsidP="005B6DAA">
      <w:pPr>
        <w:pStyle w:val="a1"/>
        <w:spacing w:line="360" w:lineRule="auto"/>
        <w:ind w:firstLine="480"/>
        <w:rPr>
          <w:rFonts w:ascii="宋体" w:hAnsi="宋体"/>
        </w:rPr>
      </w:pPr>
      <w:r>
        <w:rPr>
          <w:rFonts w:ascii="宋体" w:hAnsi="宋体" w:hint="eastAsia"/>
        </w:rPr>
        <w:t>5.对给定的二元组（给定区域S，给定点C），在S中找到一个点D使得点C、D之间的距离最小</w:t>
      </w:r>
      <w:r w:rsidR="00C624CA">
        <w:rPr>
          <w:rFonts w:ascii="宋体" w:hAnsi="宋体" w:hint="eastAsia"/>
        </w:rPr>
        <w:t>，特别地，如果C在S中，则D即为C。</w:t>
      </w:r>
    </w:p>
    <w:p w:rsidR="00D17E90" w:rsidRDefault="00D17E90" w:rsidP="005B6DAA">
      <w:pPr>
        <w:pStyle w:val="a1"/>
        <w:spacing w:line="360" w:lineRule="auto"/>
        <w:ind w:firstLine="480"/>
        <w:rPr>
          <w:rFonts w:ascii="宋体" w:hAnsi="宋体"/>
        </w:rPr>
      </w:pPr>
      <w:r>
        <w:rPr>
          <w:rFonts w:ascii="宋体" w:hAnsi="宋体" w:hint="eastAsia"/>
        </w:rPr>
        <w:t>考虑到视力残疾人的特殊性，本文仅考虑第一种操作。</w:t>
      </w:r>
    </w:p>
    <w:p w:rsidR="00856953" w:rsidRDefault="00856953" w:rsidP="005B6DAA">
      <w:pPr>
        <w:pStyle w:val="a1"/>
        <w:spacing w:line="360" w:lineRule="auto"/>
        <w:ind w:firstLine="480"/>
        <w:rPr>
          <w:rFonts w:ascii="宋体" w:hAnsi="宋体"/>
        </w:rPr>
      </w:pPr>
    </w:p>
    <w:p w:rsidR="003C2F2A" w:rsidRDefault="003C2F2A" w:rsidP="005B6DAA">
      <w:pPr>
        <w:pStyle w:val="a1"/>
        <w:spacing w:line="360" w:lineRule="auto"/>
        <w:ind w:firstLine="480"/>
        <w:rPr>
          <w:rFonts w:ascii="宋体" w:hAnsi="宋体"/>
        </w:rPr>
      </w:pPr>
    </w:p>
    <w:p w:rsidR="003F5DCA" w:rsidRDefault="003F5DCA" w:rsidP="001C08C9">
      <w:pPr>
        <w:pStyle w:val="a1"/>
        <w:spacing w:line="360" w:lineRule="auto"/>
        <w:ind w:firstLine="480"/>
        <w:rPr>
          <w:rFonts w:ascii="宋体" w:hAnsi="宋体" w:hint="eastAsia"/>
        </w:rPr>
      </w:pPr>
      <w:r>
        <w:rPr>
          <w:rFonts w:ascii="宋体" w:hAnsi="宋体" w:hint="eastAsia"/>
        </w:rPr>
        <w:t>对视力残疾人来说，室内导航系统无需提供图形显示</w:t>
      </w:r>
      <w:r w:rsidR="0084389D">
        <w:rPr>
          <w:rFonts w:ascii="宋体" w:hAnsi="宋体" w:hint="eastAsia"/>
        </w:rPr>
        <w:t>功能</w:t>
      </w:r>
      <w:r>
        <w:rPr>
          <w:rFonts w:ascii="宋体" w:hAnsi="宋体" w:hint="eastAsia"/>
        </w:rPr>
        <w:t>。</w:t>
      </w:r>
    </w:p>
    <w:p w:rsidR="00865A2E" w:rsidRDefault="00865A2E" w:rsidP="001C08C9">
      <w:pPr>
        <w:pStyle w:val="a1"/>
        <w:spacing w:line="360" w:lineRule="auto"/>
        <w:ind w:firstLine="480"/>
        <w:rPr>
          <w:rFonts w:ascii="宋体" w:hAnsi="宋体" w:hint="eastAsia"/>
        </w:rPr>
      </w:pPr>
      <w:r>
        <w:rPr>
          <w:rFonts w:ascii="宋体" w:hAnsi="宋体" w:hint="eastAsia"/>
        </w:rPr>
        <w:t>验证方案的可行性</w:t>
      </w:r>
    </w:p>
    <w:p w:rsidR="00C053E1" w:rsidRDefault="00C053E1" w:rsidP="001C08C9">
      <w:pPr>
        <w:pStyle w:val="a1"/>
        <w:spacing w:line="360" w:lineRule="auto"/>
        <w:ind w:firstLine="480"/>
        <w:rPr>
          <w:rFonts w:ascii="宋体" w:hAnsi="宋体" w:hint="eastAsia"/>
        </w:rPr>
      </w:pPr>
      <w:r>
        <w:rPr>
          <w:rFonts w:ascii="宋体" w:hAnsi="宋体" w:hint="eastAsia"/>
        </w:rPr>
        <w:t>对特殊情况做分析</w:t>
      </w:r>
      <w:r w:rsidR="009113B3">
        <w:rPr>
          <w:rFonts w:ascii="宋体" w:hAnsi="宋体" w:hint="eastAsia"/>
        </w:rPr>
        <w:t>，本方案并不完美</w:t>
      </w:r>
      <w:r w:rsidR="00706946">
        <w:rPr>
          <w:rFonts w:ascii="宋体" w:hAnsi="宋体" w:hint="eastAsia"/>
        </w:rPr>
        <w:t>，列举不完美的情况</w:t>
      </w:r>
      <w:r w:rsidR="009113B3">
        <w:rPr>
          <w:rFonts w:ascii="宋体" w:hAnsi="宋体" w:hint="eastAsia"/>
        </w:rPr>
        <w:t>，但是有效</w:t>
      </w:r>
    </w:p>
    <w:p w:rsidR="00865A2E" w:rsidRDefault="00865A2E" w:rsidP="001C08C9">
      <w:pPr>
        <w:pStyle w:val="a1"/>
        <w:spacing w:line="360" w:lineRule="auto"/>
        <w:ind w:firstLine="480"/>
        <w:rPr>
          <w:rFonts w:ascii="宋体" w:hAnsi="宋体"/>
        </w:rPr>
      </w:pPr>
      <w:r>
        <w:rPr>
          <w:rFonts w:ascii="宋体" w:hAnsi="宋体" w:hint="eastAsia"/>
        </w:rPr>
        <w:t>和其他方案比较</w:t>
      </w:r>
    </w:p>
    <w:p w:rsidR="00F51FE0" w:rsidRDefault="00A46EC5" w:rsidP="00F51FE0">
      <w:pPr>
        <w:pStyle w:val="2"/>
        <w:spacing w:before="240"/>
        <w:ind w:left="578" w:hanging="578"/>
        <w:rPr>
          <w:rFonts w:ascii="宋体" w:eastAsia="宋体" w:hAnsi="宋体"/>
        </w:rPr>
      </w:pPr>
      <w:r>
        <w:rPr>
          <w:rFonts w:ascii="宋体" w:eastAsia="宋体" w:hAnsi="宋体" w:hint="eastAsia"/>
        </w:rPr>
        <w:t>NFC</w:t>
      </w:r>
      <w:r w:rsidR="001D5840">
        <w:rPr>
          <w:rFonts w:ascii="宋体" w:eastAsia="宋体" w:hAnsi="宋体" w:hint="eastAsia"/>
        </w:rPr>
        <w:t>节点</w:t>
      </w:r>
      <w:r>
        <w:rPr>
          <w:rFonts w:ascii="宋体" w:eastAsia="宋体" w:hAnsi="宋体" w:hint="eastAsia"/>
        </w:rPr>
        <w:t>布设算法</w:t>
      </w:r>
    </w:p>
    <w:p w:rsidR="00BE2301" w:rsidRPr="00BE2301" w:rsidRDefault="00BE2301" w:rsidP="00BE2301">
      <w:pPr>
        <w:pStyle w:val="a1"/>
        <w:ind w:firstLine="480"/>
      </w:pPr>
      <w:r>
        <w:rPr>
          <w:rFonts w:hint="eastAsia"/>
        </w:rPr>
        <w:t>论证</w:t>
      </w:r>
      <w:r>
        <w:rPr>
          <w:rFonts w:hint="eastAsia"/>
        </w:rPr>
        <w:t>NFC</w:t>
      </w:r>
      <w:r>
        <w:rPr>
          <w:rFonts w:hint="eastAsia"/>
        </w:rPr>
        <w:t>的可行性</w:t>
      </w:r>
      <w:r w:rsidR="0098079F">
        <w:rPr>
          <w:rFonts w:hint="eastAsia"/>
        </w:rPr>
        <w:t>：主要从距离、</w:t>
      </w:r>
      <w:proofErr w:type="spellStart"/>
      <w:r w:rsidR="0098079F">
        <w:rPr>
          <w:rFonts w:hint="eastAsia"/>
        </w:rPr>
        <w:t>iWatch</w:t>
      </w:r>
      <w:proofErr w:type="spellEnd"/>
      <w:r w:rsidR="0098079F">
        <w:rPr>
          <w:rFonts w:hint="eastAsia"/>
        </w:rPr>
        <w:t>设备等</w:t>
      </w:r>
      <w:r w:rsidR="00134600">
        <w:rPr>
          <w:rFonts w:hint="eastAsia"/>
        </w:rPr>
        <w:t>方便考虑</w:t>
      </w:r>
      <w:r w:rsidR="00A44978">
        <w:rPr>
          <w:rFonts w:hint="eastAsia"/>
        </w:rPr>
        <w:t>、</w:t>
      </w:r>
      <w:r w:rsidR="00A44978">
        <w:rPr>
          <w:rFonts w:hint="eastAsia"/>
        </w:rPr>
        <w:t>NFC</w:t>
      </w:r>
      <w:r w:rsidR="00A44978">
        <w:rPr>
          <w:rFonts w:hint="eastAsia"/>
        </w:rPr>
        <w:t>标签的突起设置</w:t>
      </w:r>
    </w:p>
    <w:p w:rsidR="009750CC" w:rsidRPr="00484BB0" w:rsidRDefault="009750CC" w:rsidP="00D90847">
      <w:pPr>
        <w:pStyle w:val="2"/>
        <w:spacing w:before="240"/>
        <w:ind w:left="578" w:hanging="578"/>
        <w:rPr>
          <w:rFonts w:ascii="宋体" w:eastAsia="宋体" w:hAnsi="宋体"/>
        </w:rPr>
      </w:pPr>
      <w:r w:rsidRPr="00D90847">
        <w:rPr>
          <w:rFonts w:ascii="宋体" w:eastAsia="宋体" w:hAnsi="宋体" w:hint="eastAsia"/>
        </w:rPr>
        <w:t>人工更新NFC标签网络</w:t>
      </w:r>
    </w:p>
    <w:p w:rsidR="009750CC" w:rsidRPr="00D90847" w:rsidRDefault="009750CC" w:rsidP="00D90847">
      <w:pPr>
        <w:pStyle w:val="2"/>
        <w:spacing w:before="240"/>
        <w:ind w:left="578" w:hanging="578"/>
        <w:rPr>
          <w:rFonts w:ascii="宋体" w:eastAsia="宋体" w:hAnsi="宋体"/>
        </w:rPr>
      </w:pPr>
      <w:r w:rsidRPr="00D90847">
        <w:rPr>
          <w:rFonts w:ascii="宋体" w:eastAsia="宋体" w:hAnsi="宋体" w:hint="eastAsia"/>
        </w:rPr>
        <w:t>NFC节点自更新机制</w:t>
      </w:r>
    </w:p>
    <w:p w:rsidR="00D3011A" w:rsidRPr="007C6B41" w:rsidRDefault="00D3011A" w:rsidP="00BF35FA">
      <w:pPr>
        <w:pStyle w:val="2"/>
        <w:spacing w:before="240"/>
        <w:ind w:left="578" w:hanging="578"/>
        <w:rPr>
          <w:rFonts w:ascii="宋体" w:eastAsia="宋体" w:hAnsi="宋体"/>
        </w:rPr>
      </w:pPr>
      <w:bookmarkStart w:id="49" w:name="_Toc165262367"/>
      <w:bookmarkStart w:id="50" w:name="_Toc373869751"/>
      <w:bookmarkStart w:id="51" w:name="_Toc373953842"/>
      <w:r w:rsidRPr="007C6B41">
        <w:rPr>
          <w:rFonts w:ascii="宋体" w:eastAsia="宋体" w:hAnsi="宋体" w:hint="eastAsia"/>
        </w:rPr>
        <w:t>本章小结</w:t>
      </w:r>
      <w:bookmarkEnd w:id="49"/>
      <w:bookmarkEnd w:id="50"/>
      <w:bookmarkEnd w:id="51"/>
    </w:p>
    <w:p w:rsidR="00CC1860" w:rsidRDefault="00CC1860" w:rsidP="00DD39F9">
      <w:pPr>
        <w:pStyle w:val="a1"/>
        <w:ind w:firstLine="480"/>
        <w:rPr>
          <w:rFonts w:ascii="宋体" w:hAnsi="宋体"/>
        </w:rPr>
        <w:sectPr w:rsidR="00CC1860" w:rsidSect="00E400D7">
          <w:headerReference w:type="even" r:id="rId48"/>
          <w:headerReference w:type="default" r:id="rId49"/>
          <w:footerReference w:type="even" r:id="rId50"/>
          <w:footerReference w:type="default" r:id="rId51"/>
          <w:endnotePr>
            <w:numFmt w:val="decimal"/>
          </w:endnotePr>
          <w:pgSz w:w="11906" w:h="16838" w:code="9"/>
          <w:pgMar w:top="2098" w:right="1758" w:bottom="2098" w:left="1758" w:header="1701" w:footer="1701" w:gutter="0"/>
          <w:cols w:space="425"/>
          <w:docGrid w:linePitch="360" w:charSpace="1861"/>
        </w:sectPr>
      </w:pPr>
      <w:bookmarkStart w:id="52" w:name="_Toc165262368"/>
      <w:bookmarkStart w:id="53" w:name="_Toc373869752"/>
      <w:bookmarkStart w:id="54" w:name="_Toc373953843"/>
      <w:bookmarkEnd w:id="52"/>
      <w:bookmarkEnd w:id="53"/>
      <w:bookmarkEnd w:id="54"/>
    </w:p>
    <w:p w:rsidR="005624FA" w:rsidRDefault="005624FA" w:rsidP="00F62E01">
      <w:pPr>
        <w:pStyle w:val="a0"/>
        <w:spacing w:before="480" w:after="360"/>
        <w:rPr>
          <w:rFonts w:ascii="宋体" w:eastAsia="宋体" w:hAnsi="宋体"/>
        </w:rPr>
      </w:pPr>
      <w:bookmarkStart w:id="55" w:name="_Toc165262394"/>
      <w:bookmarkStart w:id="56" w:name="_Toc373869773"/>
      <w:bookmarkStart w:id="57" w:name="_Toc373953866"/>
      <w:r w:rsidRPr="007C6B41">
        <w:rPr>
          <w:rFonts w:ascii="宋体" w:eastAsia="宋体" w:hAnsi="宋体" w:hint="eastAsia"/>
        </w:rPr>
        <w:lastRenderedPageBreak/>
        <w:t>参考文献</w:t>
      </w:r>
      <w:bookmarkEnd w:id="55"/>
      <w:bookmarkEnd w:id="56"/>
      <w:bookmarkEnd w:id="57"/>
    </w:p>
    <w:p w:rsidR="0044623B" w:rsidRDefault="0044623B" w:rsidP="0044623B">
      <w:pPr>
        <w:spacing w:line="300" w:lineRule="auto"/>
        <w:jc w:val="center"/>
      </w:pPr>
    </w:p>
    <w:p w:rsidR="00472311" w:rsidRPr="00472311" w:rsidRDefault="00A22609" w:rsidP="00472311">
      <w:pPr>
        <w:pStyle w:val="EndNoteBibliography"/>
      </w:pPr>
      <w:r w:rsidRPr="00985197">
        <w:fldChar w:fldCharType="begin"/>
      </w:r>
      <w:r w:rsidRPr="00985197">
        <w:instrText xml:space="preserve"> ADDIN EN.REFLIST </w:instrText>
      </w:r>
      <w:r w:rsidRPr="00985197">
        <w:fldChar w:fldCharType="separate"/>
      </w:r>
      <w:bookmarkStart w:id="58" w:name="_ENREF_1"/>
      <w:r w:rsidR="00472311" w:rsidRPr="00472311">
        <w:rPr>
          <w:rFonts w:hint="eastAsia"/>
        </w:rPr>
        <w:t>[1]</w:t>
      </w:r>
      <w:r w:rsidR="00472311" w:rsidRPr="00472311">
        <w:rPr>
          <w:rFonts w:ascii="System" w:eastAsia="System" w:hint="eastAsia"/>
        </w:rPr>
        <w:t xml:space="preserve"> </w:t>
      </w:r>
      <w:r w:rsidR="00472311" w:rsidRPr="00472311">
        <w:rPr>
          <w:rFonts w:hint="eastAsia"/>
        </w:rPr>
        <w:t>齐晓飞</w:t>
      </w:r>
      <w:r w:rsidR="00472311" w:rsidRPr="00472311">
        <w:rPr>
          <w:rFonts w:hint="eastAsia"/>
        </w:rPr>
        <w:t xml:space="preserve">, </w:t>
      </w:r>
      <w:r w:rsidR="00472311" w:rsidRPr="00472311">
        <w:rPr>
          <w:rFonts w:hint="eastAsia"/>
        </w:rPr>
        <w:t>崔秀飞</w:t>
      </w:r>
      <w:r w:rsidR="00472311" w:rsidRPr="00472311">
        <w:rPr>
          <w:rFonts w:hint="eastAsia"/>
        </w:rPr>
        <w:t xml:space="preserve">, </w:t>
      </w:r>
      <w:r w:rsidR="00472311" w:rsidRPr="00472311">
        <w:rPr>
          <w:rFonts w:hint="eastAsia"/>
        </w:rPr>
        <w:t>李怀树</w:t>
      </w:r>
      <w:r w:rsidR="00472311" w:rsidRPr="00472311">
        <w:rPr>
          <w:rFonts w:hint="eastAsia"/>
        </w:rPr>
        <w:t xml:space="preserve">. </w:t>
      </w:r>
      <w:r w:rsidR="00472311" w:rsidRPr="00472311">
        <w:rPr>
          <w:rFonts w:hint="eastAsia"/>
        </w:rPr>
        <w:t>室内地图设计现状分析</w:t>
      </w:r>
      <w:r w:rsidR="00472311" w:rsidRPr="00472311">
        <w:rPr>
          <w:rFonts w:hint="eastAsia"/>
        </w:rPr>
        <w:t xml:space="preserve">[J]. </w:t>
      </w:r>
      <w:r w:rsidR="00472311" w:rsidRPr="00472311">
        <w:rPr>
          <w:rFonts w:hint="eastAsia"/>
        </w:rPr>
        <w:t>测绘与空间地理信息</w:t>
      </w:r>
      <w:r w:rsidR="00472311" w:rsidRPr="00472311">
        <w:rPr>
          <w:rFonts w:hint="eastAsia"/>
        </w:rPr>
        <w:t>, 2013, 36(2).</w:t>
      </w:r>
      <w:bookmarkEnd w:id="58"/>
    </w:p>
    <w:p w:rsidR="00472311" w:rsidRPr="00472311" w:rsidRDefault="00472311" w:rsidP="00472311">
      <w:pPr>
        <w:pStyle w:val="EndNoteBibliography"/>
      </w:pPr>
      <w:bookmarkStart w:id="59" w:name="_ENREF_2"/>
      <w:r w:rsidRPr="00472311">
        <w:t>[2]</w:t>
      </w:r>
      <w:r w:rsidRPr="00472311">
        <w:rPr>
          <w:rFonts w:ascii="System" w:eastAsia="System"/>
        </w:rPr>
        <w:t xml:space="preserve"> </w:t>
      </w:r>
      <w:r w:rsidRPr="00472311">
        <w:t>Lisle S, Atkinson F. Mobile Drawings: The Art of Turning CAD Plans into Interactive Indoor Maps[J].</w:t>
      </w:r>
      <w:bookmarkEnd w:id="59"/>
    </w:p>
    <w:p w:rsidR="00472311" w:rsidRPr="00472311" w:rsidRDefault="00472311" w:rsidP="00472311">
      <w:pPr>
        <w:pStyle w:val="EndNoteBibliography"/>
      </w:pPr>
      <w:bookmarkStart w:id="60" w:name="_ENREF_3"/>
      <w:r w:rsidRPr="00472311">
        <w:t>[3]</w:t>
      </w:r>
      <w:r w:rsidRPr="00472311">
        <w:rPr>
          <w:rFonts w:ascii="System" w:eastAsia="System"/>
        </w:rPr>
        <w:t xml:space="preserve"> </w:t>
      </w:r>
      <w:r w:rsidRPr="00472311">
        <w:t>Schafer M, Knapp C, Chakraborty S. Automatic generation of topological indoor maps for real-time map-based localization and tracking[C]. Indoor Positioning and Indoor Navigation (IPIN), 2011 International Conference on, 2011: 1-8.</w:t>
      </w:r>
      <w:bookmarkEnd w:id="60"/>
    </w:p>
    <w:p w:rsidR="00472311" w:rsidRPr="00472311" w:rsidRDefault="00472311" w:rsidP="00472311">
      <w:pPr>
        <w:pStyle w:val="EndNoteBibliography"/>
      </w:pPr>
      <w:bookmarkStart w:id="61" w:name="_ENREF_4"/>
      <w:r w:rsidRPr="00472311">
        <w:rPr>
          <w:rFonts w:hint="eastAsia"/>
        </w:rPr>
        <w:t>[4]</w:t>
      </w:r>
      <w:r w:rsidRPr="00472311">
        <w:rPr>
          <w:rFonts w:ascii="System" w:eastAsia="System" w:hint="eastAsia"/>
        </w:rPr>
        <w:t xml:space="preserve"> </w:t>
      </w:r>
      <w:r w:rsidRPr="00472311">
        <w:rPr>
          <w:rFonts w:hint="eastAsia"/>
        </w:rPr>
        <w:t>张璟</w:t>
      </w:r>
      <w:r w:rsidRPr="00472311">
        <w:rPr>
          <w:rFonts w:hint="eastAsia"/>
        </w:rPr>
        <w:t xml:space="preserve">. </w:t>
      </w:r>
      <w:r w:rsidRPr="00472311">
        <w:rPr>
          <w:rFonts w:hint="eastAsia"/>
        </w:rPr>
        <w:t>公共设施导示信息的</w:t>
      </w:r>
      <w:r w:rsidRPr="00472311">
        <w:rPr>
          <w:rFonts w:hint="eastAsia"/>
        </w:rPr>
        <w:t xml:space="preserve"> </w:t>
      </w:r>
      <w:r w:rsidRPr="00472311">
        <w:rPr>
          <w:rFonts w:hint="eastAsia"/>
        </w:rPr>
        <w:t>“触觉传达”</w:t>
      </w:r>
      <w:r w:rsidRPr="00472311">
        <w:rPr>
          <w:rFonts w:hint="eastAsia"/>
        </w:rPr>
        <w:t xml:space="preserve"> </w:t>
      </w:r>
      <w:r w:rsidRPr="00472311">
        <w:rPr>
          <w:rFonts w:hint="eastAsia"/>
        </w:rPr>
        <w:t>研究</w:t>
      </w:r>
      <w:r w:rsidRPr="00472311">
        <w:rPr>
          <w:rFonts w:hint="eastAsia"/>
        </w:rPr>
        <w:t>[J].</w:t>
      </w:r>
      <w:bookmarkEnd w:id="61"/>
    </w:p>
    <w:p w:rsidR="00C326A8" w:rsidRDefault="00A22609" w:rsidP="0023785E">
      <w:pPr>
        <w:spacing w:line="360" w:lineRule="auto"/>
        <w:ind w:left="573" w:hanging="454"/>
        <w:jc w:val="left"/>
        <w:rPr>
          <w:rFonts w:ascii="宋体" w:hAnsi="宋体"/>
        </w:rPr>
      </w:pPr>
      <w:r w:rsidRPr="00985197">
        <w:fldChar w:fldCharType="end"/>
      </w:r>
      <w:r w:rsidR="000D5D96" w:rsidRPr="00252A8D">
        <w:t xml:space="preserve"> </w:t>
      </w:r>
    </w:p>
    <w:sectPr w:rsidR="00C326A8" w:rsidSect="0025157C">
      <w:headerReference w:type="even" r:id="rId52"/>
      <w:headerReference w:type="default" r:id="rId53"/>
      <w:footerReference w:type="even" r:id="rId54"/>
      <w:footerReference w:type="default" r:id="rId55"/>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4C8A" w:rsidRDefault="00934C8A">
      <w:r>
        <w:separator/>
      </w:r>
    </w:p>
  </w:endnote>
  <w:endnote w:type="continuationSeparator" w:id="0">
    <w:p w:rsidR="00934C8A" w:rsidRDefault="00934C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54D" w:rsidRDefault="0083754D"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54D" w:rsidRDefault="0083754D" w:rsidP="003E1B15">
    <w:pPr>
      <w:pStyle w:val="af5"/>
      <w:jc w:val="center"/>
    </w:pPr>
    <w:r>
      <w:rPr>
        <w:rStyle w:val="af6"/>
      </w:rPr>
      <w:fldChar w:fldCharType="begin"/>
    </w:r>
    <w:r>
      <w:rPr>
        <w:rStyle w:val="af6"/>
      </w:rPr>
      <w:instrText xml:space="preserve"> PAGE </w:instrText>
    </w:r>
    <w:r>
      <w:rPr>
        <w:rStyle w:val="af6"/>
      </w:rPr>
      <w:fldChar w:fldCharType="separate"/>
    </w:r>
    <w:r w:rsidR="00C278E5">
      <w:rPr>
        <w:rStyle w:val="af6"/>
        <w:noProof/>
      </w:rPr>
      <w:t>24</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54D" w:rsidRDefault="0083754D"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54D" w:rsidRDefault="0083754D" w:rsidP="003E1B15">
    <w:pPr>
      <w:pStyle w:val="af5"/>
      <w:jc w:val="center"/>
    </w:pPr>
    <w:r>
      <w:rPr>
        <w:rStyle w:val="af6"/>
      </w:rPr>
      <w:fldChar w:fldCharType="begin"/>
    </w:r>
    <w:r>
      <w:rPr>
        <w:rStyle w:val="af6"/>
      </w:rPr>
      <w:instrText xml:space="preserve"> PAGE </w:instrText>
    </w:r>
    <w:r>
      <w:rPr>
        <w:rStyle w:val="af6"/>
      </w:rPr>
      <w:fldChar w:fldCharType="separate"/>
    </w:r>
    <w:r w:rsidR="00DE4A46">
      <w:rPr>
        <w:rStyle w:val="af6"/>
        <w:noProof/>
      </w:rPr>
      <w:t>26</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4C8A" w:rsidRPr="004266E6" w:rsidRDefault="00934C8A"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w:t>
      </w:r>
      <w:r>
        <w:rPr>
          <w:rFonts w:hint="eastAsia"/>
          <w:noProof/>
        </w:rPr>
        <w:t>CAD</w:t>
      </w:r>
      <w:r>
        <w:rPr>
          <w:rFonts w:hint="eastAsia"/>
          <w:noProof/>
        </w:rPr>
        <w:t>的室内地图构建</w:t>
      </w:r>
      <w:r>
        <w:fldChar w:fldCharType="end"/>
      </w:r>
    </w:p>
    <w:p w:rsidR="00934C8A" w:rsidRDefault="00934C8A">
      <w:pPr>
        <w:pStyle w:val="af7"/>
      </w:pPr>
    </w:p>
    <w:p w:rsidR="00934C8A" w:rsidRDefault="00934C8A"/>
    <w:p w:rsidR="00934C8A" w:rsidRDefault="00934C8A">
      <w:r>
        <w:separator/>
      </w:r>
    </w:p>
  </w:footnote>
  <w:footnote w:type="continuationSeparator" w:id="0">
    <w:p w:rsidR="00934C8A" w:rsidRDefault="00934C8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54D" w:rsidRDefault="0083754D">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noProof/>
      </w:rPr>
      <w:t>面向视力残疾人的室内</w:t>
    </w:r>
    <w:r>
      <w:rPr>
        <w:rFonts w:hint="eastAsia"/>
        <w:noProof/>
      </w:rPr>
      <w:t>LBS</w:t>
    </w:r>
    <w:r>
      <w:rPr>
        <w:rFonts w:hint="eastAsia"/>
        <w:noProof/>
      </w:rPr>
      <w:t>系统的研究与实现</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54D" w:rsidRPr="004266E6" w:rsidRDefault="0083754D" w:rsidP="002228CF">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C278E5">
      <w:rPr>
        <w:rFonts w:hint="eastAsia"/>
        <w:noProof/>
      </w:rPr>
      <w:t>基于</w:t>
    </w:r>
    <w:r w:rsidR="00C278E5">
      <w:rPr>
        <w:rFonts w:hint="eastAsia"/>
        <w:noProof/>
      </w:rPr>
      <w:t>CAD</w:t>
    </w:r>
    <w:r w:rsidR="00C278E5">
      <w:rPr>
        <w:rFonts w:hint="eastAsia"/>
        <w:noProof/>
      </w:rPr>
      <w:t>的室内地图构建</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54D" w:rsidRPr="00F53623" w:rsidRDefault="0083754D" w:rsidP="00F53623">
    <w:pPr>
      <w:pStyle w:val="af7"/>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54D" w:rsidRPr="00D30AD5" w:rsidRDefault="0083754D" w:rsidP="00D30AD5">
    <w:pPr>
      <w:pStyle w:val="af7"/>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DE4A46">
      <w:rPr>
        <w:rFonts w:hint="eastAsia"/>
        <w:noProof/>
      </w:rPr>
      <w:t>参考文献</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3DFC57BC"/>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C494FB94"/>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7024928E"/>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8D3EE8B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8156573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A89CE6B6"/>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5A6A012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F7AAE07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E9B43C3C"/>
    <w:lvl w:ilvl="0">
      <w:start w:val="1"/>
      <w:numFmt w:val="decimal"/>
      <w:lvlText w:val="%1."/>
      <w:lvlJc w:val="left"/>
      <w:pPr>
        <w:tabs>
          <w:tab w:val="num" w:pos="360"/>
        </w:tabs>
        <w:ind w:left="360" w:hangingChars="200" w:hanging="360"/>
      </w:pPr>
    </w:lvl>
  </w:abstractNum>
  <w:abstractNum w:abstractNumId="9">
    <w:nsid w:val="FFFFFF89"/>
    <w:multiLevelType w:val="singleLevel"/>
    <w:tmpl w:val="5D84FBCA"/>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7B22B58"/>
    <w:multiLevelType w:val="hybridMultilevel"/>
    <w:tmpl w:val="28D84180"/>
    <w:lvl w:ilvl="0" w:tplc="A4F279E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A0E36A8"/>
    <w:multiLevelType w:val="hybridMultilevel"/>
    <w:tmpl w:val="364AFD7E"/>
    <w:lvl w:ilvl="0" w:tplc="A4F279E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309B7171"/>
    <w:multiLevelType w:val="hybridMultilevel"/>
    <w:tmpl w:val="D50493C0"/>
    <w:lvl w:ilvl="0" w:tplc="0F3E1402">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4">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5F5F0623"/>
    <w:multiLevelType w:val="multilevel"/>
    <w:tmpl w:val="F8F4351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15"/>
  </w:num>
  <w:num w:numId="2">
    <w:abstractNumId w:val="12"/>
  </w:num>
  <w:num w:numId="3">
    <w:abstractNumId w:val="14"/>
  </w:num>
  <w:num w:numId="4">
    <w:abstractNumId w:val="15"/>
  </w:num>
  <w:num w:numId="5">
    <w:abstractNumId w:val="15"/>
  </w:num>
  <w:num w:numId="6">
    <w:abstractNumId w:val="15"/>
  </w:num>
  <w:num w:numId="7">
    <w:abstractNumId w:val="10"/>
  </w:num>
  <w:num w:numId="8">
    <w:abstractNumId w:val="11"/>
  </w:num>
  <w:num w:numId="9">
    <w:abstractNumId w:val="15"/>
  </w:num>
  <w:num w:numId="10">
    <w:abstractNumId w:val="8"/>
  </w:num>
  <w:num w:numId="11">
    <w:abstractNumId w:val="3"/>
  </w:num>
  <w:num w:numId="12">
    <w:abstractNumId w:val="2"/>
  </w:num>
  <w:num w:numId="13">
    <w:abstractNumId w:val="1"/>
  </w:num>
  <w:num w:numId="14">
    <w:abstractNumId w:val="0"/>
  </w:num>
  <w:num w:numId="15">
    <w:abstractNumId w:val="9"/>
  </w:num>
  <w:num w:numId="16">
    <w:abstractNumId w:val="7"/>
  </w:num>
  <w:num w:numId="17">
    <w:abstractNumId w:val="6"/>
  </w:num>
  <w:num w:numId="18">
    <w:abstractNumId w:val="5"/>
  </w:num>
  <w:num w:numId="19">
    <w:abstractNumId w:val="4"/>
  </w:num>
  <w:num w:numId="20">
    <w:abstractNumId w:val="15"/>
  </w:num>
  <w:num w:numId="21">
    <w:abstractNumId w:val="15"/>
  </w:num>
  <w:num w:numId="22">
    <w:abstractNumId w:val="15"/>
  </w:num>
  <w:num w:numId="23">
    <w:abstractNumId w:val="13"/>
  </w:num>
  <w:num w:numId="24">
    <w:abstractNumId w:val="15"/>
  </w:num>
  <w:num w:numId="25">
    <w:abstractNumId w:val="15"/>
  </w:num>
  <w:num w:numId="26">
    <w:abstractNumId w:val="15"/>
  </w:num>
  <w:num w:numId="27">
    <w:abstractNumId w:val="15"/>
  </w:num>
  <w:num w:numId="28">
    <w:abstractNumId w:val="15"/>
  </w:num>
  <w:num w:numId="29">
    <w:abstractNumId w:val="15"/>
  </w:num>
  <w:num w:numId="30">
    <w:abstractNumId w:val="15"/>
  </w:num>
  <w:num w:numId="31">
    <w:abstractNumId w:val="15"/>
  </w:num>
  <w:num w:numId="32">
    <w:abstractNumId w:val="15"/>
  </w:num>
  <w:num w:numId="33">
    <w:abstractNumId w:val="15"/>
  </w:num>
  <w:num w:numId="34">
    <w:abstractNumId w:val="15"/>
  </w:num>
  <w:num w:numId="35">
    <w:abstractNumId w:val="15"/>
  </w:num>
  <w:num w:numId="36">
    <w:abstractNumId w:val="15"/>
  </w:num>
  <w:num w:numId="37">
    <w:abstractNumId w:val="15"/>
  </w:num>
  <w:num w:numId="38">
    <w:abstractNumId w:val="15"/>
  </w:num>
  <w:num w:numId="39">
    <w:abstractNumId w:val="15"/>
  </w:num>
  <w:num w:numId="40">
    <w:abstractNumId w:val="15"/>
  </w:num>
  <w:num w:numId="41">
    <w:abstractNumId w:val="15"/>
  </w:num>
  <w:num w:numId="42">
    <w:abstractNumId w:val="15"/>
  </w:num>
  <w:num w:numId="43">
    <w:abstractNumId w:val="15"/>
  </w:num>
  <w:num w:numId="44">
    <w:abstractNumId w:val="15"/>
  </w:num>
  <w:num w:numId="45">
    <w:abstractNumId w:val="15"/>
  </w:num>
  <w:num w:numId="46">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29&lt;/item&gt;&lt;item&gt;30&lt;/item&gt;&lt;item&gt;31&lt;/item&gt;&lt;item&gt;32&lt;/item&gt;&lt;/record-ids&gt;&lt;/item&gt;&lt;/Libraries&gt;"/>
  </w:docVars>
  <w:rsids>
    <w:rsidRoot w:val="00E75E27"/>
    <w:rsid w:val="000015CB"/>
    <w:rsid w:val="00001F2B"/>
    <w:rsid w:val="00003E1D"/>
    <w:rsid w:val="0000408B"/>
    <w:rsid w:val="00005540"/>
    <w:rsid w:val="000131D1"/>
    <w:rsid w:val="00013DAA"/>
    <w:rsid w:val="00013E94"/>
    <w:rsid w:val="00013F4E"/>
    <w:rsid w:val="00017A69"/>
    <w:rsid w:val="0002017A"/>
    <w:rsid w:val="00026AC7"/>
    <w:rsid w:val="00027948"/>
    <w:rsid w:val="00027A31"/>
    <w:rsid w:val="00030423"/>
    <w:rsid w:val="00032E45"/>
    <w:rsid w:val="00034131"/>
    <w:rsid w:val="000349FE"/>
    <w:rsid w:val="00034E74"/>
    <w:rsid w:val="00035333"/>
    <w:rsid w:val="00035F9D"/>
    <w:rsid w:val="0003753E"/>
    <w:rsid w:val="00037A56"/>
    <w:rsid w:val="000402B7"/>
    <w:rsid w:val="0004087B"/>
    <w:rsid w:val="00040881"/>
    <w:rsid w:val="00040D61"/>
    <w:rsid w:val="00041437"/>
    <w:rsid w:val="00041DCC"/>
    <w:rsid w:val="00045B62"/>
    <w:rsid w:val="00045EE6"/>
    <w:rsid w:val="00046FA2"/>
    <w:rsid w:val="00047031"/>
    <w:rsid w:val="000508B8"/>
    <w:rsid w:val="00054AD2"/>
    <w:rsid w:val="00060B0B"/>
    <w:rsid w:val="00060E9D"/>
    <w:rsid w:val="00062106"/>
    <w:rsid w:val="000643E4"/>
    <w:rsid w:val="00065E60"/>
    <w:rsid w:val="00072BC8"/>
    <w:rsid w:val="00073F05"/>
    <w:rsid w:val="000751D3"/>
    <w:rsid w:val="00080E69"/>
    <w:rsid w:val="00080EF5"/>
    <w:rsid w:val="000818FA"/>
    <w:rsid w:val="0008234A"/>
    <w:rsid w:val="000874E0"/>
    <w:rsid w:val="00087D1A"/>
    <w:rsid w:val="00091DB9"/>
    <w:rsid w:val="000A5711"/>
    <w:rsid w:val="000B1B52"/>
    <w:rsid w:val="000B2363"/>
    <w:rsid w:val="000B336D"/>
    <w:rsid w:val="000B342E"/>
    <w:rsid w:val="000B452F"/>
    <w:rsid w:val="000B515B"/>
    <w:rsid w:val="000B6963"/>
    <w:rsid w:val="000B70F4"/>
    <w:rsid w:val="000B7463"/>
    <w:rsid w:val="000C02C7"/>
    <w:rsid w:val="000C1D69"/>
    <w:rsid w:val="000C27F8"/>
    <w:rsid w:val="000C714E"/>
    <w:rsid w:val="000D0DBB"/>
    <w:rsid w:val="000D1580"/>
    <w:rsid w:val="000D2254"/>
    <w:rsid w:val="000D2F1C"/>
    <w:rsid w:val="000D4F99"/>
    <w:rsid w:val="000D559C"/>
    <w:rsid w:val="000D5D96"/>
    <w:rsid w:val="000D71B3"/>
    <w:rsid w:val="000E14C6"/>
    <w:rsid w:val="000E1E39"/>
    <w:rsid w:val="000E2393"/>
    <w:rsid w:val="000E2A6C"/>
    <w:rsid w:val="000E37E5"/>
    <w:rsid w:val="000E6626"/>
    <w:rsid w:val="000E7EED"/>
    <w:rsid w:val="000F27D9"/>
    <w:rsid w:val="000F58EB"/>
    <w:rsid w:val="000F5C7A"/>
    <w:rsid w:val="000F5FFA"/>
    <w:rsid w:val="000F6F21"/>
    <w:rsid w:val="0010336A"/>
    <w:rsid w:val="001055F7"/>
    <w:rsid w:val="00106069"/>
    <w:rsid w:val="0011025F"/>
    <w:rsid w:val="001111E9"/>
    <w:rsid w:val="00111C7E"/>
    <w:rsid w:val="001138E2"/>
    <w:rsid w:val="00113B68"/>
    <w:rsid w:val="00120F65"/>
    <w:rsid w:val="00123D82"/>
    <w:rsid w:val="00124B9F"/>
    <w:rsid w:val="001254C8"/>
    <w:rsid w:val="001279F8"/>
    <w:rsid w:val="001302EF"/>
    <w:rsid w:val="00131613"/>
    <w:rsid w:val="001325AA"/>
    <w:rsid w:val="00132F55"/>
    <w:rsid w:val="00133C64"/>
    <w:rsid w:val="001342EE"/>
    <w:rsid w:val="00134600"/>
    <w:rsid w:val="0013460E"/>
    <w:rsid w:val="001368B7"/>
    <w:rsid w:val="001373FF"/>
    <w:rsid w:val="00137FC0"/>
    <w:rsid w:val="00141DB0"/>
    <w:rsid w:val="00144F00"/>
    <w:rsid w:val="001462B5"/>
    <w:rsid w:val="001464D1"/>
    <w:rsid w:val="00147124"/>
    <w:rsid w:val="00147530"/>
    <w:rsid w:val="00150B42"/>
    <w:rsid w:val="0015387C"/>
    <w:rsid w:val="00160181"/>
    <w:rsid w:val="00160428"/>
    <w:rsid w:val="0016072E"/>
    <w:rsid w:val="001611A5"/>
    <w:rsid w:val="00161890"/>
    <w:rsid w:val="00163E99"/>
    <w:rsid w:val="0016557D"/>
    <w:rsid w:val="00166B97"/>
    <w:rsid w:val="00170497"/>
    <w:rsid w:val="00172136"/>
    <w:rsid w:val="00172140"/>
    <w:rsid w:val="00172832"/>
    <w:rsid w:val="0017505B"/>
    <w:rsid w:val="0017569F"/>
    <w:rsid w:val="0017576C"/>
    <w:rsid w:val="00180880"/>
    <w:rsid w:val="001818FE"/>
    <w:rsid w:val="00185123"/>
    <w:rsid w:val="001851D8"/>
    <w:rsid w:val="0018570B"/>
    <w:rsid w:val="00187779"/>
    <w:rsid w:val="0019262B"/>
    <w:rsid w:val="001953DB"/>
    <w:rsid w:val="001A204D"/>
    <w:rsid w:val="001A3EFA"/>
    <w:rsid w:val="001A5897"/>
    <w:rsid w:val="001A668A"/>
    <w:rsid w:val="001A6EA0"/>
    <w:rsid w:val="001A7E70"/>
    <w:rsid w:val="001B10E3"/>
    <w:rsid w:val="001B310F"/>
    <w:rsid w:val="001B36BC"/>
    <w:rsid w:val="001B3BC0"/>
    <w:rsid w:val="001B5A02"/>
    <w:rsid w:val="001B7E6F"/>
    <w:rsid w:val="001C08C9"/>
    <w:rsid w:val="001C1EA3"/>
    <w:rsid w:val="001C4C5F"/>
    <w:rsid w:val="001C76A2"/>
    <w:rsid w:val="001D261C"/>
    <w:rsid w:val="001D2ABB"/>
    <w:rsid w:val="001D4379"/>
    <w:rsid w:val="001D4513"/>
    <w:rsid w:val="001D5840"/>
    <w:rsid w:val="001D645F"/>
    <w:rsid w:val="001E0B56"/>
    <w:rsid w:val="001E32CA"/>
    <w:rsid w:val="001E6361"/>
    <w:rsid w:val="001F0D0E"/>
    <w:rsid w:val="001F728B"/>
    <w:rsid w:val="001F72F4"/>
    <w:rsid w:val="00202186"/>
    <w:rsid w:val="002031A4"/>
    <w:rsid w:val="00204B76"/>
    <w:rsid w:val="0020688C"/>
    <w:rsid w:val="00207382"/>
    <w:rsid w:val="0020760F"/>
    <w:rsid w:val="00210DC9"/>
    <w:rsid w:val="00212A5B"/>
    <w:rsid w:val="0021352E"/>
    <w:rsid w:val="00213EA2"/>
    <w:rsid w:val="0022033D"/>
    <w:rsid w:val="00220DE3"/>
    <w:rsid w:val="00221B92"/>
    <w:rsid w:val="002228CF"/>
    <w:rsid w:val="00222AA8"/>
    <w:rsid w:val="00223CF5"/>
    <w:rsid w:val="00223DCA"/>
    <w:rsid w:val="00225B28"/>
    <w:rsid w:val="00225DB7"/>
    <w:rsid w:val="00227DFC"/>
    <w:rsid w:val="00227E33"/>
    <w:rsid w:val="002327E0"/>
    <w:rsid w:val="0023328F"/>
    <w:rsid w:val="00235AF9"/>
    <w:rsid w:val="00235C10"/>
    <w:rsid w:val="00235F4A"/>
    <w:rsid w:val="002367B5"/>
    <w:rsid w:val="0023785E"/>
    <w:rsid w:val="00247C64"/>
    <w:rsid w:val="0025157C"/>
    <w:rsid w:val="00252210"/>
    <w:rsid w:val="00252A74"/>
    <w:rsid w:val="00252A8D"/>
    <w:rsid w:val="00254681"/>
    <w:rsid w:val="00254E60"/>
    <w:rsid w:val="00255910"/>
    <w:rsid w:val="00255A19"/>
    <w:rsid w:val="002569FB"/>
    <w:rsid w:val="00260637"/>
    <w:rsid w:val="0026483F"/>
    <w:rsid w:val="002663DB"/>
    <w:rsid w:val="0026744C"/>
    <w:rsid w:val="00267FA6"/>
    <w:rsid w:val="002724F7"/>
    <w:rsid w:val="00274777"/>
    <w:rsid w:val="002769B3"/>
    <w:rsid w:val="002803E2"/>
    <w:rsid w:val="00280700"/>
    <w:rsid w:val="0028385F"/>
    <w:rsid w:val="00283EAE"/>
    <w:rsid w:val="002841BA"/>
    <w:rsid w:val="00286B37"/>
    <w:rsid w:val="00286EAC"/>
    <w:rsid w:val="002900A1"/>
    <w:rsid w:val="002917A0"/>
    <w:rsid w:val="00291E22"/>
    <w:rsid w:val="00293CE0"/>
    <w:rsid w:val="00293E35"/>
    <w:rsid w:val="00296A87"/>
    <w:rsid w:val="00297174"/>
    <w:rsid w:val="002A18AA"/>
    <w:rsid w:val="002A2EAE"/>
    <w:rsid w:val="002A3A7F"/>
    <w:rsid w:val="002A4D15"/>
    <w:rsid w:val="002A7D2A"/>
    <w:rsid w:val="002B1812"/>
    <w:rsid w:val="002B4ECC"/>
    <w:rsid w:val="002B5F3B"/>
    <w:rsid w:val="002B6E25"/>
    <w:rsid w:val="002C2356"/>
    <w:rsid w:val="002C269C"/>
    <w:rsid w:val="002C3AFB"/>
    <w:rsid w:val="002C59A6"/>
    <w:rsid w:val="002C5D19"/>
    <w:rsid w:val="002C6CAA"/>
    <w:rsid w:val="002D0439"/>
    <w:rsid w:val="002D151F"/>
    <w:rsid w:val="002D21A1"/>
    <w:rsid w:val="002D2A74"/>
    <w:rsid w:val="002D3C8E"/>
    <w:rsid w:val="002D4F28"/>
    <w:rsid w:val="002D53A7"/>
    <w:rsid w:val="002E1D2D"/>
    <w:rsid w:val="002E1F31"/>
    <w:rsid w:val="002E6B2F"/>
    <w:rsid w:val="002F1BDE"/>
    <w:rsid w:val="002F2105"/>
    <w:rsid w:val="002F50BA"/>
    <w:rsid w:val="00300185"/>
    <w:rsid w:val="003001D6"/>
    <w:rsid w:val="003015AC"/>
    <w:rsid w:val="0030363B"/>
    <w:rsid w:val="003037A7"/>
    <w:rsid w:val="00303A8E"/>
    <w:rsid w:val="00303CE8"/>
    <w:rsid w:val="003057A5"/>
    <w:rsid w:val="00311F14"/>
    <w:rsid w:val="00313C5F"/>
    <w:rsid w:val="00314E17"/>
    <w:rsid w:val="00317C20"/>
    <w:rsid w:val="00321FEB"/>
    <w:rsid w:val="00322B94"/>
    <w:rsid w:val="0032362F"/>
    <w:rsid w:val="00324271"/>
    <w:rsid w:val="003250C8"/>
    <w:rsid w:val="0032675C"/>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5120E"/>
    <w:rsid w:val="00351213"/>
    <w:rsid w:val="0035150F"/>
    <w:rsid w:val="0035290B"/>
    <w:rsid w:val="00352D3F"/>
    <w:rsid w:val="003546D8"/>
    <w:rsid w:val="00356B7E"/>
    <w:rsid w:val="003575CE"/>
    <w:rsid w:val="003577B5"/>
    <w:rsid w:val="00357ED7"/>
    <w:rsid w:val="00360DDE"/>
    <w:rsid w:val="00361695"/>
    <w:rsid w:val="003621EC"/>
    <w:rsid w:val="003635B5"/>
    <w:rsid w:val="00363C39"/>
    <w:rsid w:val="00363FF3"/>
    <w:rsid w:val="00364752"/>
    <w:rsid w:val="00367528"/>
    <w:rsid w:val="00373641"/>
    <w:rsid w:val="00376881"/>
    <w:rsid w:val="00376C15"/>
    <w:rsid w:val="00377751"/>
    <w:rsid w:val="00380B4C"/>
    <w:rsid w:val="00381609"/>
    <w:rsid w:val="00381E3F"/>
    <w:rsid w:val="00382817"/>
    <w:rsid w:val="003828C7"/>
    <w:rsid w:val="00384CA7"/>
    <w:rsid w:val="0038693A"/>
    <w:rsid w:val="0039030A"/>
    <w:rsid w:val="00390A4E"/>
    <w:rsid w:val="003957B2"/>
    <w:rsid w:val="003962AF"/>
    <w:rsid w:val="003968C0"/>
    <w:rsid w:val="003969F7"/>
    <w:rsid w:val="003978FC"/>
    <w:rsid w:val="003A2088"/>
    <w:rsid w:val="003A2CFC"/>
    <w:rsid w:val="003A47A7"/>
    <w:rsid w:val="003A62F1"/>
    <w:rsid w:val="003B13D3"/>
    <w:rsid w:val="003B17C3"/>
    <w:rsid w:val="003B2142"/>
    <w:rsid w:val="003B3C55"/>
    <w:rsid w:val="003B4E2C"/>
    <w:rsid w:val="003B5A13"/>
    <w:rsid w:val="003B6D7C"/>
    <w:rsid w:val="003B7BB6"/>
    <w:rsid w:val="003C1130"/>
    <w:rsid w:val="003C2F2A"/>
    <w:rsid w:val="003C39B5"/>
    <w:rsid w:val="003C5C92"/>
    <w:rsid w:val="003C5EB3"/>
    <w:rsid w:val="003C5FEF"/>
    <w:rsid w:val="003C6D4D"/>
    <w:rsid w:val="003C72B0"/>
    <w:rsid w:val="003C7B5C"/>
    <w:rsid w:val="003D12A9"/>
    <w:rsid w:val="003D2778"/>
    <w:rsid w:val="003D3721"/>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4009C8"/>
    <w:rsid w:val="00403789"/>
    <w:rsid w:val="0040511B"/>
    <w:rsid w:val="00405EAF"/>
    <w:rsid w:val="00410476"/>
    <w:rsid w:val="0041072D"/>
    <w:rsid w:val="0041369A"/>
    <w:rsid w:val="00415D30"/>
    <w:rsid w:val="00415EDD"/>
    <w:rsid w:val="00417FDE"/>
    <w:rsid w:val="00420C85"/>
    <w:rsid w:val="00421396"/>
    <w:rsid w:val="0042283B"/>
    <w:rsid w:val="00422D67"/>
    <w:rsid w:val="0042429C"/>
    <w:rsid w:val="00424E8B"/>
    <w:rsid w:val="004266AD"/>
    <w:rsid w:val="004266E6"/>
    <w:rsid w:val="00426877"/>
    <w:rsid w:val="004310EA"/>
    <w:rsid w:val="00431825"/>
    <w:rsid w:val="00433EF2"/>
    <w:rsid w:val="00437E70"/>
    <w:rsid w:val="00440B86"/>
    <w:rsid w:val="00440E60"/>
    <w:rsid w:val="00441495"/>
    <w:rsid w:val="00441D31"/>
    <w:rsid w:val="0044213B"/>
    <w:rsid w:val="00443129"/>
    <w:rsid w:val="004448B5"/>
    <w:rsid w:val="0044623B"/>
    <w:rsid w:val="00450485"/>
    <w:rsid w:val="00450EBA"/>
    <w:rsid w:val="0045126B"/>
    <w:rsid w:val="00453467"/>
    <w:rsid w:val="004543CE"/>
    <w:rsid w:val="00456402"/>
    <w:rsid w:val="004571C3"/>
    <w:rsid w:val="00457BB3"/>
    <w:rsid w:val="0046201D"/>
    <w:rsid w:val="00462A95"/>
    <w:rsid w:val="0046347A"/>
    <w:rsid w:val="00464847"/>
    <w:rsid w:val="0046784A"/>
    <w:rsid w:val="00467985"/>
    <w:rsid w:val="00470159"/>
    <w:rsid w:val="0047107C"/>
    <w:rsid w:val="00472311"/>
    <w:rsid w:val="00472F58"/>
    <w:rsid w:val="0047316F"/>
    <w:rsid w:val="00474D27"/>
    <w:rsid w:val="00475E23"/>
    <w:rsid w:val="004764EE"/>
    <w:rsid w:val="0048063F"/>
    <w:rsid w:val="00482D0E"/>
    <w:rsid w:val="0048457F"/>
    <w:rsid w:val="00484BB0"/>
    <w:rsid w:val="00490B56"/>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5A92"/>
    <w:rsid w:val="004C7802"/>
    <w:rsid w:val="004D219D"/>
    <w:rsid w:val="004D798F"/>
    <w:rsid w:val="004D7FCD"/>
    <w:rsid w:val="004D7FD9"/>
    <w:rsid w:val="004E0353"/>
    <w:rsid w:val="004E0E34"/>
    <w:rsid w:val="004E4AE0"/>
    <w:rsid w:val="004E4ECD"/>
    <w:rsid w:val="004E562C"/>
    <w:rsid w:val="004E571C"/>
    <w:rsid w:val="004E68ED"/>
    <w:rsid w:val="004F14FB"/>
    <w:rsid w:val="004F1957"/>
    <w:rsid w:val="004F3868"/>
    <w:rsid w:val="004F42A4"/>
    <w:rsid w:val="004F43F9"/>
    <w:rsid w:val="004F4F03"/>
    <w:rsid w:val="004F565F"/>
    <w:rsid w:val="004F61CF"/>
    <w:rsid w:val="005012BE"/>
    <w:rsid w:val="005013BA"/>
    <w:rsid w:val="00501473"/>
    <w:rsid w:val="005016DA"/>
    <w:rsid w:val="00502CB0"/>
    <w:rsid w:val="00504341"/>
    <w:rsid w:val="005047A9"/>
    <w:rsid w:val="00504AC6"/>
    <w:rsid w:val="00505A1B"/>
    <w:rsid w:val="0050662A"/>
    <w:rsid w:val="005072A1"/>
    <w:rsid w:val="00507E62"/>
    <w:rsid w:val="00511F78"/>
    <w:rsid w:val="0051600C"/>
    <w:rsid w:val="0051719B"/>
    <w:rsid w:val="00517EE0"/>
    <w:rsid w:val="00520E2E"/>
    <w:rsid w:val="00521D2E"/>
    <w:rsid w:val="00526DF3"/>
    <w:rsid w:val="00530A61"/>
    <w:rsid w:val="00530BF0"/>
    <w:rsid w:val="00532120"/>
    <w:rsid w:val="00534B3A"/>
    <w:rsid w:val="00536A3D"/>
    <w:rsid w:val="0053791C"/>
    <w:rsid w:val="005442CB"/>
    <w:rsid w:val="00544808"/>
    <w:rsid w:val="005523C9"/>
    <w:rsid w:val="00552C7C"/>
    <w:rsid w:val="00555ABA"/>
    <w:rsid w:val="00555C35"/>
    <w:rsid w:val="00556244"/>
    <w:rsid w:val="005568BB"/>
    <w:rsid w:val="005616AF"/>
    <w:rsid w:val="00561812"/>
    <w:rsid w:val="00562264"/>
    <w:rsid w:val="005622D6"/>
    <w:rsid w:val="005624FA"/>
    <w:rsid w:val="00566368"/>
    <w:rsid w:val="0056670F"/>
    <w:rsid w:val="005671B1"/>
    <w:rsid w:val="00570C62"/>
    <w:rsid w:val="005718EB"/>
    <w:rsid w:val="00573055"/>
    <w:rsid w:val="0057580D"/>
    <w:rsid w:val="005764A2"/>
    <w:rsid w:val="005767A6"/>
    <w:rsid w:val="00576FF3"/>
    <w:rsid w:val="0057798A"/>
    <w:rsid w:val="00581143"/>
    <w:rsid w:val="0058382D"/>
    <w:rsid w:val="00584DA7"/>
    <w:rsid w:val="005860A9"/>
    <w:rsid w:val="005861B3"/>
    <w:rsid w:val="00591E4E"/>
    <w:rsid w:val="00593896"/>
    <w:rsid w:val="00595DDF"/>
    <w:rsid w:val="005977A9"/>
    <w:rsid w:val="005A0307"/>
    <w:rsid w:val="005A0A3B"/>
    <w:rsid w:val="005A4841"/>
    <w:rsid w:val="005A540D"/>
    <w:rsid w:val="005A6CF9"/>
    <w:rsid w:val="005B1389"/>
    <w:rsid w:val="005B3D1C"/>
    <w:rsid w:val="005B4685"/>
    <w:rsid w:val="005B4908"/>
    <w:rsid w:val="005B5113"/>
    <w:rsid w:val="005B5DB6"/>
    <w:rsid w:val="005B6DAA"/>
    <w:rsid w:val="005C1301"/>
    <w:rsid w:val="005C1D62"/>
    <w:rsid w:val="005C48C0"/>
    <w:rsid w:val="005C51A5"/>
    <w:rsid w:val="005D06CB"/>
    <w:rsid w:val="005D3688"/>
    <w:rsid w:val="005D42A7"/>
    <w:rsid w:val="005D64B3"/>
    <w:rsid w:val="005D6CE9"/>
    <w:rsid w:val="005D7C59"/>
    <w:rsid w:val="005E11AE"/>
    <w:rsid w:val="005E14D5"/>
    <w:rsid w:val="005E1869"/>
    <w:rsid w:val="005E30BA"/>
    <w:rsid w:val="005E415D"/>
    <w:rsid w:val="005E500F"/>
    <w:rsid w:val="005E50CC"/>
    <w:rsid w:val="005E6548"/>
    <w:rsid w:val="005E6DEA"/>
    <w:rsid w:val="005E7030"/>
    <w:rsid w:val="005E7900"/>
    <w:rsid w:val="005F15AE"/>
    <w:rsid w:val="005F5043"/>
    <w:rsid w:val="005F5F23"/>
    <w:rsid w:val="005F7534"/>
    <w:rsid w:val="006003C4"/>
    <w:rsid w:val="00600B47"/>
    <w:rsid w:val="006020FC"/>
    <w:rsid w:val="00606097"/>
    <w:rsid w:val="0060651A"/>
    <w:rsid w:val="00606EDE"/>
    <w:rsid w:val="00611BC8"/>
    <w:rsid w:val="00614E60"/>
    <w:rsid w:val="00614E92"/>
    <w:rsid w:val="00615A0A"/>
    <w:rsid w:val="00615DCD"/>
    <w:rsid w:val="00620E3D"/>
    <w:rsid w:val="006213BC"/>
    <w:rsid w:val="00622364"/>
    <w:rsid w:val="00626C9B"/>
    <w:rsid w:val="0063012E"/>
    <w:rsid w:val="00631193"/>
    <w:rsid w:val="006340E9"/>
    <w:rsid w:val="00634166"/>
    <w:rsid w:val="0064075B"/>
    <w:rsid w:val="00640CC6"/>
    <w:rsid w:val="00641D8D"/>
    <w:rsid w:val="0064206C"/>
    <w:rsid w:val="00643B00"/>
    <w:rsid w:val="00644533"/>
    <w:rsid w:val="00645FE2"/>
    <w:rsid w:val="0065048E"/>
    <w:rsid w:val="00650F3A"/>
    <w:rsid w:val="0065102B"/>
    <w:rsid w:val="006520C4"/>
    <w:rsid w:val="006557C4"/>
    <w:rsid w:val="00655AEE"/>
    <w:rsid w:val="0066442E"/>
    <w:rsid w:val="006650D9"/>
    <w:rsid w:val="00666DAF"/>
    <w:rsid w:val="0067229F"/>
    <w:rsid w:val="00675D1D"/>
    <w:rsid w:val="00676B24"/>
    <w:rsid w:val="00681CAC"/>
    <w:rsid w:val="00681D9E"/>
    <w:rsid w:val="00682935"/>
    <w:rsid w:val="00683256"/>
    <w:rsid w:val="00683C4C"/>
    <w:rsid w:val="0068490C"/>
    <w:rsid w:val="00685141"/>
    <w:rsid w:val="0068570A"/>
    <w:rsid w:val="00686748"/>
    <w:rsid w:val="00687C4C"/>
    <w:rsid w:val="00687F74"/>
    <w:rsid w:val="00690FDC"/>
    <w:rsid w:val="00691A9C"/>
    <w:rsid w:val="006A04CF"/>
    <w:rsid w:val="006A184C"/>
    <w:rsid w:val="006A4DCA"/>
    <w:rsid w:val="006A540C"/>
    <w:rsid w:val="006A6D15"/>
    <w:rsid w:val="006A79F5"/>
    <w:rsid w:val="006B067B"/>
    <w:rsid w:val="006B2C63"/>
    <w:rsid w:val="006B3C6A"/>
    <w:rsid w:val="006B7E06"/>
    <w:rsid w:val="006C0083"/>
    <w:rsid w:val="006C03D4"/>
    <w:rsid w:val="006C286D"/>
    <w:rsid w:val="006C3B7C"/>
    <w:rsid w:val="006C440D"/>
    <w:rsid w:val="006C5864"/>
    <w:rsid w:val="006D04DB"/>
    <w:rsid w:val="006D20DD"/>
    <w:rsid w:val="006D585C"/>
    <w:rsid w:val="006D776A"/>
    <w:rsid w:val="006E0BFE"/>
    <w:rsid w:val="006E0D6C"/>
    <w:rsid w:val="006E15DE"/>
    <w:rsid w:val="006E23E1"/>
    <w:rsid w:val="006E24D2"/>
    <w:rsid w:val="006E31B1"/>
    <w:rsid w:val="006E5B5F"/>
    <w:rsid w:val="006E668D"/>
    <w:rsid w:val="006E69B0"/>
    <w:rsid w:val="006F04F2"/>
    <w:rsid w:val="006F78BA"/>
    <w:rsid w:val="00700905"/>
    <w:rsid w:val="00701438"/>
    <w:rsid w:val="0070174C"/>
    <w:rsid w:val="00703492"/>
    <w:rsid w:val="00706946"/>
    <w:rsid w:val="00707C03"/>
    <w:rsid w:val="00711137"/>
    <w:rsid w:val="0071185E"/>
    <w:rsid w:val="00711F66"/>
    <w:rsid w:val="00715790"/>
    <w:rsid w:val="007163E7"/>
    <w:rsid w:val="0071697D"/>
    <w:rsid w:val="00717326"/>
    <w:rsid w:val="007175CD"/>
    <w:rsid w:val="00717751"/>
    <w:rsid w:val="007221B3"/>
    <w:rsid w:val="0072534D"/>
    <w:rsid w:val="00726671"/>
    <w:rsid w:val="00727FA3"/>
    <w:rsid w:val="00731193"/>
    <w:rsid w:val="0073224D"/>
    <w:rsid w:val="007333B8"/>
    <w:rsid w:val="007345E1"/>
    <w:rsid w:val="00734A92"/>
    <w:rsid w:val="00735CAF"/>
    <w:rsid w:val="007405A3"/>
    <w:rsid w:val="007435D8"/>
    <w:rsid w:val="00744AD8"/>
    <w:rsid w:val="007469E8"/>
    <w:rsid w:val="00746F44"/>
    <w:rsid w:val="007528D1"/>
    <w:rsid w:val="00752AE0"/>
    <w:rsid w:val="0075354B"/>
    <w:rsid w:val="007540A3"/>
    <w:rsid w:val="007540AF"/>
    <w:rsid w:val="007545B6"/>
    <w:rsid w:val="007568F0"/>
    <w:rsid w:val="00757AB4"/>
    <w:rsid w:val="00761141"/>
    <w:rsid w:val="00762687"/>
    <w:rsid w:val="0076451A"/>
    <w:rsid w:val="00765BDB"/>
    <w:rsid w:val="007672DE"/>
    <w:rsid w:val="00777E86"/>
    <w:rsid w:val="00782611"/>
    <w:rsid w:val="00782873"/>
    <w:rsid w:val="00784098"/>
    <w:rsid w:val="00784306"/>
    <w:rsid w:val="0078738D"/>
    <w:rsid w:val="00792CC0"/>
    <w:rsid w:val="00794A35"/>
    <w:rsid w:val="0079598A"/>
    <w:rsid w:val="00795E8D"/>
    <w:rsid w:val="00796F4A"/>
    <w:rsid w:val="00796FB2"/>
    <w:rsid w:val="007970C2"/>
    <w:rsid w:val="007973A7"/>
    <w:rsid w:val="007A1EE5"/>
    <w:rsid w:val="007A25DD"/>
    <w:rsid w:val="007A4CAF"/>
    <w:rsid w:val="007A4E75"/>
    <w:rsid w:val="007A6A4C"/>
    <w:rsid w:val="007A77B8"/>
    <w:rsid w:val="007B0786"/>
    <w:rsid w:val="007B07AE"/>
    <w:rsid w:val="007B0A54"/>
    <w:rsid w:val="007B16A3"/>
    <w:rsid w:val="007B205D"/>
    <w:rsid w:val="007B222A"/>
    <w:rsid w:val="007B431B"/>
    <w:rsid w:val="007B663D"/>
    <w:rsid w:val="007C1AF3"/>
    <w:rsid w:val="007C1E4D"/>
    <w:rsid w:val="007C3B6C"/>
    <w:rsid w:val="007C457B"/>
    <w:rsid w:val="007C4E91"/>
    <w:rsid w:val="007C6B41"/>
    <w:rsid w:val="007C6FE9"/>
    <w:rsid w:val="007D08A5"/>
    <w:rsid w:val="007D0B06"/>
    <w:rsid w:val="007D2A58"/>
    <w:rsid w:val="007D346B"/>
    <w:rsid w:val="007D6134"/>
    <w:rsid w:val="007D7238"/>
    <w:rsid w:val="007D787C"/>
    <w:rsid w:val="007E10FB"/>
    <w:rsid w:val="007E21F0"/>
    <w:rsid w:val="007E3673"/>
    <w:rsid w:val="007E44BA"/>
    <w:rsid w:val="007E5E1E"/>
    <w:rsid w:val="007E6C1F"/>
    <w:rsid w:val="007E6C79"/>
    <w:rsid w:val="007E6F1A"/>
    <w:rsid w:val="007E7F7E"/>
    <w:rsid w:val="007F044F"/>
    <w:rsid w:val="007F0C9D"/>
    <w:rsid w:val="007F2C93"/>
    <w:rsid w:val="007F3662"/>
    <w:rsid w:val="007F3CCA"/>
    <w:rsid w:val="007F4C0B"/>
    <w:rsid w:val="007F7417"/>
    <w:rsid w:val="00800516"/>
    <w:rsid w:val="00802C82"/>
    <w:rsid w:val="00803D87"/>
    <w:rsid w:val="008057D5"/>
    <w:rsid w:val="008062B4"/>
    <w:rsid w:val="00806A83"/>
    <w:rsid w:val="00811D18"/>
    <w:rsid w:val="00812130"/>
    <w:rsid w:val="008135CD"/>
    <w:rsid w:val="00813D2E"/>
    <w:rsid w:val="00816028"/>
    <w:rsid w:val="00817850"/>
    <w:rsid w:val="00822472"/>
    <w:rsid w:val="00825617"/>
    <w:rsid w:val="00827229"/>
    <w:rsid w:val="008307C7"/>
    <w:rsid w:val="00830C1E"/>
    <w:rsid w:val="008315B5"/>
    <w:rsid w:val="00832543"/>
    <w:rsid w:val="00833E79"/>
    <w:rsid w:val="008347AF"/>
    <w:rsid w:val="0083754D"/>
    <w:rsid w:val="00837ECC"/>
    <w:rsid w:val="008402C8"/>
    <w:rsid w:val="00841950"/>
    <w:rsid w:val="00841B1D"/>
    <w:rsid w:val="00842531"/>
    <w:rsid w:val="0084389D"/>
    <w:rsid w:val="00843A11"/>
    <w:rsid w:val="00843F77"/>
    <w:rsid w:val="00844C51"/>
    <w:rsid w:val="00845204"/>
    <w:rsid w:val="008462D5"/>
    <w:rsid w:val="00847523"/>
    <w:rsid w:val="00847FC1"/>
    <w:rsid w:val="00851507"/>
    <w:rsid w:val="00851F06"/>
    <w:rsid w:val="008533C0"/>
    <w:rsid w:val="008534BD"/>
    <w:rsid w:val="00853715"/>
    <w:rsid w:val="008543E5"/>
    <w:rsid w:val="0085526A"/>
    <w:rsid w:val="00856953"/>
    <w:rsid w:val="00860AFF"/>
    <w:rsid w:val="00860D4F"/>
    <w:rsid w:val="0086101C"/>
    <w:rsid w:val="00861D72"/>
    <w:rsid w:val="0086579B"/>
    <w:rsid w:val="00865A2E"/>
    <w:rsid w:val="00866B87"/>
    <w:rsid w:val="008672D2"/>
    <w:rsid w:val="008678DB"/>
    <w:rsid w:val="008704B3"/>
    <w:rsid w:val="008712CB"/>
    <w:rsid w:val="0087167B"/>
    <w:rsid w:val="00872700"/>
    <w:rsid w:val="0087543D"/>
    <w:rsid w:val="00876819"/>
    <w:rsid w:val="00880DE9"/>
    <w:rsid w:val="00885B3E"/>
    <w:rsid w:val="00886396"/>
    <w:rsid w:val="00887DBE"/>
    <w:rsid w:val="00890CBF"/>
    <w:rsid w:val="00892431"/>
    <w:rsid w:val="00892EA5"/>
    <w:rsid w:val="00892EF6"/>
    <w:rsid w:val="008952F6"/>
    <w:rsid w:val="00896677"/>
    <w:rsid w:val="00896891"/>
    <w:rsid w:val="008A3258"/>
    <w:rsid w:val="008A3DC6"/>
    <w:rsid w:val="008A3FC3"/>
    <w:rsid w:val="008A5676"/>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19B2"/>
    <w:rsid w:val="008E1D5F"/>
    <w:rsid w:val="008E3A7C"/>
    <w:rsid w:val="008E5DE4"/>
    <w:rsid w:val="008F0DBB"/>
    <w:rsid w:val="008F1525"/>
    <w:rsid w:val="008F197A"/>
    <w:rsid w:val="008F20DC"/>
    <w:rsid w:val="008F3FFC"/>
    <w:rsid w:val="008F7C3B"/>
    <w:rsid w:val="008F7EDF"/>
    <w:rsid w:val="0090115A"/>
    <w:rsid w:val="0090196E"/>
    <w:rsid w:val="00901D9A"/>
    <w:rsid w:val="0090421D"/>
    <w:rsid w:val="00904343"/>
    <w:rsid w:val="00906B39"/>
    <w:rsid w:val="00906D80"/>
    <w:rsid w:val="009105DE"/>
    <w:rsid w:val="009113B3"/>
    <w:rsid w:val="009145E5"/>
    <w:rsid w:val="00916F01"/>
    <w:rsid w:val="0092341A"/>
    <w:rsid w:val="009239BA"/>
    <w:rsid w:val="0092548D"/>
    <w:rsid w:val="009268F5"/>
    <w:rsid w:val="00926C78"/>
    <w:rsid w:val="00927551"/>
    <w:rsid w:val="00927696"/>
    <w:rsid w:val="00931C85"/>
    <w:rsid w:val="00933C94"/>
    <w:rsid w:val="00934539"/>
    <w:rsid w:val="00934AB4"/>
    <w:rsid w:val="00934C8A"/>
    <w:rsid w:val="00934CBA"/>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5078"/>
    <w:rsid w:val="00956B0C"/>
    <w:rsid w:val="009600BF"/>
    <w:rsid w:val="00962917"/>
    <w:rsid w:val="0096648D"/>
    <w:rsid w:val="00967609"/>
    <w:rsid w:val="00970C11"/>
    <w:rsid w:val="009749F7"/>
    <w:rsid w:val="009750CC"/>
    <w:rsid w:val="00975266"/>
    <w:rsid w:val="009765E1"/>
    <w:rsid w:val="009802DF"/>
    <w:rsid w:val="0098079F"/>
    <w:rsid w:val="00980D82"/>
    <w:rsid w:val="009812E9"/>
    <w:rsid w:val="00983F28"/>
    <w:rsid w:val="00984A2F"/>
    <w:rsid w:val="00985197"/>
    <w:rsid w:val="00987689"/>
    <w:rsid w:val="00991346"/>
    <w:rsid w:val="00993AA5"/>
    <w:rsid w:val="00993E08"/>
    <w:rsid w:val="009974C1"/>
    <w:rsid w:val="009A2249"/>
    <w:rsid w:val="009A22F0"/>
    <w:rsid w:val="009A2DBB"/>
    <w:rsid w:val="009B4F89"/>
    <w:rsid w:val="009B51C8"/>
    <w:rsid w:val="009B59E3"/>
    <w:rsid w:val="009B5DE7"/>
    <w:rsid w:val="009B61AB"/>
    <w:rsid w:val="009B6FB9"/>
    <w:rsid w:val="009B79B3"/>
    <w:rsid w:val="009C0EAD"/>
    <w:rsid w:val="009C1478"/>
    <w:rsid w:val="009C290F"/>
    <w:rsid w:val="009C3D47"/>
    <w:rsid w:val="009C60D7"/>
    <w:rsid w:val="009C7CB6"/>
    <w:rsid w:val="009D03DB"/>
    <w:rsid w:val="009D065A"/>
    <w:rsid w:val="009D1DDB"/>
    <w:rsid w:val="009D1FC8"/>
    <w:rsid w:val="009D27D5"/>
    <w:rsid w:val="009D3180"/>
    <w:rsid w:val="009D5055"/>
    <w:rsid w:val="009D5CC2"/>
    <w:rsid w:val="009D6F4A"/>
    <w:rsid w:val="009D6F77"/>
    <w:rsid w:val="009E3631"/>
    <w:rsid w:val="009E3EEC"/>
    <w:rsid w:val="009E415D"/>
    <w:rsid w:val="009E53EC"/>
    <w:rsid w:val="009E545C"/>
    <w:rsid w:val="009E6DD8"/>
    <w:rsid w:val="009E7E3F"/>
    <w:rsid w:val="009F0BDA"/>
    <w:rsid w:val="009F0E45"/>
    <w:rsid w:val="009F3FAC"/>
    <w:rsid w:val="009F5299"/>
    <w:rsid w:val="009F7EAB"/>
    <w:rsid w:val="00A02D6E"/>
    <w:rsid w:val="00A0346B"/>
    <w:rsid w:val="00A03984"/>
    <w:rsid w:val="00A06800"/>
    <w:rsid w:val="00A118F6"/>
    <w:rsid w:val="00A1248E"/>
    <w:rsid w:val="00A1334E"/>
    <w:rsid w:val="00A1367E"/>
    <w:rsid w:val="00A14997"/>
    <w:rsid w:val="00A14F27"/>
    <w:rsid w:val="00A15386"/>
    <w:rsid w:val="00A169A0"/>
    <w:rsid w:val="00A16BD2"/>
    <w:rsid w:val="00A16CC4"/>
    <w:rsid w:val="00A17480"/>
    <w:rsid w:val="00A21A02"/>
    <w:rsid w:val="00A22609"/>
    <w:rsid w:val="00A23E48"/>
    <w:rsid w:val="00A24924"/>
    <w:rsid w:val="00A25A27"/>
    <w:rsid w:val="00A25F14"/>
    <w:rsid w:val="00A26D41"/>
    <w:rsid w:val="00A31AC8"/>
    <w:rsid w:val="00A31E5E"/>
    <w:rsid w:val="00A32AF0"/>
    <w:rsid w:val="00A354B9"/>
    <w:rsid w:val="00A35B33"/>
    <w:rsid w:val="00A365D9"/>
    <w:rsid w:val="00A36908"/>
    <w:rsid w:val="00A36D33"/>
    <w:rsid w:val="00A40F89"/>
    <w:rsid w:val="00A411C5"/>
    <w:rsid w:val="00A41C9A"/>
    <w:rsid w:val="00A41D73"/>
    <w:rsid w:val="00A43B32"/>
    <w:rsid w:val="00A44978"/>
    <w:rsid w:val="00A45376"/>
    <w:rsid w:val="00A453CE"/>
    <w:rsid w:val="00A46EC5"/>
    <w:rsid w:val="00A474AD"/>
    <w:rsid w:val="00A5068F"/>
    <w:rsid w:val="00A51E3D"/>
    <w:rsid w:val="00A53EC1"/>
    <w:rsid w:val="00A56FD3"/>
    <w:rsid w:val="00A5760D"/>
    <w:rsid w:val="00A617B9"/>
    <w:rsid w:val="00A62B9B"/>
    <w:rsid w:val="00A63BA3"/>
    <w:rsid w:val="00A64063"/>
    <w:rsid w:val="00A65B58"/>
    <w:rsid w:val="00A66127"/>
    <w:rsid w:val="00A66A4F"/>
    <w:rsid w:val="00A67A70"/>
    <w:rsid w:val="00A70BA3"/>
    <w:rsid w:val="00A710ED"/>
    <w:rsid w:val="00A73B52"/>
    <w:rsid w:val="00A743B4"/>
    <w:rsid w:val="00A75EF2"/>
    <w:rsid w:val="00A7726E"/>
    <w:rsid w:val="00A77CA9"/>
    <w:rsid w:val="00A8031A"/>
    <w:rsid w:val="00A80D16"/>
    <w:rsid w:val="00A81631"/>
    <w:rsid w:val="00A86087"/>
    <w:rsid w:val="00A9111F"/>
    <w:rsid w:val="00A91A33"/>
    <w:rsid w:val="00A9431C"/>
    <w:rsid w:val="00A9692C"/>
    <w:rsid w:val="00AA27FA"/>
    <w:rsid w:val="00AA4DA6"/>
    <w:rsid w:val="00AA5630"/>
    <w:rsid w:val="00AA63BE"/>
    <w:rsid w:val="00AA760D"/>
    <w:rsid w:val="00AB0F2D"/>
    <w:rsid w:val="00AB1B5B"/>
    <w:rsid w:val="00AB1BC4"/>
    <w:rsid w:val="00AB4198"/>
    <w:rsid w:val="00AB5A47"/>
    <w:rsid w:val="00AC0051"/>
    <w:rsid w:val="00AC19B9"/>
    <w:rsid w:val="00AC386D"/>
    <w:rsid w:val="00AC38E0"/>
    <w:rsid w:val="00AC3A53"/>
    <w:rsid w:val="00AC4BC5"/>
    <w:rsid w:val="00AD1C02"/>
    <w:rsid w:val="00AD2EF4"/>
    <w:rsid w:val="00AD3DEF"/>
    <w:rsid w:val="00AD48FC"/>
    <w:rsid w:val="00AD56DB"/>
    <w:rsid w:val="00AD6190"/>
    <w:rsid w:val="00AE2883"/>
    <w:rsid w:val="00AE2B5E"/>
    <w:rsid w:val="00AE4879"/>
    <w:rsid w:val="00AE4CAB"/>
    <w:rsid w:val="00AF0E8E"/>
    <w:rsid w:val="00AF3A17"/>
    <w:rsid w:val="00AF3D50"/>
    <w:rsid w:val="00AF3FC6"/>
    <w:rsid w:val="00AF6B51"/>
    <w:rsid w:val="00AF6D12"/>
    <w:rsid w:val="00AF6D71"/>
    <w:rsid w:val="00AF74A9"/>
    <w:rsid w:val="00B0365F"/>
    <w:rsid w:val="00B03D06"/>
    <w:rsid w:val="00B04595"/>
    <w:rsid w:val="00B04C94"/>
    <w:rsid w:val="00B0534B"/>
    <w:rsid w:val="00B06CDE"/>
    <w:rsid w:val="00B102CB"/>
    <w:rsid w:val="00B1289F"/>
    <w:rsid w:val="00B12AD7"/>
    <w:rsid w:val="00B13E77"/>
    <w:rsid w:val="00B156CE"/>
    <w:rsid w:val="00B15BCD"/>
    <w:rsid w:val="00B16CD6"/>
    <w:rsid w:val="00B173BF"/>
    <w:rsid w:val="00B17C58"/>
    <w:rsid w:val="00B230B2"/>
    <w:rsid w:val="00B242E8"/>
    <w:rsid w:val="00B249A7"/>
    <w:rsid w:val="00B24DB8"/>
    <w:rsid w:val="00B24F7B"/>
    <w:rsid w:val="00B26491"/>
    <w:rsid w:val="00B27985"/>
    <w:rsid w:val="00B27C01"/>
    <w:rsid w:val="00B27E11"/>
    <w:rsid w:val="00B3064B"/>
    <w:rsid w:val="00B310B0"/>
    <w:rsid w:val="00B322B4"/>
    <w:rsid w:val="00B32614"/>
    <w:rsid w:val="00B32DE6"/>
    <w:rsid w:val="00B33AA7"/>
    <w:rsid w:val="00B36806"/>
    <w:rsid w:val="00B37A14"/>
    <w:rsid w:val="00B37C5E"/>
    <w:rsid w:val="00B40EC6"/>
    <w:rsid w:val="00B41020"/>
    <w:rsid w:val="00B4161E"/>
    <w:rsid w:val="00B41C3B"/>
    <w:rsid w:val="00B41F0B"/>
    <w:rsid w:val="00B427A8"/>
    <w:rsid w:val="00B43D88"/>
    <w:rsid w:val="00B4504C"/>
    <w:rsid w:val="00B553A5"/>
    <w:rsid w:val="00B55741"/>
    <w:rsid w:val="00B55DC1"/>
    <w:rsid w:val="00B57128"/>
    <w:rsid w:val="00B60D62"/>
    <w:rsid w:val="00B61AFC"/>
    <w:rsid w:val="00B65374"/>
    <w:rsid w:val="00B658BB"/>
    <w:rsid w:val="00B660FD"/>
    <w:rsid w:val="00B66D97"/>
    <w:rsid w:val="00B721D7"/>
    <w:rsid w:val="00B72EC2"/>
    <w:rsid w:val="00B740C1"/>
    <w:rsid w:val="00B74E7E"/>
    <w:rsid w:val="00B7659E"/>
    <w:rsid w:val="00B76C14"/>
    <w:rsid w:val="00B775F3"/>
    <w:rsid w:val="00B77623"/>
    <w:rsid w:val="00B77C3C"/>
    <w:rsid w:val="00B83838"/>
    <w:rsid w:val="00B90204"/>
    <w:rsid w:val="00B967CB"/>
    <w:rsid w:val="00BA0757"/>
    <w:rsid w:val="00BA08B9"/>
    <w:rsid w:val="00BA0E8D"/>
    <w:rsid w:val="00BA0FDA"/>
    <w:rsid w:val="00BA37D8"/>
    <w:rsid w:val="00BA37E1"/>
    <w:rsid w:val="00BA3E68"/>
    <w:rsid w:val="00BA4957"/>
    <w:rsid w:val="00BA4E21"/>
    <w:rsid w:val="00BB054D"/>
    <w:rsid w:val="00BB07BA"/>
    <w:rsid w:val="00BB10FA"/>
    <w:rsid w:val="00BB1719"/>
    <w:rsid w:val="00BB6658"/>
    <w:rsid w:val="00BC0E74"/>
    <w:rsid w:val="00BC20E3"/>
    <w:rsid w:val="00BC4BED"/>
    <w:rsid w:val="00BC5EDD"/>
    <w:rsid w:val="00BC6067"/>
    <w:rsid w:val="00BD0F67"/>
    <w:rsid w:val="00BD3C10"/>
    <w:rsid w:val="00BD402E"/>
    <w:rsid w:val="00BD47B5"/>
    <w:rsid w:val="00BD664D"/>
    <w:rsid w:val="00BD7046"/>
    <w:rsid w:val="00BE198B"/>
    <w:rsid w:val="00BE2301"/>
    <w:rsid w:val="00BE4DEC"/>
    <w:rsid w:val="00BE6E11"/>
    <w:rsid w:val="00BF18AF"/>
    <w:rsid w:val="00BF2671"/>
    <w:rsid w:val="00BF292B"/>
    <w:rsid w:val="00BF3479"/>
    <w:rsid w:val="00BF35FA"/>
    <w:rsid w:val="00BF3602"/>
    <w:rsid w:val="00BF6540"/>
    <w:rsid w:val="00C006B3"/>
    <w:rsid w:val="00C039FF"/>
    <w:rsid w:val="00C0410B"/>
    <w:rsid w:val="00C04D88"/>
    <w:rsid w:val="00C053E1"/>
    <w:rsid w:val="00C0551E"/>
    <w:rsid w:val="00C068D5"/>
    <w:rsid w:val="00C11A6E"/>
    <w:rsid w:val="00C130D7"/>
    <w:rsid w:val="00C14ECE"/>
    <w:rsid w:val="00C15FE0"/>
    <w:rsid w:val="00C163A3"/>
    <w:rsid w:val="00C176E2"/>
    <w:rsid w:val="00C178EE"/>
    <w:rsid w:val="00C17CD5"/>
    <w:rsid w:val="00C20387"/>
    <w:rsid w:val="00C20F9D"/>
    <w:rsid w:val="00C2168E"/>
    <w:rsid w:val="00C21DAA"/>
    <w:rsid w:val="00C24FAB"/>
    <w:rsid w:val="00C26961"/>
    <w:rsid w:val="00C26CD2"/>
    <w:rsid w:val="00C278E5"/>
    <w:rsid w:val="00C326A8"/>
    <w:rsid w:val="00C34848"/>
    <w:rsid w:val="00C35C79"/>
    <w:rsid w:val="00C35EF5"/>
    <w:rsid w:val="00C36B37"/>
    <w:rsid w:val="00C3756E"/>
    <w:rsid w:val="00C40063"/>
    <w:rsid w:val="00C4042F"/>
    <w:rsid w:val="00C40C2A"/>
    <w:rsid w:val="00C41535"/>
    <w:rsid w:val="00C4193E"/>
    <w:rsid w:val="00C42988"/>
    <w:rsid w:val="00C43448"/>
    <w:rsid w:val="00C453E8"/>
    <w:rsid w:val="00C47D21"/>
    <w:rsid w:val="00C533A6"/>
    <w:rsid w:val="00C5364A"/>
    <w:rsid w:val="00C56D45"/>
    <w:rsid w:val="00C57F67"/>
    <w:rsid w:val="00C624CA"/>
    <w:rsid w:val="00C62DD4"/>
    <w:rsid w:val="00C645AF"/>
    <w:rsid w:val="00C65150"/>
    <w:rsid w:val="00C651EE"/>
    <w:rsid w:val="00C700E8"/>
    <w:rsid w:val="00C71D2C"/>
    <w:rsid w:val="00C74E96"/>
    <w:rsid w:val="00C75820"/>
    <w:rsid w:val="00C775F2"/>
    <w:rsid w:val="00C81C03"/>
    <w:rsid w:val="00C82FBA"/>
    <w:rsid w:val="00C83759"/>
    <w:rsid w:val="00C83D93"/>
    <w:rsid w:val="00C844CA"/>
    <w:rsid w:val="00C85C36"/>
    <w:rsid w:val="00C876BB"/>
    <w:rsid w:val="00C9125B"/>
    <w:rsid w:val="00C933F0"/>
    <w:rsid w:val="00C9507C"/>
    <w:rsid w:val="00C9521A"/>
    <w:rsid w:val="00C96586"/>
    <w:rsid w:val="00C97F70"/>
    <w:rsid w:val="00CA00BF"/>
    <w:rsid w:val="00CA12F9"/>
    <w:rsid w:val="00CA25AA"/>
    <w:rsid w:val="00CA615F"/>
    <w:rsid w:val="00CB08F6"/>
    <w:rsid w:val="00CB0B1C"/>
    <w:rsid w:val="00CB17F0"/>
    <w:rsid w:val="00CB375D"/>
    <w:rsid w:val="00CB5439"/>
    <w:rsid w:val="00CB5908"/>
    <w:rsid w:val="00CB63FB"/>
    <w:rsid w:val="00CC0552"/>
    <w:rsid w:val="00CC12AF"/>
    <w:rsid w:val="00CC15F4"/>
    <w:rsid w:val="00CC1860"/>
    <w:rsid w:val="00CC2013"/>
    <w:rsid w:val="00CC30E0"/>
    <w:rsid w:val="00CC3EDB"/>
    <w:rsid w:val="00CC43A8"/>
    <w:rsid w:val="00CC501F"/>
    <w:rsid w:val="00CC5684"/>
    <w:rsid w:val="00CD12A9"/>
    <w:rsid w:val="00CD3C9C"/>
    <w:rsid w:val="00CD43CC"/>
    <w:rsid w:val="00CD4CDF"/>
    <w:rsid w:val="00CD59A6"/>
    <w:rsid w:val="00CD6D29"/>
    <w:rsid w:val="00CD7012"/>
    <w:rsid w:val="00CD7830"/>
    <w:rsid w:val="00CD7FE5"/>
    <w:rsid w:val="00CE2919"/>
    <w:rsid w:val="00CE2EFF"/>
    <w:rsid w:val="00CE3442"/>
    <w:rsid w:val="00CE36AE"/>
    <w:rsid w:val="00CE47A9"/>
    <w:rsid w:val="00CE57F8"/>
    <w:rsid w:val="00CE5BFA"/>
    <w:rsid w:val="00CF1FF1"/>
    <w:rsid w:val="00CF38C7"/>
    <w:rsid w:val="00CF59FA"/>
    <w:rsid w:val="00CF7485"/>
    <w:rsid w:val="00CF7FA8"/>
    <w:rsid w:val="00D0001C"/>
    <w:rsid w:val="00D0017D"/>
    <w:rsid w:val="00D00FA6"/>
    <w:rsid w:val="00D013D7"/>
    <w:rsid w:val="00D01847"/>
    <w:rsid w:val="00D01BC3"/>
    <w:rsid w:val="00D0245E"/>
    <w:rsid w:val="00D039B6"/>
    <w:rsid w:val="00D05E82"/>
    <w:rsid w:val="00D063C2"/>
    <w:rsid w:val="00D11B70"/>
    <w:rsid w:val="00D12543"/>
    <w:rsid w:val="00D16038"/>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74A"/>
    <w:rsid w:val="00D43D57"/>
    <w:rsid w:val="00D51E5F"/>
    <w:rsid w:val="00D52965"/>
    <w:rsid w:val="00D52B0F"/>
    <w:rsid w:val="00D5315D"/>
    <w:rsid w:val="00D535FB"/>
    <w:rsid w:val="00D54F81"/>
    <w:rsid w:val="00D5506F"/>
    <w:rsid w:val="00D6085A"/>
    <w:rsid w:val="00D60935"/>
    <w:rsid w:val="00D6108C"/>
    <w:rsid w:val="00D64B79"/>
    <w:rsid w:val="00D64D70"/>
    <w:rsid w:val="00D6610B"/>
    <w:rsid w:val="00D67225"/>
    <w:rsid w:val="00D67C9F"/>
    <w:rsid w:val="00D7118E"/>
    <w:rsid w:val="00D726D4"/>
    <w:rsid w:val="00D727DD"/>
    <w:rsid w:val="00D7382A"/>
    <w:rsid w:val="00D73FD4"/>
    <w:rsid w:val="00D74404"/>
    <w:rsid w:val="00D836AC"/>
    <w:rsid w:val="00D87F9C"/>
    <w:rsid w:val="00D90806"/>
    <w:rsid w:val="00D90847"/>
    <w:rsid w:val="00D916A5"/>
    <w:rsid w:val="00D91A5D"/>
    <w:rsid w:val="00D93836"/>
    <w:rsid w:val="00D938AD"/>
    <w:rsid w:val="00D9678A"/>
    <w:rsid w:val="00DA0DDA"/>
    <w:rsid w:val="00DA1563"/>
    <w:rsid w:val="00DA2105"/>
    <w:rsid w:val="00DA2FDF"/>
    <w:rsid w:val="00DA6EB7"/>
    <w:rsid w:val="00DA7A6B"/>
    <w:rsid w:val="00DB0DCB"/>
    <w:rsid w:val="00DC0701"/>
    <w:rsid w:val="00DC3D56"/>
    <w:rsid w:val="00DC420C"/>
    <w:rsid w:val="00DC6018"/>
    <w:rsid w:val="00DC656A"/>
    <w:rsid w:val="00DC7342"/>
    <w:rsid w:val="00DC7681"/>
    <w:rsid w:val="00DD02D8"/>
    <w:rsid w:val="00DD11A0"/>
    <w:rsid w:val="00DD1298"/>
    <w:rsid w:val="00DD1BCF"/>
    <w:rsid w:val="00DD33E3"/>
    <w:rsid w:val="00DD39F9"/>
    <w:rsid w:val="00DE1B1A"/>
    <w:rsid w:val="00DE347E"/>
    <w:rsid w:val="00DE414B"/>
    <w:rsid w:val="00DE4A46"/>
    <w:rsid w:val="00DE5188"/>
    <w:rsid w:val="00DE73C8"/>
    <w:rsid w:val="00DF0097"/>
    <w:rsid w:val="00DF0CFE"/>
    <w:rsid w:val="00DF0E48"/>
    <w:rsid w:val="00DF0F38"/>
    <w:rsid w:val="00DF2EB0"/>
    <w:rsid w:val="00DF485F"/>
    <w:rsid w:val="00DF6BD7"/>
    <w:rsid w:val="00DF6D86"/>
    <w:rsid w:val="00E00698"/>
    <w:rsid w:val="00E014B4"/>
    <w:rsid w:val="00E019EC"/>
    <w:rsid w:val="00E02C8B"/>
    <w:rsid w:val="00E03183"/>
    <w:rsid w:val="00E05980"/>
    <w:rsid w:val="00E10A5E"/>
    <w:rsid w:val="00E11739"/>
    <w:rsid w:val="00E11F37"/>
    <w:rsid w:val="00E12248"/>
    <w:rsid w:val="00E148E9"/>
    <w:rsid w:val="00E17194"/>
    <w:rsid w:val="00E17306"/>
    <w:rsid w:val="00E21149"/>
    <w:rsid w:val="00E21B03"/>
    <w:rsid w:val="00E2232D"/>
    <w:rsid w:val="00E2236D"/>
    <w:rsid w:val="00E23160"/>
    <w:rsid w:val="00E24BA4"/>
    <w:rsid w:val="00E24FA7"/>
    <w:rsid w:val="00E26490"/>
    <w:rsid w:val="00E27B73"/>
    <w:rsid w:val="00E400D7"/>
    <w:rsid w:val="00E4144B"/>
    <w:rsid w:val="00E436A3"/>
    <w:rsid w:val="00E44A73"/>
    <w:rsid w:val="00E4723E"/>
    <w:rsid w:val="00E519B1"/>
    <w:rsid w:val="00E535EB"/>
    <w:rsid w:val="00E55E1C"/>
    <w:rsid w:val="00E566C3"/>
    <w:rsid w:val="00E57F09"/>
    <w:rsid w:val="00E61044"/>
    <w:rsid w:val="00E61BA8"/>
    <w:rsid w:val="00E67891"/>
    <w:rsid w:val="00E720C1"/>
    <w:rsid w:val="00E72A9F"/>
    <w:rsid w:val="00E730DA"/>
    <w:rsid w:val="00E751E9"/>
    <w:rsid w:val="00E75E27"/>
    <w:rsid w:val="00E77F85"/>
    <w:rsid w:val="00E8210B"/>
    <w:rsid w:val="00E840D4"/>
    <w:rsid w:val="00E8543A"/>
    <w:rsid w:val="00E87593"/>
    <w:rsid w:val="00E908F0"/>
    <w:rsid w:val="00E933CA"/>
    <w:rsid w:val="00E93E7E"/>
    <w:rsid w:val="00E949B6"/>
    <w:rsid w:val="00E95420"/>
    <w:rsid w:val="00E95CC5"/>
    <w:rsid w:val="00E96775"/>
    <w:rsid w:val="00EA16B1"/>
    <w:rsid w:val="00EA29F9"/>
    <w:rsid w:val="00EA34B4"/>
    <w:rsid w:val="00EA6BF4"/>
    <w:rsid w:val="00EB313B"/>
    <w:rsid w:val="00EB3C92"/>
    <w:rsid w:val="00EB51F6"/>
    <w:rsid w:val="00EB63CE"/>
    <w:rsid w:val="00EC1BF7"/>
    <w:rsid w:val="00EC3888"/>
    <w:rsid w:val="00EC4119"/>
    <w:rsid w:val="00EC444C"/>
    <w:rsid w:val="00EC59EC"/>
    <w:rsid w:val="00EC7F26"/>
    <w:rsid w:val="00ED03DF"/>
    <w:rsid w:val="00ED1406"/>
    <w:rsid w:val="00ED3358"/>
    <w:rsid w:val="00ED43D3"/>
    <w:rsid w:val="00ED468A"/>
    <w:rsid w:val="00ED4F1A"/>
    <w:rsid w:val="00EE16C7"/>
    <w:rsid w:val="00EE17C1"/>
    <w:rsid w:val="00EE2F3B"/>
    <w:rsid w:val="00EE3116"/>
    <w:rsid w:val="00EE3208"/>
    <w:rsid w:val="00EE4C64"/>
    <w:rsid w:val="00EE54BC"/>
    <w:rsid w:val="00EE5805"/>
    <w:rsid w:val="00EE6F1F"/>
    <w:rsid w:val="00EE7564"/>
    <w:rsid w:val="00EF112D"/>
    <w:rsid w:val="00EF2401"/>
    <w:rsid w:val="00EF406E"/>
    <w:rsid w:val="00EF4EE5"/>
    <w:rsid w:val="00EF6096"/>
    <w:rsid w:val="00F00D54"/>
    <w:rsid w:val="00F027A9"/>
    <w:rsid w:val="00F031FC"/>
    <w:rsid w:val="00F039F0"/>
    <w:rsid w:val="00F04EAD"/>
    <w:rsid w:val="00F067ED"/>
    <w:rsid w:val="00F13280"/>
    <w:rsid w:val="00F139C5"/>
    <w:rsid w:val="00F13ACD"/>
    <w:rsid w:val="00F155E2"/>
    <w:rsid w:val="00F221C2"/>
    <w:rsid w:val="00F2296B"/>
    <w:rsid w:val="00F22B35"/>
    <w:rsid w:val="00F22FD2"/>
    <w:rsid w:val="00F232FB"/>
    <w:rsid w:val="00F27750"/>
    <w:rsid w:val="00F27B84"/>
    <w:rsid w:val="00F31FD3"/>
    <w:rsid w:val="00F32748"/>
    <w:rsid w:val="00F33421"/>
    <w:rsid w:val="00F33D6F"/>
    <w:rsid w:val="00F34255"/>
    <w:rsid w:val="00F345D0"/>
    <w:rsid w:val="00F40971"/>
    <w:rsid w:val="00F41522"/>
    <w:rsid w:val="00F42835"/>
    <w:rsid w:val="00F447C7"/>
    <w:rsid w:val="00F44B54"/>
    <w:rsid w:val="00F46E13"/>
    <w:rsid w:val="00F46ECC"/>
    <w:rsid w:val="00F50865"/>
    <w:rsid w:val="00F51FE0"/>
    <w:rsid w:val="00F52ACD"/>
    <w:rsid w:val="00F53623"/>
    <w:rsid w:val="00F54641"/>
    <w:rsid w:val="00F54EC6"/>
    <w:rsid w:val="00F62E01"/>
    <w:rsid w:val="00F671BA"/>
    <w:rsid w:val="00F67B96"/>
    <w:rsid w:val="00F73398"/>
    <w:rsid w:val="00F7631B"/>
    <w:rsid w:val="00F7709B"/>
    <w:rsid w:val="00F802CB"/>
    <w:rsid w:val="00F82102"/>
    <w:rsid w:val="00F8260F"/>
    <w:rsid w:val="00F828B9"/>
    <w:rsid w:val="00F832E3"/>
    <w:rsid w:val="00F83599"/>
    <w:rsid w:val="00F83E28"/>
    <w:rsid w:val="00F84BC5"/>
    <w:rsid w:val="00F8568A"/>
    <w:rsid w:val="00F85EE4"/>
    <w:rsid w:val="00F90459"/>
    <w:rsid w:val="00F94433"/>
    <w:rsid w:val="00F94B7F"/>
    <w:rsid w:val="00F95AE6"/>
    <w:rsid w:val="00F96219"/>
    <w:rsid w:val="00FA0A5F"/>
    <w:rsid w:val="00FA0E1E"/>
    <w:rsid w:val="00FA11AB"/>
    <w:rsid w:val="00FA496C"/>
    <w:rsid w:val="00FA4F01"/>
    <w:rsid w:val="00FA6237"/>
    <w:rsid w:val="00FA643D"/>
    <w:rsid w:val="00FA6A5B"/>
    <w:rsid w:val="00FB02E2"/>
    <w:rsid w:val="00FB127C"/>
    <w:rsid w:val="00FB391E"/>
    <w:rsid w:val="00FB423E"/>
    <w:rsid w:val="00FB76AC"/>
    <w:rsid w:val="00FC2939"/>
    <w:rsid w:val="00FC33AF"/>
    <w:rsid w:val="00FC4314"/>
    <w:rsid w:val="00FC5193"/>
    <w:rsid w:val="00FC5E53"/>
    <w:rsid w:val="00FC67B6"/>
    <w:rsid w:val="00FD227F"/>
    <w:rsid w:val="00FD231A"/>
    <w:rsid w:val="00FD2CC7"/>
    <w:rsid w:val="00FD32C1"/>
    <w:rsid w:val="00FD5B39"/>
    <w:rsid w:val="00FE16AD"/>
    <w:rsid w:val="00FE1CDC"/>
    <w:rsid w:val="00FE4845"/>
    <w:rsid w:val="00FE4C8A"/>
    <w:rsid w:val="00FF005B"/>
    <w:rsid w:val="00FF06FC"/>
    <w:rsid w:val="00FF3589"/>
    <w:rsid w:val="00FF6C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qFormat/>
    <w:rsid w:val="00E751E9"/>
    <w:pPr>
      <w:numPr>
        <w:numId w:val="1"/>
      </w:numPr>
    </w:pPr>
  </w:style>
  <w:style w:type="paragraph" w:styleId="2">
    <w:name w:val="heading 2"/>
    <w:aliases w:val="节标题"/>
    <w:basedOn w:val="a"/>
    <w:next w:val="a1"/>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qFormat/>
    <w:rsid w:val="00E751E9"/>
    <w:pPr>
      <w:numPr>
        <w:ilvl w:val="3"/>
        <w:numId w:val="1"/>
      </w:num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rsid w:val="00E751E9"/>
    <w:pPr>
      <w:spacing w:after="120"/>
    </w:pPr>
  </w:style>
  <w:style w:type="paragraph" w:styleId="a1">
    <w:name w:val="Body Text First Indent"/>
    <w:basedOn w:val="a"/>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5B5DB6"/>
    <w:pPr>
      <w:tabs>
        <w:tab w:val="right" w:leader="dot" w:pos="8210"/>
      </w:tabs>
      <w:spacing w:line="400" w:lineRule="exact"/>
      <w:jc w:val="right"/>
    </w:pPr>
    <w:rPr>
      <w:rFonts w:ascii="黑体" w:eastAsia="黑体" w:hAnsi="宋体"/>
      <w:noProof/>
    </w:rPr>
  </w:style>
  <w:style w:type="paragraph" w:styleId="20">
    <w:name w:val="toc 2"/>
    <w:basedOn w:val="a"/>
    <w:next w:val="a"/>
    <w:autoRedefine/>
    <w:uiPriority w:val="39"/>
    <w:qFormat/>
    <w:rsid w:val="00060E9D"/>
    <w:pPr>
      <w:tabs>
        <w:tab w:val="right" w:leader="dot" w:pos="8380"/>
      </w:tabs>
      <w:ind w:leftChars="100" w:left="240"/>
    </w:pPr>
  </w:style>
  <w:style w:type="paragraph" w:styleId="30">
    <w:name w:val="toc 3"/>
    <w:basedOn w:val="a"/>
    <w:next w:val="a"/>
    <w:autoRedefine/>
    <w:uiPriority w:val="39"/>
    <w:qFormat/>
    <w:rsid w:val="005B6DAA"/>
    <w:pPr>
      <w:spacing w:line="360" w:lineRule="auto"/>
      <w:ind w:leftChars="200" w:left="480"/>
    </w:pPr>
  </w:style>
  <w:style w:type="paragraph" w:styleId="ac">
    <w:name w:val="Balloon Text"/>
    <w:basedOn w:val="a"/>
    <w:semiHidden/>
    <w:rsid w:val="00E751E9"/>
    <w:rPr>
      <w:sz w:val="18"/>
      <w:szCs w:val="18"/>
    </w:rPr>
  </w:style>
  <w:style w:type="paragraph" w:styleId="ad">
    <w:name w:val="annotation text"/>
    <w:basedOn w:val="a"/>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rsid w:val="008F7EDF"/>
    <w:pPr>
      <w:ind w:leftChars="2500" w:left="100"/>
    </w:pPr>
  </w:style>
  <w:style w:type="paragraph" w:styleId="afd">
    <w:name w:val="Plain Text"/>
    <w:basedOn w:val="a"/>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0"/>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0">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
    <w:name w:val="尾注文本 Char"/>
    <w:basedOn w:val="a2"/>
    <w:link w:val="af1"/>
    <w:semiHidden/>
    <w:rsid w:val="009D6F77"/>
    <w:rPr>
      <w:kern w:val="2"/>
      <w:sz w:val="24"/>
    </w:rPr>
  </w:style>
  <w:style w:type="character" w:customStyle="1" w:styleId="EndNoteBibliographyTitleChar">
    <w:name w:val="EndNote Bibliography Title Char"/>
    <w:basedOn w:val="Char"/>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qFormat/>
    <w:rsid w:val="00E751E9"/>
    <w:pPr>
      <w:numPr>
        <w:numId w:val="1"/>
      </w:numPr>
    </w:pPr>
  </w:style>
  <w:style w:type="paragraph" w:styleId="2">
    <w:name w:val="heading 2"/>
    <w:aliases w:val="节标题"/>
    <w:basedOn w:val="a"/>
    <w:next w:val="a1"/>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qFormat/>
    <w:rsid w:val="00E751E9"/>
    <w:pPr>
      <w:numPr>
        <w:ilvl w:val="3"/>
        <w:numId w:val="1"/>
      </w:num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rsid w:val="00E751E9"/>
    <w:pPr>
      <w:spacing w:after="120"/>
    </w:pPr>
  </w:style>
  <w:style w:type="paragraph" w:styleId="a1">
    <w:name w:val="Body Text First Indent"/>
    <w:basedOn w:val="a"/>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5B5DB6"/>
    <w:pPr>
      <w:tabs>
        <w:tab w:val="right" w:leader="dot" w:pos="8210"/>
      </w:tabs>
      <w:spacing w:line="400" w:lineRule="exact"/>
      <w:jc w:val="right"/>
    </w:pPr>
    <w:rPr>
      <w:rFonts w:ascii="黑体" w:eastAsia="黑体" w:hAnsi="宋体"/>
      <w:noProof/>
    </w:rPr>
  </w:style>
  <w:style w:type="paragraph" w:styleId="20">
    <w:name w:val="toc 2"/>
    <w:basedOn w:val="a"/>
    <w:next w:val="a"/>
    <w:autoRedefine/>
    <w:uiPriority w:val="39"/>
    <w:qFormat/>
    <w:rsid w:val="00060E9D"/>
    <w:pPr>
      <w:tabs>
        <w:tab w:val="right" w:leader="dot" w:pos="8380"/>
      </w:tabs>
      <w:ind w:leftChars="100" w:left="240"/>
    </w:pPr>
  </w:style>
  <w:style w:type="paragraph" w:styleId="30">
    <w:name w:val="toc 3"/>
    <w:basedOn w:val="a"/>
    <w:next w:val="a"/>
    <w:autoRedefine/>
    <w:uiPriority w:val="39"/>
    <w:qFormat/>
    <w:rsid w:val="005B6DAA"/>
    <w:pPr>
      <w:spacing w:line="360" w:lineRule="auto"/>
      <w:ind w:leftChars="200" w:left="480"/>
    </w:pPr>
  </w:style>
  <w:style w:type="paragraph" w:styleId="ac">
    <w:name w:val="Balloon Text"/>
    <w:basedOn w:val="a"/>
    <w:semiHidden/>
    <w:rsid w:val="00E751E9"/>
    <w:rPr>
      <w:sz w:val="18"/>
      <w:szCs w:val="18"/>
    </w:rPr>
  </w:style>
  <w:style w:type="paragraph" w:styleId="ad">
    <w:name w:val="annotation text"/>
    <w:basedOn w:val="a"/>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rsid w:val="008F7EDF"/>
    <w:pPr>
      <w:ind w:leftChars="2500" w:left="100"/>
    </w:pPr>
  </w:style>
  <w:style w:type="paragraph" w:styleId="afd">
    <w:name w:val="Plain Text"/>
    <w:basedOn w:val="a"/>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0"/>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0">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
    <w:name w:val="尾注文本 Char"/>
    <w:basedOn w:val="a2"/>
    <w:link w:val="af1"/>
    <w:semiHidden/>
    <w:rsid w:val="009D6F77"/>
    <w:rPr>
      <w:kern w:val="2"/>
      <w:sz w:val="24"/>
    </w:rPr>
  </w:style>
  <w:style w:type="character" w:customStyle="1" w:styleId="EndNoteBibliographyTitleChar">
    <w:name w:val="EndNote Bibliography Title Char"/>
    <w:basedOn w:val="Char"/>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image" Target="media/image10.png"/><Relationship Id="rId39" Type="http://schemas.openxmlformats.org/officeDocument/2006/relationships/oleObject" Target="embeddings/oleObject11.bin"/><Relationship Id="rId21" Type="http://schemas.openxmlformats.org/officeDocument/2006/relationships/oleObject" Target="embeddings/oleObject6.bin"/><Relationship Id="rId34" Type="http://schemas.openxmlformats.org/officeDocument/2006/relationships/image" Target="media/image16.png"/><Relationship Id="rId42" Type="http://schemas.openxmlformats.org/officeDocument/2006/relationships/image" Target="media/image22.emf"/><Relationship Id="rId47" Type="http://schemas.openxmlformats.org/officeDocument/2006/relationships/oleObject" Target="embeddings/oleObject15.bin"/><Relationship Id="rId50" Type="http://schemas.openxmlformats.org/officeDocument/2006/relationships/footer" Target="footer1.xml"/><Relationship Id="rId55"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image" Target="media/image15.png"/><Relationship Id="rId38" Type="http://schemas.openxmlformats.org/officeDocument/2006/relationships/image" Target="media/image20.emf"/><Relationship Id="rId46" Type="http://schemas.openxmlformats.org/officeDocument/2006/relationships/image" Target="media/image24.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image" Target="media/image12.emf"/><Relationship Id="rId41" Type="http://schemas.openxmlformats.org/officeDocument/2006/relationships/oleObject" Target="embeddings/oleObject12.bin"/><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9.em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1.emf"/><Relationship Id="rId45" Type="http://schemas.openxmlformats.org/officeDocument/2006/relationships/oleObject" Target="embeddings/oleObject14.bin"/><Relationship Id="rId53"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oleObject" Target="embeddings/oleObject9.bin"/><Relationship Id="rId36" Type="http://schemas.openxmlformats.org/officeDocument/2006/relationships/image" Target="media/image18.png"/><Relationship Id="rId49" Type="http://schemas.openxmlformats.org/officeDocument/2006/relationships/header" Target="header2.xml"/><Relationship Id="rId57"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oleObject" Target="embeddings/oleObject5.bin"/><Relationship Id="rId31" Type="http://schemas.openxmlformats.org/officeDocument/2006/relationships/image" Target="media/image13.png"/><Relationship Id="rId44" Type="http://schemas.openxmlformats.org/officeDocument/2006/relationships/image" Target="media/image23.emf"/><Relationship Id="rId52"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emf"/><Relationship Id="rId30" Type="http://schemas.openxmlformats.org/officeDocument/2006/relationships/oleObject" Target="embeddings/oleObject10.bin"/><Relationship Id="rId35" Type="http://schemas.openxmlformats.org/officeDocument/2006/relationships/image" Target="media/image17.png"/><Relationship Id="rId43" Type="http://schemas.openxmlformats.org/officeDocument/2006/relationships/oleObject" Target="embeddings/oleObject13.bin"/><Relationship Id="rId48" Type="http://schemas.openxmlformats.org/officeDocument/2006/relationships/header" Target="header1.xm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footer" Target="footer2.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09C372-0266-474A-BB6F-30E1AAB92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5764</TotalTime>
  <Pages>26</Pages>
  <Words>2782</Words>
  <Characters>15861</Characters>
  <Application>Microsoft Office Word</Application>
  <DocSecurity>0</DocSecurity>
  <Lines>132</Lines>
  <Paragraphs>37</Paragraphs>
  <ScaleCrop>false</ScaleCrop>
  <Company>浙江大学计算机系</Company>
  <LinksUpToDate>false</LinksUpToDate>
  <CharactersWithSpaces>18606</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keywords/>
  <dc:description/>
  <cp:lastModifiedBy>azure</cp:lastModifiedBy>
  <cp:revision>710</cp:revision>
  <cp:lastPrinted>2013-12-08T11:33:00Z</cp:lastPrinted>
  <dcterms:created xsi:type="dcterms:W3CDTF">2013-12-09T08:03:00Z</dcterms:created>
  <dcterms:modified xsi:type="dcterms:W3CDTF">2013-12-21T14:24:00Z</dcterms:modified>
</cp:coreProperties>
</file>